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DB90" w14:textId="77777777" w:rsidR="002D085A" w:rsidRPr="00862659" w:rsidRDefault="00491351" w:rsidP="002D085A">
      <w:r>
        <w:rPr>
          <w:noProof/>
          <w:lang w:eastAsia="zh-CN"/>
        </w:rPr>
        <w:pict w14:anchorId="0577FD36">
          <v:rect id="_x0000_s2051" style="position:absolute;left:0;text-align:left;margin-left:3.1pt;margin-top:-.05pt;width:483.35pt;height:681.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" filled="f" strokecolor="#403c5e" strokeweight="4.5pt">
            <v:stroke linestyle="thinThick"/>
            <v:textbox inset="5.85pt,.7pt,5.85pt,.7pt"/>
          </v:rect>
        </w:pict>
      </w:r>
    </w:p>
    <w:p w14:paraId="1C3718BA" w14:textId="77777777" w:rsidR="002D085A" w:rsidRPr="00862659" w:rsidRDefault="002D085A" w:rsidP="002D085A"/>
    <w:p w14:paraId="08BC6354" w14:textId="77777777" w:rsidR="002D085A" w:rsidRPr="00862659" w:rsidRDefault="002D085A" w:rsidP="002D085A"/>
    <w:p w14:paraId="3E3B3321" w14:textId="77777777" w:rsidR="002D085A" w:rsidRPr="00467BB6" w:rsidRDefault="002D085A" w:rsidP="002D085A"/>
    <w:p w14:paraId="002559E0" w14:textId="77777777" w:rsidR="002D085A" w:rsidRPr="00862659" w:rsidRDefault="002D085A" w:rsidP="002D085A"/>
    <w:p w14:paraId="33F59488" w14:textId="77777777" w:rsidR="002D085A" w:rsidRPr="00862659" w:rsidRDefault="002D085A" w:rsidP="002D085A"/>
    <w:p w14:paraId="6F4FFB0C" w14:textId="77777777" w:rsidR="002D085A" w:rsidRPr="00862659" w:rsidRDefault="002D085A" w:rsidP="002D085A"/>
    <w:p w14:paraId="6A5EFB2F" w14:textId="77777777" w:rsidR="002D085A" w:rsidRPr="00862659" w:rsidRDefault="002D085A" w:rsidP="002D085A"/>
    <w:p w14:paraId="58D735C8" w14:textId="77777777" w:rsidR="002D085A" w:rsidRPr="00862659" w:rsidRDefault="002D085A" w:rsidP="002D085A"/>
    <w:p w14:paraId="53370F39" w14:textId="77777777" w:rsidR="002D085A" w:rsidRPr="00862659" w:rsidRDefault="002D085A" w:rsidP="002D085A"/>
    <w:p w14:paraId="024FE82F" w14:textId="77777777" w:rsidR="002D085A" w:rsidRPr="00862659" w:rsidRDefault="002D085A" w:rsidP="002D085A"/>
    <w:p w14:paraId="4E8B0AD2" w14:textId="77777777" w:rsidR="002D085A" w:rsidRPr="00862659" w:rsidRDefault="002D085A" w:rsidP="002D085A"/>
    <w:p w14:paraId="472AF986" w14:textId="77777777" w:rsidR="002D085A" w:rsidRPr="008A65BA" w:rsidRDefault="00491351" w:rsidP="002D085A">
      <w:pPr>
        <w:pStyle w:val="Title"/>
        <w:outlineLvl w:val="9"/>
        <w:rPr>
          <w:b w:val="0"/>
          <w:vanish/>
        </w:rPr>
      </w:pPr>
      <w:sdt>
        <w:sdtPr>
          <w:rPr>
            <w:rFonts w:cs="Times New Roman"/>
            <w:lang w:eastAsia="zh-CN"/>
          </w:rPr>
          <w:alias w:val="タイトル"/>
          <w:id w:val="1283843663"/>
          <w:placeholder>
            <w:docPart w:val="F603DD5E258D4AFC8CB24885B9DA35C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D085A" w:rsidRPr="008931D2">
            <w:rPr>
              <w:rFonts w:cs="Times New Roman"/>
              <w:lang w:eastAsia="zh-CN"/>
            </w:rPr>
            <w:t>SW detailed design document[DcDcCtrl_ISR]</w:t>
          </w:r>
        </w:sdtContent>
      </w:sdt>
    </w:p>
    <w:p w14:paraId="56B3755A" w14:textId="77777777" w:rsidR="002D085A" w:rsidRPr="00862659" w:rsidRDefault="002D085A" w:rsidP="002D085A"/>
    <w:p w14:paraId="3DA9D836" w14:textId="77777777" w:rsidR="002D085A" w:rsidRPr="00862659" w:rsidRDefault="002D085A" w:rsidP="002D085A"/>
    <w:p w14:paraId="37D85347" w14:textId="77777777" w:rsidR="002D085A" w:rsidRPr="00862659" w:rsidRDefault="002D085A" w:rsidP="002D085A"/>
    <w:p w14:paraId="00FFA576" w14:textId="77777777" w:rsidR="002D085A" w:rsidRPr="00862659" w:rsidRDefault="002D085A" w:rsidP="002D085A"/>
    <w:p w14:paraId="6A7B4B19" w14:textId="77777777" w:rsidR="002D085A" w:rsidRPr="00862659" w:rsidRDefault="002D085A" w:rsidP="002D085A"/>
    <w:p w14:paraId="16FCF6DF" w14:textId="77777777" w:rsidR="002D085A" w:rsidRPr="00862659" w:rsidRDefault="002D085A" w:rsidP="002D085A"/>
    <w:p w14:paraId="01978076" w14:textId="77777777" w:rsidR="002D085A" w:rsidRPr="00862659" w:rsidRDefault="002D085A" w:rsidP="002D085A"/>
    <w:p w14:paraId="2C27F23B" w14:textId="77777777" w:rsidR="002D085A" w:rsidRPr="00862659" w:rsidRDefault="002D085A" w:rsidP="002D085A"/>
    <w:p w14:paraId="1384803A" w14:textId="77777777" w:rsidR="002D085A" w:rsidRPr="00862659" w:rsidRDefault="002D085A" w:rsidP="002D085A"/>
    <w:p w14:paraId="5D37F84A" w14:textId="77777777" w:rsidR="002D085A" w:rsidRPr="00862659" w:rsidRDefault="002D085A" w:rsidP="002D085A">
      <w:r w:rsidRPr="00862659">
        <w:rPr>
          <w:rFonts w:hint="eastAsia"/>
          <w:noProof/>
        </w:rPr>
        <w:drawing>
          <wp:anchor distT="0" distB="475" distL="114300" distR="114300" simplePos="0" relativeHeight="251662336" behindDoc="0" locked="0" layoutInCell="1" allowOverlap="1" wp14:anchorId="6739A2DB" wp14:editId="2929AC23">
            <wp:simplePos x="0" y="0"/>
            <wp:positionH relativeFrom="column">
              <wp:posOffset>2952115</wp:posOffset>
            </wp:positionH>
            <wp:positionV relativeFrom="paragraph">
              <wp:posOffset>6857365</wp:posOffset>
            </wp:positionV>
            <wp:extent cx="1682115" cy="457200"/>
            <wp:effectExtent l="19050" t="0" r="0" b="0"/>
            <wp:wrapNone/>
            <wp:docPr id="5" name="図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"/>
                    <pic:cNvPicPr>
                      <a:picLocks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2802" w:type="dxa"/>
        <w:tblLayout w:type="fixed"/>
        <w:tblLook w:val="04A0" w:firstRow="1" w:lastRow="0" w:firstColumn="1" w:lastColumn="0" w:noHBand="0" w:noVBand="1"/>
      </w:tblPr>
      <w:tblGrid>
        <w:gridCol w:w="1464"/>
        <w:gridCol w:w="95"/>
        <w:gridCol w:w="1559"/>
        <w:gridCol w:w="1559"/>
      </w:tblGrid>
      <w:tr w:rsidR="002D085A" w:rsidRPr="00906481" w14:paraId="67412FD3" w14:textId="77777777" w:rsidTr="006E2DC2">
        <w:tc>
          <w:tcPr>
            <w:tcW w:w="1464" w:type="dxa"/>
            <w:vAlign w:val="center"/>
          </w:tcPr>
          <w:p w14:paraId="473D0E74" w14:textId="77777777" w:rsidR="002D085A" w:rsidRPr="005634EB" w:rsidRDefault="002D085A" w:rsidP="006E2DC2">
            <w:pPr>
              <w:jc w:val="center"/>
              <w:rPr>
                <w:rFonts w:eastAsia="ＭＳ Ｐゴシック"/>
                <w:b/>
                <w:sz w:val="18"/>
                <w:szCs w:val="18"/>
              </w:rPr>
            </w:pPr>
            <w:r w:rsidRPr="005634EB">
              <w:rPr>
                <w:rFonts w:eastAsia="ＭＳ Ｐゴシック" w:hint="eastAsia"/>
                <w:b/>
                <w:sz w:val="18"/>
                <w:szCs w:val="18"/>
              </w:rPr>
              <w:t>C</w:t>
            </w:r>
            <w:r w:rsidRPr="005634EB">
              <w:rPr>
                <w:rFonts w:eastAsia="ＭＳ Ｐゴシック"/>
                <w:b/>
                <w:sz w:val="18"/>
                <w:szCs w:val="18"/>
              </w:rPr>
              <w:t>ontrol number</w:t>
            </w:r>
          </w:p>
        </w:tc>
        <w:tc>
          <w:tcPr>
            <w:tcW w:w="3213" w:type="dxa"/>
            <w:gridSpan w:val="3"/>
            <w:vAlign w:val="center"/>
          </w:tcPr>
          <w:p w14:paraId="0C6058F4" w14:textId="77777777" w:rsidR="002D085A" w:rsidRPr="005634EB" w:rsidRDefault="00141402" w:rsidP="006E2DC2">
            <w:pPr>
              <w:jc w:val="center"/>
              <w:rPr>
                <w:rFonts w:eastAsia="ＭＳ Ｐゴシック"/>
                <w:sz w:val="18"/>
                <w:szCs w:val="18"/>
              </w:rPr>
            </w:pPr>
            <w:r w:rsidRPr="005634EB">
              <w:rPr>
                <w:rFonts w:eastAsia="ＭＳ Ｐゴシック"/>
                <w:sz w:val="18"/>
                <w:szCs w:val="18"/>
              </w:rPr>
              <w:t>FS20002-S64010-267</w:t>
            </w:r>
          </w:p>
        </w:tc>
      </w:tr>
      <w:tr w:rsidR="002D085A" w:rsidRPr="00906481" w14:paraId="294176EF" w14:textId="77777777" w:rsidTr="006E2DC2">
        <w:tc>
          <w:tcPr>
            <w:tcW w:w="1464" w:type="dxa"/>
            <w:vAlign w:val="center"/>
          </w:tcPr>
          <w:p w14:paraId="4AD4B1C8" w14:textId="77777777" w:rsidR="002D085A" w:rsidRPr="005634EB" w:rsidRDefault="002D085A" w:rsidP="006E2DC2">
            <w:pPr>
              <w:jc w:val="center"/>
              <w:rPr>
                <w:rFonts w:eastAsia="ＭＳ Ｐゴシック"/>
                <w:b/>
                <w:sz w:val="18"/>
                <w:szCs w:val="18"/>
              </w:rPr>
            </w:pPr>
            <w:r w:rsidRPr="005634EB">
              <w:rPr>
                <w:rFonts w:eastAsia="ＭＳ Ｐゴシック" w:hint="eastAsia"/>
                <w:b/>
                <w:sz w:val="18"/>
                <w:szCs w:val="18"/>
              </w:rPr>
              <w:t>V</w:t>
            </w:r>
            <w:r w:rsidRPr="005634EB">
              <w:rPr>
                <w:rFonts w:eastAsia="ＭＳ Ｐゴシック"/>
                <w:b/>
                <w:sz w:val="18"/>
                <w:szCs w:val="18"/>
              </w:rPr>
              <w:t>ersion number</w:t>
            </w:r>
          </w:p>
        </w:tc>
        <w:tc>
          <w:tcPr>
            <w:tcW w:w="3213" w:type="dxa"/>
            <w:gridSpan w:val="3"/>
          </w:tcPr>
          <w:p w14:paraId="5CB5105C" w14:textId="0A93478C" w:rsidR="002D085A" w:rsidRPr="005634EB" w:rsidRDefault="003B3153" w:rsidP="006E2DC2">
            <w:pPr>
              <w:jc w:val="center"/>
              <w:rPr>
                <w:rFonts w:eastAsia="ＭＳ Ｐゴシック"/>
                <w:sz w:val="18"/>
                <w:szCs w:val="18"/>
              </w:rPr>
            </w:pPr>
            <w:r w:rsidRPr="005634EB">
              <w:rPr>
                <w:rFonts w:eastAsia="ＭＳ Ｐゴシック"/>
                <w:sz w:val="18"/>
                <w:szCs w:val="18"/>
              </w:rPr>
              <w:t>1</w:t>
            </w:r>
          </w:p>
        </w:tc>
      </w:tr>
      <w:tr w:rsidR="002D085A" w:rsidRPr="00906481" w14:paraId="55B88C51" w14:textId="77777777" w:rsidTr="006E2DC2">
        <w:tc>
          <w:tcPr>
            <w:tcW w:w="1464" w:type="dxa"/>
            <w:vAlign w:val="center"/>
          </w:tcPr>
          <w:p w14:paraId="4F7C7CAD" w14:textId="77777777" w:rsidR="002D085A" w:rsidRPr="005634EB" w:rsidRDefault="002D085A" w:rsidP="006E2DC2">
            <w:pPr>
              <w:jc w:val="center"/>
              <w:rPr>
                <w:rFonts w:eastAsia="ＭＳ Ｐゴシック"/>
                <w:b/>
                <w:sz w:val="18"/>
                <w:szCs w:val="18"/>
              </w:rPr>
            </w:pPr>
            <w:r w:rsidRPr="005634EB">
              <w:rPr>
                <w:rFonts w:eastAsia="ＭＳ Ｐゴシック" w:hint="eastAsia"/>
                <w:b/>
                <w:sz w:val="18"/>
                <w:szCs w:val="18"/>
              </w:rPr>
              <w:t>S</w:t>
            </w:r>
            <w:r w:rsidRPr="005634EB">
              <w:rPr>
                <w:rFonts w:eastAsia="ＭＳ Ｐゴシック"/>
                <w:b/>
                <w:sz w:val="18"/>
                <w:szCs w:val="18"/>
              </w:rPr>
              <w:t>ystem name</w:t>
            </w:r>
          </w:p>
        </w:tc>
        <w:tc>
          <w:tcPr>
            <w:tcW w:w="3213" w:type="dxa"/>
            <w:gridSpan w:val="3"/>
          </w:tcPr>
          <w:p w14:paraId="75C7C81E" w14:textId="77777777" w:rsidR="008B744A" w:rsidRPr="008B744A" w:rsidRDefault="008B744A" w:rsidP="008B744A">
            <w:pPr>
              <w:jc w:val="center"/>
              <w:rPr>
                <w:rFonts w:eastAsia="ＭＳ Ｐゴシック"/>
                <w:sz w:val="18"/>
                <w:szCs w:val="18"/>
              </w:rPr>
            </w:pPr>
            <w:r w:rsidRPr="008B744A">
              <w:rPr>
                <w:rFonts w:eastAsia="ＭＳ Ｐゴシック" w:hint="eastAsia"/>
                <w:sz w:val="18"/>
                <w:szCs w:val="18"/>
              </w:rPr>
              <w:t>シェフラー向けパワーエレクトロン</w:t>
            </w:r>
          </w:p>
          <w:p w14:paraId="3ACC968E" w14:textId="6F5B26B4" w:rsidR="002D085A" w:rsidRPr="005634EB" w:rsidRDefault="008B744A" w:rsidP="00DE4D67">
            <w:pPr>
              <w:jc w:val="center"/>
              <w:rPr>
                <w:rFonts w:eastAsia="ＭＳ Ｐゴシック"/>
                <w:sz w:val="18"/>
                <w:szCs w:val="18"/>
              </w:rPr>
            </w:pPr>
            <w:r w:rsidRPr="008B744A">
              <w:rPr>
                <w:rFonts w:eastAsia="ＭＳ Ｐゴシック"/>
                <w:sz w:val="18"/>
                <w:szCs w:val="18"/>
              </w:rPr>
              <w:t>(Power Electronics for SG)</w:t>
            </w:r>
          </w:p>
        </w:tc>
      </w:tr>
      <w:tr w:rsidR="002D085A" w:rsidRPr="00906481" w14:paraId="261CCA98" w14:textId="77777777" w:rsidTr="006E2DC2">
        <w:tc>
          <w:tcPr>
            <w:tcW w:w="4677" w:type="dxa"/>
            <w:gridSpan w:val="4"/>
            <w:vAlign w:val="center"/>
          </w:tcPr>
          <w:p w14:paraId="23EBEB40" w14:textId="77777777" w:rsidR="00505853" w:rsidRPr="00505853" w:rsidRDefault="00505853" w:rsidP="00505853">
            <w:pPr>
              <w:jc w:val="center"/>
              <w:rPr>
                <w:rFonts w:eastAsia="ＭＳ Ｐゴシック"/>
                <w:sz w:val="18"/>
                <w:szCs w:val="18"/>
              </w:rPr>
            </w:pPr>
            <w:r w:rsidRPr="00505853">
              <w:rPr>
                <w:rFonts w:eastAsia="ＭＳ Ｐゴシック" w:hint="eastAsia"/>
                <w:sz w:val="18"/>
                <w:szCs w:val="18"/>
              </w:rPr>
              <w:t>日本電産エレシス株式会社　開発</w:t>
            </w:r>
            <w:r w:rsidRPr="00505853">
              <w:rPr>
                <w:rFonts w:eastAsia="ＭＳ Ｐゴシック" w:hint="eastAsia"/>
                <w:sz w:val="18"/>
                <w:szCs w:val="18"/>
              </w:rPr>
              <w:t>2</w:t>
            </w:r>
            <w:r w:rsidRPr="00505853">
              <w:rPr>
                <w:rFonts w:eastAsia="ＭＳ Ｐゴシック" w:hint="eastAsia"/>
                <w:sz w:val="18"/>
                <w:szCs w:val="18"/>
              </w:rPr>
              <w:t>部</w:t>
            </w:r>
          </w:p>
          <w:p w14:paraId="79289D05" w14:textId="70C61E46" w:rsidR="002D085A" w:rsidRPr="005634EB" w:rsidRDefault="00505853" w:rsidP="006E2DC2">
            <w:pPr>
              <w:jc w:val="center"/>
              <w:rPr>
                <w:rFonts w:eastAsia="ＭＳ Ｐゴシック"/>
                <w:sz w:val="18"/>
                <w:szCs w:val="18"/>
              </w:rPr>
            </w:pPr>
            <w:r w:rsidRPr="00505853">
              <w:rPr>
                <w:rFonts w:eastAsia="ＭＳ Ｐゴシック"/>
                <w:sz w:val="18"/>
                <w:szCs w:val="18"/>
              </w:rPr>
              <w:t>(NIDEC Elesys Corp. Development Dev.2)</w:t>
            </w:r>
          </w:p>
        </w:tc>
      </w:tr>
      <w:tr w:rsidR="002D085A" w:rsidRPr="00906481" w14:paraId="79071987" w14:textId="77777777" w:rsidTr="006E2DC2">
        <w:tc>
          <w:tcPr>
            <w:tcW w:w="1559" w:type="dxa"/>
            <w:gridSpan w:val="2"/>
            <w:vAlign w:val="center"/>
          </w:tcPr>
          <w:p w14:paraId="3994F3C6" w14:textId="77777777" w:rsidR="002D085A" w:rsidRPr="005634EB" w:rsidRDefault="002D085A" w:rsidP="006E2DC2">
            <w:pPr>
              <w:jc w:val="center"/>
              <w:rPr>
                <w:rFonts w:eastAsia="ＭＳ Ｐゴシック"/>
                <w:b/>
                <w:sz w:val="18"/>
                <w:szCs w:val="18"/>
              </w:rPr>
            </w:pPr>
            <w:r w:rsidRPr="005634EB">
              <w:rPr>
                <w:rFonts w:eastAsia="ＭＳ Ｐゴシック" w:hint="eastAsia"/>
                <w:b/>
                <w:sz w:val="18"/>
                <w:szCs w:val="18"/>
              </w:rPr>
              <w:t>A</w:t>
            </w:r>
            <w:r w:rsidRPr="005634EB">
              <w:rPr>
                <w:rFonts w:eastAsia="ＭＳ Ｐゴシック"/>
                <w:b/>
                <w:sz w:val="18"/>
                <w:szCs w:val="18"/>
              </w:rPr>
              <w:t>pproved By</w:t>
            </w:r>
          </w:p>
        </w:tc>
        <w:tc>
          <w:tcPr>
            <w:tcW w:w="1559" w:type="dxa"/>
            <w:vAlign w:val="center"/>
          </w:tcPr>
          <w:p w14:paraId="2258C281" w14:textId="77777777" w:rsidR="002D085A" w:rsidRPr="005634EB" w:rsidRDefault="002D085A" w:rsidP="006E2DC2">
            <w:pPr>
              <w:jc w:val="center"/>
              <w:rPr>
                <w:rFonts w:eastAsia="ＭＳ Ｐゴシック"/>
                <w:b/>
                <w:sz w:val="18"/>
                <w:szCs w:val="18"/>
              </w:rPr>
            </w:pPr>
            <w:r w:rsidRPr="005634EB">
              <w:rPr>
                <w:rFonts w:eastAsia="ＭＳ Ｐゴシック" w:hint="eastAsia"/>
                <w:b/>
                <w:sz w:val="18"/>
                <w:szCs w:val="18"/>
              </w:rPr>
              <w:t>V</w:t>
            </w:r>
            <w:r w:rsidRPr="005634EB">
              <w:rPr>
                <w:rFonts w:eastAsia="ＭＳ Ｐゴシック"/>
                <w:b/>
                <w:sz w:val="18"/>
                <w:szCs w:val="18"/>
              </w:rPr>
              <w:t>erified By</w:t>
            </w:r>
          </w:p>
        </w:tc>
        <w:tc>
          <w:tcPr>
            <w:tcW w:w="1559" w:type="dxa"/>
            <w:vAlign w:val="center"/>
          </w:tcPr>
          <w:p w14:paraId="422AA4F5" w14:textId="77777777" w:rsidR="002D085A" w:rsidRPr="005634EB" w:rsidRDefault="002D085A" w:rsidP="006E2DC2">
            <w:pPr>
              <w:jc w:val="center"/>
              <w:rPr>
                <w:rFonts w:eastAsia="ＭＳ Ｐゴシック"/>
                <w:b/>
                <w:sz w:val="18"/>
                <w:szCs w:val="18"/>
              </w:rPr>
            </w:pPr>
            <w:r w:rsidRPr="005634EB">
              <w:rPr>
                <w:rFonts w:eastAsia="ＭＳ Ｐゴシック" w:hint="eastAsia"/>
                <w:b/>
                <w:sz w:val="18"/>
                <w:szCs w:val="18"/>
              </w:rPr>
              <w:t>C</w:t>
            </w:r>
            <w:r w:rsidRPr="005634EB">
              <w:rPr>
                <w:rFonts w:eastAsia="ＭＳ Ｐゴシック"/>
                <w:b/>
                <w:sz w:val="18"/>
                <w:szCs w:val="18"/>
              </w:rPr>
              <w:t>reated By</w:t>
            </w:r>
          </w:p>
        </w:tc>
      </w:tr>
      <w:tr w:rsidR="002D085A" w:rsidRPr="00906481" w14:paraId="59D28A4D" w14:textId="77777777" w:rsidTr="006E2DC2">
        <w:trPr>
          <w:trHeight w:val="771"/>
        </w:trPr>
        <w:tc>
          <w:tcPr>
            <w:tcW w:w="1559" w:type="dxa"/>
            <w:gridSpan w:val="2"/>
            <w:vAlign w:val="center"/>
          </w:tcPr>
          <w:p w14:paraId="206B37AC" w14:textId="77777777" w:rsidR="002D085A" w:rsidRPr="005634EB" w:rsidRDefault="002D085A" w:rsidP="006E2DC2">
            <w:pPr>
              <w:jc w:val="center"/>
              <w:rPr>
                <w:rFonts w:eastAsia="ＭＳ Ｐゴシック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C437D0D" w14:textId="77777777" w:rsidR="002D085A" w:rsidRPr="005634EB" w:rsidRDefault="002D085A" w:rsidP="006E2DC2">
            <w:pPr>
              <w:jc w:val="center"/>
              <w:rPr>
                <w:rFonts w:eastAsia="ＭＳ Ｐゴシック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4214512" w14:textId="77777777" w:rsidR="002D085A" w:rsidRPr="005634EB" w:rsidRDefault="002D085A" w:rsidP="006E2DC2">
            <w:pPr>
              <w:jc w:val="center"/>
              <w:rPr>
                <w:rFonts w:eastAsia="ＭＳ Ｐゴシック"/>
                <w:sz w:val="18"/>
                <w:szCs w:val="18"/>
              </w:rPr>
            </w:pPr>
            <w:r w:rsidRPr="005634EB">
              <w:rPr>
                <w:rStyle w:val="a0"/>
                <w:color w:val="000000"/>
                <w:szCs w:val="18"/>
              </w:rPr>
              <w:t>Nhan Bui</w:t>
            </w:r>
          </w:p>
          <w:p w14:paraId="1B63AC37" w14:textId="7D8A3764" w:rsidR="002D085A" w:rsidRPr="005634EB" w:rsidRDefault="00B94CDA" w:rsidP="006E2DC2">
            <w:pPr>
              <w:jc w:val="center"/>
              <w:rPr>
                <w:rFonts w:eastAsia="ＭＳ Ｐゴシック"/>
                <w:sz w:val="18"/>
                <w:szCs w:val="18"/>
              </w:rPr>
            </w:pPr>
            <w:r w:rsidRPr="00B94CDA">
              <w:rPr>
                <w:rFonts w:eastAsia="ＭＳ Ｐゴシック"/>
                <w:sz w:val="18"/>
                <w:szCs w:val="18"/>
              </w:rPr>
              <w:t>2021/11/30</w:t>
            </w:r>
          </w:p>
        </w:tc>
      </w:tr>
    </w:tbl>
    <w:p w14:paraId="7D10A162" w14:textId="77777777" w:rsidR="002D085A" w:rsidRPr="00862659" w:rsidRDefault="002D085A" w:rsidP="002D085A"/>
    <w:p w14:paraId="020C1EA6" w14:textId="77777777" w:rsidR="002D085A" w:rsidRPr="00862659" w:rsidRDefault="002D085A" w:rsidP="002D085A"/>
    <w:p w14:paraId="2600651A" w14:textId="77777777" w:rsidR="002D085A" w:rsidRPr="00862659" w:rsidRDefault="002D085A" w:rsidP="002D085A"/>
    <w:p w14:paraId="78336305" w14:textId="77777777" w:rsidR="002D085A" w:rsidRPr="00862659" w:rsidRDefault="002D085A" w:rsidP="002D085A">
      <w:pPr>
        <w:sectPr w:rsidR="002D085A" w:rsidRPr="00862659" w:rsidSect="00EB05ED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080" w:bottom="1440" w:left="1080" w:header="851" w:footer="992" w:gutter="0"/>
          <w:cols w:space="425"/>
          <w:docGrid w:type="linesAndChars" w:linePitch="346"/>
        </w:sectPr>
      </w:pPr>
    </w:p>
    <w:p w14:paraId="666AC015" w14:textId="77777777" w:rsidR="002D085A" w:rsidRPr="00194362" w:rsidRDefault="002D085A" w:rsidP="002D085A">
      <w:pPr>
        <w:pStyle w:val="a5"/>
      </w:pPr>
      <w:r>
        <w:rPr>
          <w:rFonts w:hint="eastAsia"/>
        </w:rPr>
        <w:lastRenderedPageBreak/>
        <w:t>R</w:t>
      </w:r>
      <w:r>
        <w:t>evision history</w:t>
      </w:r>
    </w:p>
    <w:tbl>
      <w:tblPr>
        <w:tblpPr w:leftFromText="142" w:rightFromText="142" w:vertAnchor="text" w:horzAnchor="margin" w:tblpXSpec="center" w:tblpY="135"/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87"/>
        <w:gridCol w:w="1778"/>
        <w:gridCol w:w="3960"/>
        <w:gridCol w:w="1567"/>
        <w:gridCol w:w="1568"/>
      </w:tblGrid>
      <w:tr w:rsidR="002D085A" w:rsidRPr="0073206C" w14:paraId="1F5ACA6D" w14:textId="77777777" w:rsidTr="006E2DC2">
        <w:tc>
          <w:tcPr>
            <w:tcW w:w="787" w:type="dxa"/>
            <w:shd w:val="clear" w:color="auto" w:fill="FFFFCC"/>
            <w:vAlign w:val="center"/>
          </w:tcPr>
          <w:p w14:paraId="2857DCD7" w14:textId="77777777" w:rsidR="002D085A" w:rsidRPr="00E220CA" w:rsidRDefault="002D085A" w:rsidP="006E2DC2">
            <w:pPr>
              <w:pStyle w:val="a7"/>
            </w:pPr>
            <w:r>
              <w:rPr>
                <w:rFonts w:hint="eastAsia"/>
              </w:rPr>
              <w:t>V</w:t>
            </w:r>
            <w:r>
              <w:t>ersion number</w:t>
            </w:r>
          </w:p>
        </w:tc>
        <w:tc>
          <w:tcPr>
            <w:tcW w:w="1778" w:type="dxa"/>
            <w:shd w:val="clear" w:color="auto" w:fill="FFFFCC"/>
            <w:vAlign w:val="center"/>
          </w:tcPr>
          <w:p w14:paraId="4DBFFD92" w14:textId="77777777" w:rsidR="002D085A" w:rsidRPr="00E220CA" w:rsidRDefault="002D085A" w:rsidP="006E2DC2">
            <w:pPr>
              <w:pStyle w:val="a7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960" w:type="dxa"/>
            <w:shd w:val="clear" w:color="auto" w:fill="FFFFCC"/>
            <w:vAlign w:val="center"/>
          </w:tcPr>
          <w:p w14:paraId="596F9F3B" w14:textId="77777777" w:rsidR="002D085A" w:rsidRPr="00E220CA" w:rsidRDefault="002D085A" w:rsidP="006E2DC2">
            <w:pPr>
              <w:pStyle w:val="a7"/>
            </w:pPr>
            <w:r>
              <w:rPr>
                <w:rFonts w:hint="eastAsia"/>
              </w:rPr>
              <w:t>R</w:t>
            </w:r>
            <w:r>
              <w:t>evision content</w:t>
            </w:r>
          </w:p>
        </w:tc>
        <w:tc>
          <w:tcPr>
            <w:tcW w:w="1567" w:type="dxa"/>
            <w:shd w:val="clear" w:color="auto" w:fill="FFFFCC"/>
            <w:vAlign w:val="center"/>
          </w:tcPr>
          <w:p w14:paraId="2A3C886E" w14:textId="77777777" w:rsidR="002D085A" w:rsidRPr="00E220CA" w:rsidRDefault="002D085A" w:rsidP="006E2DC2">
            <w:pPr>
              <w:pStyle w:val="a7"/>
            </w:pPr>
            <w:r>
              <w:rPr>
                <w:rFonts w:hint="eastAsia"/>
              </w:rPr>
              <w:t>C</w:t>
            </w:r>
            <w:r>
              <w:t>reated By</w:t>
            </w:r>
          </w:p>
        </w:tc>
        <w:tc>
          <w:tcPr>
            <w:tcW w:w="1568" w:type="dxa"/>
            <w:shd w:val="clear" w:color="auto" w:fill="FFFFCC"/>
            <w:vAlign w:val="center"/>
          </w:tcPr>
          <w:p w14:paraId="6F4AB04F" w14:textId="77777777" w:rsidR="002D085A" w:rsidRPr="00E220CA" w:rsidRDefault="002D085A" w:rsidP="006E2DC2">
            <w:pPr>
              <w:pStyle w:val="a7"/>
            </w:pPr>
            <w:r>
              <w:rPr>
                <w:rFonts w:hint="eastAsia"/>
              </w:rPr>
              <w:t>R</w:t>
            </w:r>
            <w:r>
              <w:t>emarks</w:t>
            </w:r>
          </w:p>
        </w:tc>
      </w:tr>
      <w:tr w:rsidR="002D085A" w:rsidRPr="0073206C" w14:paraId="1783925C" w14:textId="77777777" w:rsidTr="006E2DC2">
        <w:tc>
          <w:tcPr>
            <w:tcW w:w="787" w:type="dxa"/>
            <w:vAlign w:val="center"/>
          </w:tcPr>
          <w:p w14:paraId="791477A8" w14:textId="77777777" w:rsidR="002D085A" w:rsidRPr="0073206C" w:rsidRDefault="002D085A" w:rsidP="006E2DC2">
            <w:pPr>
              <w:jc w:val="center"/>
              <w:rPr>
                <w:rStyle w:val="a0"/>
              </w:rPr>
            </w:pPr>
            <w:r>
              <w:rPr>
                <w:rStyle w:val="a0"/>
                <w:rFonts w:hint="eastAsia"/>
              </w:rPr>
              <w:t>0</w:t>
            </w:r>
          </w:p>
        </w:tc>
        <w:tc>
          <w:tcPr>
            <w:tcW w:w="1778" w:type="dxa"/>
            <w:vAlign w:val="center"/>
          </w:tcPr>
          <w:p w14:paraId="213F73DA" w14:textId="77777777" w:rsidR="002D085A" w:rsidRPr="00E86A59" w:rsidRDefault="002D085A" w:rsidP="006E2DC2">
            <w:pPr>
              <w:jc w:val="center"/>
              <w:rPr>
                <w:rStyle w:val="a0"/>
                <w:rFonts w:eastAsiaTheme="minorEastAsia"/>
              </w:rPr>
            </w:pPr>
            <w:r>
              <w:rPr>
                <w:rStyle w:val="a0"/>
                <w:rFonts w:eastAsia="SimSun" w:hint="eastAsia"/>
                <w:lang w:eastAsia="zh-CN"/>
              </w:rPr>
              <w:t>20</w:t>
            </w:r>
            <w:r>
              <w:rPr>
                <w:rStyle w:val="a0"/>
                <w:rFonts w:eastAsiaTheme="minorEastAsia"/>
              </w:rPr>
              <w:t>21</w:t>
            </w:r>
            <w:r>
              <w:rPr>
                <w:rStyle w:val="a0"/>
                <w:rFonts w:eastAsia="SimSun" w:hint="eastAsia"/>
                <w:lang w:eastAsia="zh-CN"/>
              </w:rPr>
              <w:t>/</w:t>
            </w:r>
            <w:r>
              <w:rPr>
                <w:rStyle w:val="a0"/>
                <w:rFonts w:eastAsiaTheme="minorEastAsia"/>
              </w:rPr>
              <w:t>0</w:t>
            </w:r>
            <w:r w:rsidR="00746246">
              <w:rPr>
                <w:rStyle w:val="a0"/>
                <w:rFonts w:eastAsiaTheme="minorEastAsia"/>
              </w:rPr>
              <w:t>7</w:t>
            </w:r>
            <w:r>
              <w:rPr>
                <w:rStyle w:val="a0"/>
                <w:rFonts w:eastAsia="SimSun" w:hint="eastAsia"/>
                <w:lang w:eastAsia="zh-CN"/>
              </w:rPr>
              <w:t>/</w:t>
            </w:r>
            <w:r w:rsidR="004375EF">
              <w:rPr>
                <w:rStyle w:val="a0"/>
                <w:rFonts w:eastAsia="SimSun"/>
                <w:lang w:eastAsia="zh-CN"/>
              </w:rPr>
              <w:t>0</w:t>
            </w:r>
            <w:r w:rsidR="00746246">
              <w:rPr>
                <w:rStyle w:val="a0"/>
                <w:rFonts w:eastAsia="SimSun"/>
                <w:lang w:eastAsia="zh-CN"/>
              </w:rPr>
              <w:t>1</w:t>
            </w:r>
          </w:p>
        </w:tc>
        <w:tc>
          <w:tcPr>
            <w:tcW w:w="3960" w:type="dxa"/>
          </w:tcPr>
          <w:p w14:paraId="1A4C2393" w14:textId="77777777" w:rsidR="002D085A" w:rsidRPr="0073206C" w:rsidRDefault="002D085A" w:rsidP="006E2DC2">
            <w:pPr>
              <w:rPr>
                <w:rStyle w:val="a0"/>
              </w:rPr>
            </w:pPr>
            <w:r w:rsidRPr="0073206C">
              <w:rPr>
                <w:rStyle w:val="a0"/>
                <w:rFonts w:hint="eastAsia"/>
              </w:rPr>
              <w:t>新規作成</w:t>
            </w:r>
          </w:p>
        </w:tc>
        <w:tc>
          <w:tcPr>
            <w:tcW w:w="1567" w:type="dxa"/>
            <w:vAlign w:val="center"/>
          </w:tcPr>
          <w:p w14:paraId="75FD8CC6" w14:textId="77777777" w:rsidR="002D085A" w:rsidRPr="00F7587D" w:rsidRDefault="002D085A" w:rsidP="006E2DC2">
            <w:pPr>
              <w:jc w:val="center"/>
              <w:rPr>
                <w:rStyle w:val="a0"/>
              </w:rPr>
            </w:pPr>
            <w:r>
              <w:rPr>
                <w:rStyle w:val="a0"/>
              </w:rPr>
              <w:t>Nhan Bui</w:t>
            </w:r>
          </w:p>
        </w:tc>
        <w:tc>
          <w:tcPr>
            <w:tcW w:w="1568" w:type="dxa"/>
          </w:tcPr>
          <w:p w14:paraId="1B0E87FC" w14:textId="77777777" w:rsidR="002D085A" w:rsidRPr="00212332" w:rsidRDefault="002D085A" w:rsidP="006E2DC2">
            <w:pPr>
              <w:jc w:val="center"/>
              <w:rPr>
                <w:rStyle w:val="a0"/>
                <w:rFonts w:asciiTheme="minorHAnsi" w:hAnsiTheme="minorHAnsi" w:cstheme="minorHAnsi"/>
              </w:rPr>
            </w:pPr>
            <w:r w:rsidRPr="00212332">
              <w:rPr>
                <w:rStyle w:val="a0"/>
                <w:rFonts w:asciiTheme="minorHAnsi" w:eastAsia="SimSun" w:hAnsiTheme="minorHAnsi" w:cstheme="minorHAnsi"/>
                <w:lang w:eastAsia="zh-CN"/>
              </w:rPr>
              <w:t>-</w:t>
            </w:r>
          </w:p>
        </w:tc>
      </w:tr>
      <w:tr w:rsidR="003B3153" w:rsidRPr="0073206C" w14:paraId="5D8B8D2C" w14:textId="77777777" w:rsidTr="006E2DC2">
        <w:tc>
          <w:tcPr>
            <w:tcW w:w="787" w:type="dxa"/>
            <w:vAlign w:val="center"/>
          </w:tcPr>
          <w:p w14:paraId="2D9295A9" w14:textId="77777777" w:rsidR="003B3153" w:rsidRPr="00B801FB" w:rsidRDefault="003B3153" w:rsidP="003B3153">
            <w:pPr>
              <w:jc w:val="center"/>
              <w:rPr>
                <w:rStyle w:val="a0"/>
                <w:rFonts w:eastAsia="SimSun"/>
                <w:lang w:eastAsia="zh-CN"/>
              </w:rPr>
            </w:pPr>
            <w:r>
              <w:rPr>
                <w:rStyle w:val="a0"/>
                <w:rFonts w:eastAsia="SimSun"/>
                <w:lang w:eastAsia="zh-CN"/>
              </w:rPr>
              <w:t>1</w:t>
            </w:r>
          </w:p>
        </w:tc>
        <w:tc>
          <w:tcPr>
            <w:tcW w:w="1778" w:type="dxa"/>
            <w:vAlign w:val="center"/>
          </w:tcPr>
          <w:p w14:paraId="6B843DBF" w14:textId="3B32DF2E" w:rsidR="003B3153" w:rsidRPr="00A020E4" w:rsidRDefault="009834C8" w:rsidP="003B3153">
            <w:pPr>
              <w:jc w:val="center"/>
              <w:rPr>
                <w:rStyle w:val="a0"/>
                <w:rFonts w:eastAsiaTheme="minorEastAsia"/>
              </w:rPr>
            </w:pPr>
            <w:r w:rsidRPr="009834C8">
              <w:rPr>
                <w:rStyle w:val="a0"/>
                <w:rFonts w:eastAsia="SimSun"/>
                <w:lang w:eastAsia="zh-CN"/>
              </w:rPr>
              <w:t>2021/11/30</w:t>
            </w:r>
          </w:p>
        </w:tc>
        <w:tc>
          <w:tcPr>
            <w:tcW w:w="3960" w:type="dxa"/>
          </w:tcPr>
          <w:p w14:paraId="4B41C1EC" w14:textId="42C257E9" w:rsidR="003B3153" w:rsidRPr="007B2F53" w:rsidRDefault="0015731C" w:rsidP="003B3153">
            <w:pPr>
              <w:rPr>
                <w:rStyle w:val="a0"/>
                <w:rFonts w:eastAsia="ＭＳ ゴシック"/>
              </w:rPr>
            </w:pPr>
            <w:r w:rsidRPr="007B2F53">
              <w:rPr>
                <w:rStyle w:val="a0"/>
                <w:rFonts w:eastAsia="ＭＳ ゴシック"/>
              </w:rPr>
              <w:t>グローバル変数定義を追加</w:t>
            </w:r>
            <w:r w:rsidR="007B2F53" w:rsidRPr="007B2F53">
              <w:rPr>
                <w:rStyle w:val="a0"/>
                <w:rFonts w:eastAsia="ＭＳ ゴシック"/>
              </w:rPr>
              <w:t>:</w:t>
            </w:r>
          </w:p>
          <w:p w14:paraId="34B94630" w14:textId="77777777" w:rsidR="00E024AA" w:rsidRPr="007B2F53" w:rsidRDefault="00E024AA" w:rsidP="00E024AA">
            <w:pPr>
              <w:pStyle w:val="ListParagraph"/>
              <w:numPr>
                <w:ilvl w:val="0"/>
                <w:numId w:val="9"/>
              </w:numPr>
              <w:ind w:leftChars="0"/>
              <w:rPr>
                <w:rStyle w:val="a2"/>
                <w:rFonts w:eastAsia="ＭＳ ゴシック"/>
              </w:rPr>
            </w:pPr>
            <w:hyperlink w:anchor="_PE1_モータ制御_初期設定" w:history="1">
              <w:r w:rsidRPr="007B2F53">
                <w:rPr>
                  <w:rStyle w:val="a2"/>
                  <w:rFonts w:eastAsia="ＭＳ ゴシック"/>
                </w:rPr>
                <w:fldChar w:fldCharType="begin"/>
              </w:r>
              <w:r w:rsidRPr="007B2F53">
                <w:rPr>
                  <w:rStyle w:val="a2"/>
                  <w:rFonts w:eastAsia="ＭＳ ゴシック"/>
                </w:rPr>
                <w:instrText xml:space="preserve"> REF _Ref87879095 \h  \* MERGEFORMAT </w:instrText>
              </w:r>
              <w:r w:rsidRPr="007B2F53">
                <w:rPr>
                  <w:rStyle w:val="a2"/>
                  <w:rFonts w:eastAsia="ＭＳ ゴシック"/>
                </w:rPr>
              </w:r>
              <w:r w:rsidRPr="007B2F53">
                <w:rPr>
                  <w:rStyle w:val="a2"/>
                  <w:rFonts w:eastAsia="ＭＳ ゴシック"/>
                </w:rPr>
                <w:fldChar w:fldCharType="separate"/>
              </w:r>
              <w:r w:rsidRPr="007B2F53">
                <w:rPr>
                  <w:rStyle w:val="a2"/>
                  <w:rFonts w:eastAsia="ＭＳ ゴシック"/>
                </w:rPr>
                <w:t>ISR</w:t>
              </w:r>
              <w:r w:rsidR="00D17703" w:rsidRPr="007B2F53">
                <w:rPr>
                  <w:rStyle w:val="a2"/>
                  <w:rFonts w:eastAsia="ＭＳ ゴシック"/>
                </w:rPr>
                <w:t>キャンセル</w:t>
              </w:r>
              <w:r w:rsidRPr="007B2F53">
                <w:rPr>
                  <w:rStyle w:val="a2"/>
                  <w:rFonts w:eastAsia="ＭＳ ゴシック"/>
                </w:rPr>
                <w:t>時間</w:t>
              </w:r>
              <w:r w:rsidRPr="007B2F53">
                <w:rPr>
                  <w:rStyle w:val="a2"/>
                  <w:rFonts w:eastAsia="ＭＳ ゴシック"/>
                </w:rPr>
                <w:fldChar w:fldCharType="end"/>
              </w:r>
            </w:hyperlink>
          </w:p>
          <w:p w14:paraId="42C675E8" w14:textId="34B353B9" w:rsidR="00E024AA" w:rsidRPr="007B2F53" w:rsidRDefault="00E024AA" w:rsidP="00E024AA">
            <w:pPr>
              <w:pStyle w:val="ListParagraph"/>
              <w:numPr>
                <w:ilvl w:val="0"/>
                <w:numId w:val="9"/>
              </w:numPr>
              <w:ind w:leftChars="0"/>
              <w:rPr>
                <w:rStyle w:val="a2"/>
                <w:rFonts w:eastAsia="ＭＳ ゴシック"/>
              </w:rPr>
            </w:pPr>
            <w:r w:rsidRPr="007B2F53">
              <w:rPr>
                <w:rStyle w:val="a2"/>
                <w:rFonts w:eastAsia="ＭＳ ゴシック"/>
              </w:rPr>
              <w:fldChar w:fldCharType="begin"/>
            </w:r>
            <w:r w:rsidRPr="007B2F53">
              <w:rPr>
                <w:rStyle w:val="a2"/>
                <w:rFonts w:eastAsia="ＭＳ ゴシック"/>
              </w:rPr>
              <w:instrText xml:space="preserve"> REF _Ref87879125 \h  \* MERGEFORMAT </w:instrText>
            </w:r>
            <w:r w:rsidRPr="007B2F53">
              <w:rPr>
                <w:rStyle w:val="a2"/>
                <w:rFonts w:eastAsia="ＭＳ ゴシック"/>
              </w:rPr>
            </w:r>
            <w:r w:rsidRPr="007B2F53">
              <w:rPr>
                <w:rStyle w:val="a2"/>
                <w:rFonts w:eastAsia="ＭＳ ゴシック"/>
              </w:rPr>
              <w:fldChar w:fldCharType="separate"/>
            </w:r>
            <w:r w:rsidRPr="007B2F53">
              <w:rPr>
                <w:rStyle w:val="a2"/>
                <w:rFonts w:eastAsia="ＭＳ ゴシック"/>
              </w:rPr>
              <w:t>AD</w:t>
            </w:r>
            <w:r w:rsidRPr="007B2F53">
              <w:rPr>
                <w:rStyle w:val="a2"/>
                <w:rFonts w:eastAsia="ＭＳ ゴシック"/>
              </w:rPr>
              <w:t>変換結果異常検知</w:t>
            </w:r>
            <w:r w:rsidR="00D17703" w:rsidRPr="007B2F53">
              <w:rPr>
                <w:rStyle w:val="a2"/>
                <w:rFonts w:eastAsia="ＭＳ ゴシック"/>
              </w:rPr>
              <w:t>フラグ</w:t>
            </w:r>
            <w:r w:rsidRPr="007B2F53">
              <w:rPr>
                <w:rStyle w:val="a2"/>
                <w:rFonts w:eastAsia="ＭＳ ゴシック"/>
              </w:rPr>
              <w:fldChar w:fldCharType="end"/>
            </w:r>
          </w:p>
          <w:p w14:paraId="52A61049" w14:textId="5E9F9E05" w:rsidR="008B755C" w:rsidRPr="007B2F53" w:rsidRDefault="008B755C" w:rsidP="00F72B54">
            <w:pPr>
              <w:rPr>
                <w:rStyle w:val="a0"/>
                <w:rFonts w:eastAsia="ＭＳ ゴシック"/>
                <w:shd w:val="clear" w:color="auto" w:fill="FBD4B4" w:themeFill="accent6" w:themeFillTint="66"/>
              </w:rPr>
            </w:pPr>
            <w:r w:rsidRPr="007B2F53">
              <w:rPr>
                <w:rStyle w:val="a0"/>
                <w:rFonts w:eastAsia="ＭＳ ゴシック"/>
              </w:rPr>
              <w:t>関数定義を変更</w:t>
            </w:r>
            <w:r w:rsidR="007B2F53" w:rsidRPr="007B2F53">
              <w:rPr>
                <w:rStyle w:val="a0"/>
                <w:rFonts w:eastAsia="ＭＳ ゴシック"/>
              </w:rPr>
              <w:t>:</w:t>
            </w:r>
          </w:p>
          <w:p w14:paraId="47CB938A" w14:textId="77777777" w:rsidR="004D6EC9" w:rsidRPr="007B2F53" w:rsidRDefault="004D6EC9" w:rsidP="00715A36">
            <w:pPr>
              <w:pStyle w:val="ListParagraph"/>
              <w:numPr>
                <w:ilvl w:val="0"/>
                <w:numId w:val="9"/>
              </w:numPr>
              <w:ind w:leftChars="0"/>
              <w:rPr>
                <w:rStyle w:val="a2"/>
                <w:rFonts w:eastAsia="ＭＳ ゴシック"/>
              </w:rPr>
            </w:pPr>
            <w:r w:rsidRPr="007B2F53">
              <w:rPr>
                <w:rStyle w:val="a2"/>
                <w:rFonts w:eastAsia="ＭＳ ゴシック"/>
              </w:rPr>
              <w:fldChar w:fldCharType="begin"/>
            </w:r>
            <w:r w:rsidRPr="007B2F53">
              <w:rPr>
                <w:rStyle w:val="a2"/>
                <w:rFonts w:eastAsia="ＭＳ ゴシック"/>
              </w:rPr>
              <w:instrText xml:space="preserve"> REF _Ref87879926 \h  \* MERGEFORMAT </w:instrText>
            </w:r>
            <w:r w:rsidRPr="007B2F53">
              <w:rPr>
                <w:rStyle w:val="a2"/>
                <w:rFonts w:eastAsia="ＭＳ ゴシック"/>
              </w:rPr>
            </w:r>
            <w:r w:rsidRPr="007B2F53">
              <w:rPr>
                <w:rStyle w:val="a2"/>
                <w:rFonts w:eastAsia="ＭＳ ゴシック"/>
              </w:rPr>
              <w:fldChar w:fldCharType="separate"/>
            </w:r>
            <w:r w:rsidRPr="007B2F53">
              <w:rPr>
                <w:rStyle w:val="a2"/>
                <w:rFonts w:eastAsia="ＭＳ ゴシック"/>
              </w:rPr>
              <w:t>DCDC 25us</w:t>
            </w:r>
            <w:r w:rsidRPr="007B2F53">
              <w:rPr>
                <w:rStyle w:val="a2"/>
                <w:rFonts w:eastAsia="ＭＳ ゴシック"/>
              </w:rPr>
              <w:t>割り込みタイマメイン処理</w:t>
            </w:r>
            <w:r w:rsidRPr="007B2F53">
              <w:rPr>
                <w:rStyle w:val="a2"/>
                <w:rFonts w:eastAsia="ＭＳ ゴシック"/>
              </w:rPr>
              <w:fldChar w:fldCharType="end"/>
            </w:r>
          </w:p>
          <w:p w14:paraId="67E7F8DC" w14:textId="77777777" w:rsidR="004D6EC9" w:rsidRPr="007B2F53" w:rsidRDefault="004D6EC9" w:rsidP="00715A36">
            <w:pPr>
              <w:pStyle w:val="ListParagraph"/>
              <w:numPr>
                <w:ilvl w:val="0"/>
                <w:numId w:val="9"/>
              </w:numPr>
              <w:ind w:leftChars="0"/>
              <w:rPr>
                <w:rStyle w:val="a2"/>
                <w:rFonts w:eastAsia="ＭＳ ゴシック"/>
              </w:rPr>
            </w:pPr>
            <w:r w:rsidRPr="007B2F53">
              <w:rPr>
                <w:rStyle w:val="a2"/>
                <w:rFonts w:eastAsia="ＭＳ ゴシック"/>
              </w:rPr>
              <w:fldChar w:fldCharType="begin"/>
            </w:r>
            <w:r w:rsidRPr="007B2F53">
              <w:rPr>
                <w:rStyle w:val="a2"/>
                <w:rFonts w:eastAsia="ＭＳ ゴシック"/>
              </w:rPr>
              <w:instrText xml:space="preserve"> REF _Ref87879949 \h  \* MERGEFORMAT </w:instrText>
            </w:r>
            <w:r w:rsidRPr="007B2F53">
              <w:rPr>
                <w:rStyle w:val="a2"/>
                <w:rFonts w:eastAsia="ＭＳ ゴシック"/>
              </w:rPr>
            </w:r>
            <w:r w:rsidRPr="007B2F53">
              <w:rPr>
                <w:rStyle w:val="a2"/>
                <w:rFonts w:eastAsia="ＭＳ ゴシック"/>
              </w:rPr>
              <w:fldChar w:fldCharType="separate"/>
            </w:r>
            <w:r w:rsidRPr="007B2F53">
              <w:rPr>
                <w:rStyle w:val="a2"/>
                <w:rFonts w:eastAsia="ＭＳ ゴシック"/>
              </w:rPr>
              <w:t>DCDC A</w:t>
            </w:r>
            <w:r w:rsidRPr="007B2F53">
              <w:rPr>
                <w:rStyle w:val="a2"/>
                <w:rFonts w:eastAsia="ＭＳ ゴシック"/>
              </w:rPr>
              <w:t>相</w:t>
            </w:r>
            <w:r w:rsidRPr="007B2F53">
              <w:rPr>
                <w:rStyle w:val="a2"/>
                <w:rFonts w:eastAsia="ＭＳ ゴシック"/>
              </w:rPr>
              <w:t xml:space="preserve"> ZC</w:t>
            </w:r>
            <w:r w:rsidRPr="007B2F53">
              <w:rPr>
                <w:rStyle w:val="a2"/>
                <w:rFonts w:eastAsia="ＭＳ ゴシック"/>
              </w:rPr>
              <w:t>割り込み処理</w:t>
            </w:r>
            <w:r w:rsidRPr="007B2F53">
              <w:rPr>
                <w:rStyle w:val="a2"/>
                <w:rFonts w:eastAsia="ＭＳ ゴシック"/>
              </w:rPr>
              <w:fldChar w:fldCharType="end"/>
            </w:r>
          </w:p>
          <w:p w14:paraId="4943070F" w14:textId="77777777" w:rsidR="004D6EC9" w:rsidRPr="007B2F53" w:rsidRDefault="004D6EC9" w:rsidP="00715A36">
            <w:pPr>
              <w:pStyle w:val="ListParagraph"/>
              <w:numPr>
                <w:ilvl w:val="0"/>
                <w:numId w:val="9"/>
              </w:numPr>
              <w:ind w:leftChars="0"/>
              <w:rPr>
                <w:rStyle w:val="a2"/>
                <w:rFonts w:eastAsia="ＭＳ ゴシック"/>
              </w:rPr>
            </w:pPr>
            <w:r w:rsidRPr="007B2F53">
              <w:rPr>
                <w:rStyle w:val="a2"/>
                <w:rFonts w:eastAsia="ＭＳ ゴシック"/>
              </w:rPr>
              <w:fldChar w:fldCharType="begin"/>
            </w:r>
            <w:r w:rsidRPr="007B2F53">
              <w:rPr>
                <w:rStyle w:val="a2"/>
                <w:rFonts w:eastAsia="ＭＳ ゴシック"/>
              </w:rPr>
              <w:instrText xml:space="preserve"> REF _Ref87879953 \h  \* MERGEFORMAT </w:instrText>
            </w:r>
            <w:r w:rsidRPr="007B2F53">
              <w:rPr>
                <w:rStyle w:val="a2"/>
                <w:rFonts w:eastAsia="ＭＳ ゴシック"/>
              </w:rPr>
            </w:r>
            <w:r w:rsidRPr="007B2F53">
              <w:rPr>
                <w:rStyle w:val="a2"/>
                <w:rFonts w:eastAsia="ＭＳ ゴシック"/>
              </w:rPr>
              <w:fldChar w:fldCharType="separate"/>
            </w:r>
            <w:r w:rsidRPr="007B2F53">
              <w:rPr>
                <w:rStyle w:val="a2"/>
                <w:rFonts w:eastAsia="ＭＳ ゴシック"/>
              </w:rPr>
              <w:t>DCDC B</w:t>
            </w:r>
            <w:r w:rsidRPr="007B2F53">
              <w:rPr>
                <w:rStyle w:val="a2"/>
                <w:rFonts w:eastAsia="ＭＳ ゴシック"/>
              </w:rPr>
              <w:t>相</w:t>
            </w:r>
            <w:r w:rsidRPr="007B2F53">
              <w:rPr>
                <w:rStyle w:val="a2"/>
                <w:rFonts w:eastAsia="ＭＳ ゴシック"/>
              </w:rPr>
              <w:t xml:space="preserve"> ZC</w:t>
            </w:r>
            <w:r w:rsidRPr="007B2F53">
              <w:rPr>
                <w:rStyle w:val="a2"/>
                <w:rFonts w:eastAsia="ＭＳ ゴシック"/>
              </w:rPr>
              <w:t>割り込み処理</w:t>
            </w:r>
            <w:r w:rsidRPr="007B2F53">
              <w:rPr>
                <w:rStyle w:val="a2"/>
                <w:rFonts w:eastAsia="ＭＳ ゴシック"/>
              </w:rPr>
              <w:fldChar w:fldCharType="end"/>
            </w:r>
          </w:p>
          <w:p w14:paraId="2B729CF2" w14:textId="77777777" w:rsidR="004D6EC9" w:rsidRPr="007B2F53" w:rsidRDefault="004D6EC9" w:rsidP="00715A36">
            <w:pPr>
              <w:pStyle w:val="ListParagraph"/>
              <w:numPr>
                <w:ilvl w:val="0"/>
                <w:numId w:val="9"/>
              </w:numPr>
              <w:ind w:leftChars="0"/>
              <w:rPr>
                <w:rStyle w:val="a2"/>
                <w:rFonts w:eastAsia="ＭＳ ゴシック"/>
              </w:rPr>
            </w:pPr>
            <w:r w:rsidRPr="007B2F53">
              <w:rPr>
                <w:rStyle w:val="a2"/>
                <w:rFonts w:eastAsia="ＭＳ ゴシック"/>
              </w:rPr>
              <w:fldChar w:fldCharType="begin"/>
            </w:r>
            <w:r w:rsidRPr="007B2F53">
              <w:rPr>
                <w:rStyle w:val="a2"/>
                <w:rFonts w:eastAsia="ＭＳ ゴシック"/>
              </w:rPr>
              <w:instrText xml:space="preserve"> REF _Ref87879957 \h  \* MERGEFORMAT </w:instrText>
            </w:r>
            <w:r w:rsidRPr="007B2F53">
              <w:rPr>
                <w:rStyle w:val="a2"/>
                <w:rFonts w:eastAsia="ＭＳ ゴシック"/>
              </w:rPr>
            </w:r>
            <w:r w:rsidRPr="007B2F53">
              <w:rPr>
                <w:rStyle w:val="a2"/>
                <w:rFonts w:eastAsia="ＭＳ ゴシック"/>
              </w:rPr>
              <w:fldChar w:fldCharType="separate"/>
            </w:r>
            <w:r w:rsidRPr="007B2F53">
              <w:rPr>
                <w:rStyle w:val="a2"/>
                <w:rFonts w:eastAsia="ＭＳ ゴシック"/>
              </w:rPr>
              <w:t>DCDC C</w:t>
            </w:r>
            <w:r w:rsidRPr="007B2F53">
              <w:rPr>
                <w:rStyle w:val="a2"/>
                <w:rFonts w:eastAsia="ＭＳ ゴシック"/>
              </w:rPr>
              <w:t>相</w:t>
            </w:r>
            <w:r w:rsidRPr="007B2F53">
              <w:rPr>
                <w:rStyle w:val="a2"/>
                <w:rFonts w:eastAsia="ＭＳ ゴシック"/>
              </w:rPr>
              <w:t xml:space="preserve"> ZC</w:t>
            </w:r>
            <w:r w:rsidRPr="007B2F53">
              <w:rPr>
                <w:rStyle w:val="a2"/>
                <w:rFonts w:eastAsia="ＭＳ ゴシック"/>
              </w:rPr>
              <w:t>割り込み処理</w:t>
            </w:r>
            <w:r w:rsidRPr="007B2F53">
              <w:rPr>
                <w:rStyle w:val="a2"/>
                <w:rFonts w:eastAsia="ＭＳ ゴシック"/>
              </w:rPr>
              <w:fldChar w:fldCharType="end"/>
            </w:r>
          </w:p>
        </w:tc>
        <w:tc>
          <w:tcPr>
            <w:tcW w:w="1567" w:type="dxa"/>
            <w:vAlign w:val="center"/>
          </w:tcPr>
          <w:p w14:paraId="66FBC93A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  <w:r>
              <w:rPr>
                <w:rStyle w:val="a0"/>
              </w:rPr>
              <w:t>Nhan Bui</w:t>
            </w:r>
          </w:p>
        </w:tc>
        <w:tc>
          <w:tcPr>
            <w:tcW w:w="1568" w:type="dxa"/>
          </w:tcPr>
          <w:p w14:paraId="6463A3B0" w14:textId="77777777" w:rsidR="003B3153" w:rsidRPr="00A020E4" w:rsidRDefault="003B3153" w:rsidP="003B3153">
            <w:pPr>
              <w:jc w:val="center"/>
              <w:rPr>
                <w:rStyle w:val="a0"/>
                <w:rFonts w:eastAsiaTheme="minorEastAsia"/>
              </w:rPr>
            </w:pPr>
            <w:r w:rsidRPr="00212332">
              <w:rPr>
                <w:rStyle w:val="a0"/>
                <w:rFonts w:asciiTheme="minorHAnsi" w:eastAsia="SimSun" w:hAnsiTheme="minorHAnsi" w:cstheme="minorHAnsi"/>
                <w:lang w:eastAsia="zh-CN"/>
              </w:rPr>
              <w:t>-</w:t>
            </w:r>
          </w:p>
        </w:tc>
      </w:tr>
      <w:tr w:rsidR="003B3153" w:rsidRPr="0073206C" w14:paraId="7D2E3637" w14:textId="77777777" w:rsidTr="006E2DC2">
        <w:tc>
          <w:tcPr>
            <w:tcW w:w="787" w:type="dxa"/>
          </w:tcPr>
          <w:p w14:paraId="4DB3C2F3" w14:textId="77777777" w:rsidR="003B3153" w:rsidRPr="00B807F6" w:rsidRDefault="003B3153" w:rsidP="003B3153">
            <w:pPr>
              <w:jc w:val="center"/>
              <w:rPr>
                <w:rStyle w:val="a0"/>
                <w:rFonts w:eastAsia="SimSun"/>
                <w:lang w:eastAsia="zh-CN"/>
              </w:rPr>
            </w:pPr>
          </w:p>
        </w:tc>
        <w:tc>
          <w:tcPr>
            <w:tcW w:w="1778" w:type="dxa"/>
          </w:tcPr>
          <w:p w14:paraId="044AC8AF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</w:tcPr>
          <w:p w14:paraId="4401A456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</w:tcPr>
          <w:p w14:paraId="0E0A4B04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</w:tcPr>
          <w:p w14:paraId="3BEC8EC7" w14:textId="77777777" w:rsidR="003B3153" w:rsidRPr="0014734E" w:rsidRDefault="003B3153" w:rsidP="003B3153">
            <w:pPr>
              <w:jc w:val="center"/>
              <w:rPr>
                <w:rStyle w:val="a0"/>
                <w:rFonts w:eastAsia="SimSun"/>
                <w:lang w:eastAsia="zh-CN"/>
              </w:rPr>
            </w:pPr>
          </w:p>
        </w:tc>
      </w:tr>
      <w:tr w:rsidR="003B3153" w:rsidRPr="0073206C" w14:paraId="06CCAC53" w14:textId="77777777" w:rsidTr="006E2DC2">
        <w:tc>
          <w:tcPr>
            <w:tcW w:w="787" w:type="dxa"/>
            <w:vAlign w:val="center"/>
          </w:tcPr>
          <w:p w14:paraId="70E2D895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vAlign w:val="center"/>
          </w:tcPr>
          <w:p w14:paraId="499BCF07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</w:tcPr>
          <w:p w14:paraId="796225F7" w14:textId="77777777" w:rsidR="003B3153" w:rsidRPr="00FB59CE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vAlign w:val="center"/>
          </w:tcPr>
          <w:p w14:paraId="4557808C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</w:tcPr>
          <w:p w14:paraId="48EB529A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3170DD22" w14:textId="77777777" w:rsidTr="006E2DC2">
        <w:tc>
          <w:tcPr>
            <w:tcW w:w="787" w:type="dxa"/>
            <w:vAlign w:val="center"/>
          </w:tcPr>
          <w:p w14:paraId="74FB9F7A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vAlign w:val="center"/>
          </w:tcPr>
          <w:p w14:paraId="7421F56A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</w:tcPr>
          <w:p w14:paraId="55D0EB80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vAlign w:val="center"/>
          </w:tcPr>
          <w:p w14:paraId="4AE7816A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</w:tcPr>
          <w:p w14:paraId="2E5C9946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5D4B8BC8" w14:textId="77777777" w:rsidTr="006E2DC2">
        <w:tc>
          <w:tcPr>
            <w:tcW w:w="787" w:type="dxa"/>
            <w:vAlign w:val="center"/>
          </w:tcPr>
          <w:p w14:paraId="51E03EDC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vAlign w:val="center"/>
          </w:tcPr>
          <w:p w14:paraId="22D87223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</w:tcPr>
          <w:p w14:paraId="649F77FD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vAlign w:val="center"/>
          </w:tcPr>
          <w:p w14:paraId="54CB057E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</w:tcPr>
          <w:p w14:paraId="0B9E91C9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6A0FC4FB" w14:textId="77777777" w:rsidTr="006E2DC2">
        <w:tc>
          <w:tcPr>
            <w:tcW w:w="787" w:type="dxa"/>
            <w:vAlign w:val="center"/>
          </w:tcPr>
          <w:p w14:paraId="363E679A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vAlign w:val="center"/>
          </w:tcPr>
          <w:p w14:paraId="131940A9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</w:tcPr>
          <w:p w14:paraId="4AD25255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vAlign w:val="center"/>
          </w:tcPr>
          <w:p w14:paraId="01AD76E7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</w:tcPr>
          <w:p w14:paraId="76B71E3B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324C68FC" w14:textId="77777777" w:rsidTr="006E2DC2">
        <w:tc>
          <w:tcPr>
            <w:tcW w:w="787" w:type="dxa"/>
            <w:vAlign w:val="center"/>
          </w:tcPr>
          <w:p w14:paraId="7A04B236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vAlign w:val="center"/>
          </w:tcPr>
          <w:p w14:paraId="2135CA70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</w:tcPr>
          <w:p w14:paraId="27A3F83D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vAlign w:val="center"/>
          </w:tcPr>
          <w:p w14:paraId="587715EC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</w:tcPr>
          <w:p w14:paraId="6B90EFCD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07691E85" w14:textId="77777777" w:rsidTr="006E2DC2">
        <w:tc>
          <w:tcPr>
            <w:tcW w:w="787" w:type="dxa"/>
            <w:vAlign w:val="center"/>
          </w:tcPr>
          <w:p w14:paraId="38645966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vAlign w:val="center"/>
          </w:tcPr>
          <w:p w14:paraId="7CC66D53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</w:tcPr>
          <w:p w14:paraId="635D1019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vAlign w:val="center"/>
          </w:tcPr>
          <w:p w14:paraId="043F6E2C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</w:tcPr>
          <w:p w14:paraId="10722E5B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51E5B6B2" w14:textId="77777777" w:rsidTr="006E2DC2">
        <w:tc>
          <w:tcPr>
            <w:tcW w:w="787" w:type="dxa"/>
            <w:vAlign w:val="center"/>
          </w:tcPr>
          <w:p w14:paraId="66C49667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vAlign w:val="center"/>
          </w:tcPr>
          <w:p w14:paraId="1ECACF34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</w:tcPr>
          <w:p w14:paraId="657BB2F0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vAlign w:val="center"/>
          </w:tcPr>
          <w:p w14:paraId="558C921A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</w:tcPr>
          <w:p w14:paraId="0CCDE563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34B1D5C3" w14:textId="77777777" w:rsidTr="006E2DC2">
        <w:tc>
          <w:tcPr>
            <w:tcW w:w="787" w:type="dxa"/>
            <w:vAlign w:val="center"/>
          </w:tcPr>
          <w:p w14:paraId="749E9930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vAlign w:val="center"/>
          </w:tcPr>
          <w:p w14:paraId="0367AE11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</w:tcPr>
          <w:p w14:paraId="3B8D7DBF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vAlign w:val="center"/>
          </w:tcPr>
          <w:p w14:paraId="3E1DCB60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</w:tcPr>
          <w:p w14:paraId="180FE430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5B333290" w14:textId="77777777" w:rsidTr="006E2DC2"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14:paraId="256268E4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tcBorders>
              <w:bottom w:val="single" w:sz="4" w:space="0" w:color="auto"/>
            </w:tcBorders>
            <w:vAlign w:val="center"/>
          </w:tcPr>
          <w:p w14:paraId="4B5EBE81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0CBF463D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vAlign w:val="center"/>
          </w:tcPr>
          <w:p w14:paraId="20F650CD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14:paraId="24869C9E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146AD7D1" w14:textId="77777777" w:rsidTr="006E2DC2">
        <w:tc>
          <w:tcPr>
            <w:tcW w:w="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9DFF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17C1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11F8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1C2E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40D652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0A9C8CBD" w14:textId="77777777" w:rsidTr="006E2DC2">
        <w:tc>
          <w:tcPr>
            <w:tcW w:w="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6201A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A619B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612F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14CE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1AD64F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755961AB" w14:textId="77777777" w:rsidTr="006E2DC2">
        <w:tc>
          <w:tcPr>
            <w:tcW w:w="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E1D6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AAE7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49CA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BD8C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784AB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46E3B8DB" w14:textId="77777777" w:rsidTr="006E2DC2">
        <w:tc>
          <w:tcPr>
            <w:tcW w:w="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DD41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8AB1B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EFE6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F54D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EA69A6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792F53EE" w14:textId="77777777" w:rsidTr="006E2DC2">
        <w:tc>
          <w:tcPr>
            <w:tcW w:w="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78233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B3CC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67B5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77959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372911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54BEC562" w14:textId="77777777" w:rsidTr="006E2DC2">
        <w:tc>
          <w:tcPr>
            <w:tcW w:w="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3BABD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A014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FAAE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AFC3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C8C1C6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4AE307C0" w14:textId="77777777" w:rsidTr="006E2DC2">
        <w:tc>
          <w:tcPr>
            <w:tcW w:w="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3591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EC3E8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7905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57136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74E788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2E4651EA" w14:textId="77777777" w:rsidTr="006E2DC2">
        <w:tc>
          <w:tcPr>
            <w:tcW w:w="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2533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BDD7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B04E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90F3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6CBAC7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  <w:tr w:rsidR="003B3153" w:rsidRPr="0073206C" w14:paraId="103AE259" w14:textId="77777777" w:rsidTr="006E2DC2">
        <w:tc>
          <w:tcPr>
            <w:tcW w:w="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4DE1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A2B4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B7CB" w14:textId="77777777" w:rsidR="003B3153" w:rsidRPr="0073206C" w:rsidRDefault="003B3153" w:rsidP="003B3153">
            <w:pPr>
              <w:rPr>
                <w:rStyle w:val="a0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ACFE0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9571C8" w14:textId="77777777" w:rsidR="003B3153" w:rsidRPr="0073206C" w:rsidRDefault="003B3153" w:rsidP="003B3153">
            <w:pPr>
              <w:jc w:val="center"/>
              <w:rPr>
                <w:rStyle w:val="a0"/>
              </w:rPr>
            </w:pPr>
          </w:p>
        </w:tc>
      </w:tr>
    </w:tbl>
    <w:p w14:paraId="3E0A17E5" w14:textId="77777777" w:rsidR="002D085A" w:rsidRPr="00862659" w:rsidRDefault="002D085A" w:rsidP="002D085A">
      <w:r w:rsidRPr="00862659">
        <w:br w:type="page"/>
      </w:r>
    </w:p>
    <w:sdt>
      <w:sdtPr>
        <w:rPr>
          <w:rFonts w:asciiTheme="minorHAnsi" w:eastAsia="ＭＳ Ｐゴシック" w:hAnsiTheme="minorHAnsi" w:cstheme="minorHAnsi"/>
          <w:b w:val="0"/>
          <w:bCs w:val="0"/>
          <w:color w:val="auto"/>
          <w:kern w:val="2"/>
          <w:sz w:val="21"/>
          <w:szCs w:val="24"/>
          <w:lang w:val="ja-JP"/>
        </w:rPr>
        <w:id w:val="-825735370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szCs w:val="20"/>
          <w:lang w:val="en-US"/>
        </w:rPr>
      </w:sdtEndPr>
      <w:sdtContent>
        <w:p w14:paraId="24438270" w14:textId="77777777" w:rsidR="002D085A" w:rsidRPr="002E70A3" w:rsidRDefault="002D085A" w:rsidP="002D085A">
          <w:pPr>
            <w:pStyle w:val="TOCHeading"/>
            <w:keepNext w:val="0"/>
            <w:keepLines w:val="0"/>
            <w:widowControl w:val="0"/>
            <w:jc w:val="center"/>
            <w:rPr>
              <w:rFonts w:asciiTheme="minorHAnsi" w:hAnsiTheme="minorHAnsi" w:cstheme="minorHAnsi"/>
              <w:color w:val="auto"/>
              <w:sz w:val="21"/>
              <w:szCs w:val="21"/>
            </w:rPr>
          </w:pPr>
          <w:r w:rsidRPr="002E70A3">
            <w:rPr>
              <w:rFonts w:asciiTheme="minorHAnsi" w:hAnsiTheme="minorHAnsi" w:cstheme="minorHAnsi" w:hint="eastAsia"/>
              <w:color w:val="auto"/>
              <w:sz w:val="21"/>
              <w:szCs w:val="21"/>
              <w:lang w:val="ja-JP"/>
            </w:rPr>
            <w:t>T</w:t>
          </w:r>
          <w:r w:rsidRPr="002E70A3">
            <w:rPr>
              <w:rFonts w:asciiTheme="minorHAnsi" w:hAnsiTheme="minorHAnsi" w:cstheme="minorHAnsi"/>
              <w:color w:val="auto"/>
              <w:sz w:val="21"/>
              <w:szCs w:val="21"/>
            </w:rPr>
            <w:t>able of contents</w:t>
          </w:r>
        </w:p>
        <w:p w14:paraId="1845C5D3" w14:textId="19C3C7AE" w:rsidR="00C55F83" w:rsidRPr="00C55F83" w:rsidRDefault="002D085A">
          <w:pPr>
            <w:pStyle w:val="TOC1"/>
            <w:rPr>
              <w:rFonts w:eastAsia="ＭＳ ゴシック"/>
              <w:noProof/>
              <w:sz w:val="22"/>
              <w:szCs w:val="22"/>
            </w:rPr>
          </w:pPr>
          <w:r w:rsidRPr="002E70A3">
            <w:rPr>
              <w:rFonts w:asciiTheme="minorHAnsi" w:hAnsiTheme="minorHAnsi" w:cstheme="minorHAnsi"/>
              <w:szCs w:val="21"/>
            </w:rPr>
            <w:fldChar w:fldCharType="begin"/>
          </w:r>
          <w:r w:rsidRPr="002E70A3">
            <w:rPr>
              <w:rFonts w:asciiTheme="minorHAnsi" w:hAnsiTheme="minorHAnsi" w:cstheme="minorHAnsi"/>
              <w:szCs w:val="21"/>
            </w:rPr>
            <w:instrText xml:space="preserve"> TOC \o "1-3" \h \z \u </w:instrText>
          </w:r>
          <w:r w:rsidRPr="002E70A3">
            <w:rPr>
              <w:rFonts w:asciiTheme="minorHAnsi" w:hAnsiTheme="minorHAnsi" w:cstheme="minorHAnsi"/>
              <w:szCs w:val="21"/>
            </w:rPr>
            <w:fldChar w:fldCharType="separate"/>
          </w:r>
          <w:hyperlink w:anchor="_Toc89768794" w:history="1">
            <w:r w:rsidR="00C55F83" w:rsidRPr="00C55F83">
              <w:rPr>
                <w:rStyle w:val="Hyperlink"/>
                <w:rFonts w:eastAsia="ＭＳ ゴシック"/>
                <w:noProof/>
              </w:rPr>
              <w:t>1.</w:t>
            </w:r>
            <w:r w:rsidR="00C55F83"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="00C55F83" w:rsidRPr="00C55F83">
              <w:rPr>
                <w:rStyle w:val="Hyperlink"/>
                <w:rFonts w:eastAsia="ＭＳ ゴシック"/>
                <w:noProof/>
              </w:rPr>
              <w:t xml:space="preserve">Introduction / </w:t>
            </w:r>
            <w:r w:rsidR="00C55F83" w:rsidRPr="00C55F83">
              <w:rPr>
                <w:rStyle w:val="Hyperlink"/>
                <w:rFonts w:eastAsia="ＭＳ ゴシック"/>
                <w:noProof/>
              </w:rPr>
              <w:t>導入</w:t>
            </w:r>
            <w:r w:rsidR="00C55F83" w:rsidRPr="00C55F83">
              <w:rPr>
                <w:rFonts w:eastAsia="ＭＳ ゴシック"/>
                <w:noProof/>
                <w:webHidden/>
              </w:rPr>
              <w:tab/>
            </w:r>
            <w:r w:rsidR="00C55F83"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="00C55F83" w:rsidRPr="00C55F83">
              <w:rPr>
                <w:rFonts w:eastAsia="ＭＳ ゴシック"/>
                <w:noProof/>
                <w:webHidden/>
              </w:rPr>
              <w:instrText xml:space="preserve"> PAGEREF _Toc89768794 \h </w:instrText>
            </w:r>
            <w:r w:rsidR="00C55F83" w:rsidRPr="00C55F83">
              <w:rPr>
                <w:rFonts w:eastAsia="ＭＳ ゴシック"/>
                <w:noProof/>
                <w:webHidden/>
              </w:rPr>
            </w:r>
            <w:r w:rsidR="00C55F83"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="00C55F83" w:rsidRPr="00C55F83">
              <w:rPr>
                <w:rFonts w:eastAsia="ＭＳ ゴシック"/>
                <w:noProof/>
                <w:webHidden/>
              </w:rPr>
              <w:t>4</w:t>
            </w:r>
            <w:r w:rsidR="00C55F83"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47C2F689" w14:textId="792980B8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795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1.1.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Purpose / </w:t>
            </w:r>
            <w:r w:rsidRPr="00C55F83">
              <w:rPr>
                <w:rStyle w:val="Hyperlink"/>
                <w:rFonts w:eastAsia="ＭＳ ゴシック"/>
                <w:noProof/>
              </w:rPr>
              <w:t>本書の目的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_Toc89768795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4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1D78B92B" w14:textId="121E6964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796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1.2.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Description / </w:t>
            </w:r>
            <w:r w:rsidRPr="00C55F83">
              <w:rPr>
                <w:rStyle w:val="Hyperlink"/>
                <w:rFonts w:eastAsia="ＭＳ ゴシック"/>
                <w:noProof/>
              </w:rPr>
              <w:t>本書の位置づけ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_Toc89768796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4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3B646077" w14:textId="58345170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797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1.3.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Scope / </w:t>
            </w:r>
            <w:r w:rsidRPr="00C55F83">
              <w:rPr>
                <w:rStyle w:val="Hyperlink"/>
                <w:rFonts w:eastAsia="ＭＳ ゴシック"/>
                <w:noProof/>
              </w:rPr>
              <w:t>対象ユーザ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_Toc89768797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4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14D597C4" w14:textId="606429C0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798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1.4.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Input / </w:t>
            </w:r>
            <w:r w:rsidRPr="00C55F83">
              <w:rPr>
                <w:rStyle w:val="Hyperlink"/>
                <w:rFonts w:eastAsia="ＭＳ ゴシック"/>
                <w:noProof/>
              </w:rPr>
              <w:t>入力文書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_Toc89768798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4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612BE835" w14:textId="3DDA06A2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799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1.5.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Reference / </w:t>
            </w:r>
            <w:r w:rsidRPr="00C55F83">
              <w:rPr>
                <w:rStyle w:val="Hyperlink"/>
                <w:rFonts w:eastAsia="ＭＳ ゴシック"/>
                <w:noProof/>
              </w:rPr>
              <w:t>参照文書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_Toc89768799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4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6C782752" w14:textId="7DF72A68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800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1.6.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Output / </w:t>
            </w:r>
            <w:r w:rsidRPr="00C55F83">
              <w:rPr>
                <w:rStyle w:val="Hyperlink"/>
                <w:rFonts w:eastAsia="ＭＳ ゴシック"/>
                <w:noProof/>
              </w:rPr>
              <w:t>出力文書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_Toc89768800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4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58896E79" w14:textId="5DA4F061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801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1.7.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Definitions (terms, abbreviations) / </w:t>
            </w:r>
            <w:r w:rsidRPr="00C55F83">
              <w:rPr>
                <w:rStyle w:val="Hyperlink"/>
                <w:rFonts w:eastAsia="ＭＳ ゴシック"/>
                <w:noProof/>
              </w:rPr>
              <w:t>定義（用語、略語）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_Toc89768801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4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2B5FF133" w14:textId="68900194" w:rsidR="00C55F83" w:rsidRPr="00C55F83" w:rsidRDefault="00C55F83">
          <w:pPr>
            <w:pStyle w:val="TOC1"/>
            <w:rPr>
              <w:rFonts w:eastAsia="ＭＳ ゴシック"/>
              <w:noProof/>
              <w:sz w:val="22"/>
              <w:szCs w:val="22"/>
            </w:rPr>
          </w:pPr>
          <w:hyperlink w:anchor="_Toc89768802" w:history="1">
            <w:r w:rsidRPr="00C55F83">
              <w:rPr>
                <w:rStyle w:val="Hyperlink"/>
                <w:rFonts w:eastAsia="ＭＳ ゴシック"/>
                <w:noProof/>
              </w:rPr>
              <w:t>2.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Function structure definition / </w:t>
            </w:r>
            <w:r w:rsidRPr="00C55F83">
              <w:rPr>
                <w:rStyle w:val="Hyperlink"/>
                <w:rFonts w:eastAsia="ＭＳ ゴシック"/>
                <w:noProof/>
              </w:rPr>
              <w:t>構造定義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_Toc89768802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5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1AB4F1D2" w14:textId="7B19395D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803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2.1.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Function call tree / </w:t>
            </w:r>
            <w:r w:rsidRPr="00C55F83">
              <w:rPr>
                <w:rStyle w:val="Hyperlink"/>
                <w:rFonts w:eastAsia="ＭＳ ゴシック"/>
                <w:noProof/>
              </w:rPr>
              <w:t>関数コールツリー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_Toc89768803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5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2AADB2EC" w14:textId="62C66371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04" w:history="1">
            <w:r w:rsidRPr="00C55F83">
              <w:rPr>
                <w:rStyle w:val="Hyperlink"/>
                <w:rFonts w:eastAsia="ＭＳ ゴシック"/>
                <w:noProof/>
              </w:rPr>
              <w:t>2.1.1.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>DCDC 25us</w:t>
            </w:r>
            <w:r w:rsidRPr="00C55F83">
              <w:rPr>
                <w:rStyle w:val="Hyperlink"/>
                <w:rFonts w:eastAsia="ＭＳ ゴシック"/>
                <w:noProof/>
              </w:rPr>
              <w:t>割り込みタイマメイン処理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_Toc89768804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5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64B5D2F6" w14:textId="12487BE7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05" w:history="1">
            <w:r w:rsidRPr="00C55F83">
              <w:rPr>
                <w:rStyle w:val="Hyperlink"/>
                <w:rFonts w:eastAsia="ＭＳ ゴシック"/>
                <w:noProof/>
              </w:rPr>
              <w:t>2.1.2.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>DCDC A</w:t>
            </w:r>
            <w:r w:rsidRPr="00C55F83">
              <w:rPr>
                <w:rStyle w:val="Hyperlink"/>
                <w:rFonts w:eastAsia="ＭＳ ゴシック"/>
                <w:noProof/>
              </w:rPr>
              <w:t>相</w:t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 ZC</w:t>
            </w:r>
            <w:r w:rsidRPr="00C55F83">
              <w:rPr>
                <w:rStyle w:val="Hyperlink"/>
                <w:rFonts w:eastAsia="ＭＳ ゴシック"/>
                <w:noProof/>
              </w:rPr>
              <w:t>割り込み処理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_Toc89768805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5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2E6B0F4B" w14:textId="2FAE1233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06" w:history="1">
            <w:r w:rsidRPr="00C55F83">
              <w:rPr>
                <w:rStyle w:val="Hyperlink"/>
                <w:rFonts w:eastAsia="ＭＳ ゴシック"/>
                <w:noProof/>
              </w:rPr>
              <w:t>2.1.3.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>DCDC B</w:t>
            </w:r>
            <w:r w:rsidRPr="00C55F83">
              <w:rPr>
                <w:rStyle w:val="Hyperlink"/>
                <w:rFonts w:eastAsia="ＭＳ ゴシック"/>
                <w:noProof/>
              </w:rPr>
              <w:t>相</w:t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 ZC</w:t>
            </w:r>
            <w:r w:rsidRPr="00C55F83">
              <w:rPr>
                <w:rStyle w:val="Hyperlink"/>
                <w:rFonts w:eastAsia="ＭＳ ゴシック"/>
                <w:noProof/>
              </w:rPr>
              <w:t>割り込み処理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_Toc89768806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5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5C36879C" w14:textId="3EC9A2B3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07" w:history="1">
            <w:r w:rsidRPr="00C55F83">
              <w:rPr>
                <w:rStyle w:val="Hyperlink"/>
                <w:rFonts w:eastAsia="ＭＳ ゴシック"/>
                <w:noProof/>
              </w:rPr>
              <w:t>2.1.4.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>DCDC C</w:t>
            </w:r>
            <w:r w:rsidRPr="00C55F83">
              <w:rPr>
                <w:rStyle w:val="Hyperlink"/>
                <w:rFonts w:eastAsia="ＭＳ ゴシック"/>
                <w:noProof/>
              </w:rPr>
              <w:t>相</w:t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 ZC</w:t>
            </w:r>
            <w:r w:rsidRPr="00C55F83">
              <w:rPr>
                <w:rStyle w:val="Hyperlink"/>
                <w:rFonts w:eastAsia="ＭＳ ゴシック"/>
                <w:noProof/>
              </w:rPr>
              <w:t>割り込み処理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_Toc89768807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6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32FD63EF" w14:textId="0358E7D3" w:rsidR="00C55F83" w:rsidRPr="00C55F83" w:rsidRDefault="00C55F83">
          <w:pPr>
            <w:pStyle w:val="TOC1"/>
            <w:rPr>
              <w:rFonts w:eastAsia="ＭＳ ゴシック"/>
              <w:noProof/>
              <w:sz w:val="22"/>
              <w:szCs w:val="22"/>
            </w:rPr>
          </w:pPr>
          <w:hyperlink w:anchor="_Toc89768808" w:history="1">
            <w:r w:rsidRPr="00C55F83">
              <w:rPr>
                <w:rStyle w:val="Hyperlink"/>
                <w:rFonts w:eastAsia="ＭＳ ゴシック"/>
                <w:noProof/>
              </w:rPr>
              <w:t>3.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Type definition / </w:t>
            </w:r>
            <w:r w:rsidRPr="00C55F83">
              <w:rPr>
                <w:rStyle w:val="Hyperlink"/>
                <w:rFonts w:eastAsia="ＭＳ ゴシック"/>
                <w:noProof/>
              </w:rPr>
              <w:t>型定義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_Toc89768808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7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3DEF8FC1" w14:textId="09A432DC" w:rsidR="00C55F83" w:rsidRPr="00C55F83" w:rsidRDefault="00C55F83">
          <w:pPr>
            <w:pStyle w:val="TOC1"/>
            <w:rPr>
              <w:rFonts w:eastAsia="ＭＳ ゴシック"/>
              <w:noProof/>
              <w:sz w:val="22"/>
              <w:szCs w:val="22"/>
            </w:rPr>
          </w:pPr>
          <w:hyperlink w:anchor="_Toc89768809" w:history="1">
            <w:r w:rsidRPr="00C55F83">
              <w:rPr>
                <w:rStyle w:val="Hyperlink"/>
                <w:rFonts w:eastAsia="ＭＳ ゴシック"/>
                <w:noProof/>
              </w:rPr>
              <w:t>4.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Data definition / </w:t>
            </w:r>
            <w:r w:rsidRPr="00C55F83">
              <w:rPr>
                <w:rStyle w:val="Hyperlink"/>
                <w:rFonts w:eastAsia="ＭＳ ゴシック"/>
                <w:noProof/>
              </w:rPr>
              <w:t>データ定義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_Toc89768809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8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2A6AC757" w14:textId="7CC45E13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810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4.1.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bCs/>
                <w:noProof/>
              </w:rPr>
              <w:t xml:space="preserve">Enumeration definition / </w:t>
            </w:r>
            <w:r w:rsidRPr="00C55F83">
              <w:rPr>
                <w:rStyle w:val="Hyperlink"/>
                <w:rFonts w:eastAsia="ＭＳ ゴシック"/>
                <w:bCs/>
                <w:noProof/>
              </w:rPr>
              <w:t>列挙体</w:t>
            </w:r>
            <w:r w:rsidRPr="00C55F83">
              <w:rPr>
                <w:rStyle w:val="Hyperlink"/>
                <w:rFonts w:eastAsia="ＭＳ ゴシック"/>
                <w:noProof/>
              </w:rPr>
              <w:t>定義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_Toc89768810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8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5D6E217B" w14:textId="70DA0D28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811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4.2.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Structure definition / </w:t>
            </w:r>
            <w:r w:rsidRPr="00C55F83">
              <w:rPr>
                <w:rStyle w:val="Hyperlink"/>
                <w:rFonts w:eastAsia="ＭＳ ゴシック"/>
                <w:noProof/>
              </w:rPr>
              <w:t>構造体定義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_Toc89768811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9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65075375" w14:textId="268D9F95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812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4.3.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Global variable definition / </w:t>
            </w:r>
            <w:r w:rsidRPr="00C55F83">
              <w:rPr>
                <w:rStyle w:val="Hyperlink"/>
                <w:rFonts w:eastAsia="ＭＳ ゴシック"/>
                <w:noProof/>
              </w:rPr>
              <w:t>グローバル変数定義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_Toc89768812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10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65199F4C" w14:textId="24D95F28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13" w:history="1">
            <w:r w:rsidRPr="00C55F83">
              <w:rPr>
                <w:rStyle w:val="Hyperlink"/>
                <w:rFonts w:eastAsia="ＭＳ ゴシック"/>
                <w:noProof/>
              </w:rPr>
              <w:t>4.3.1.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>ISR</w:t>
            </w:r>
            <w:r w:rsidRPr="00C55F83">
              <w:rPr>
                <w:rStyle w:val="Hyperlink"/>
                <w:rFonts w:eastAsia="ＭＳ ゴシック"/>
                <w:noProof/>
              </w:rPr>
              <w:t>キャンセル検知回数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_Toc89768813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10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230100C0" w14:textId="008B545E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14" w:history="1">
            <w:r w:rsidRPr="00C55F83">
              <w:rPr>
                <w:rStyle w:val="Hyperlink"/>
                <w:rFonts w:eastAsia="ＭＳ ゴシック"/>
                <w:noProof/>
              </w:rPr>
              <w:t>4.3.2.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>ISR</w:t>
            </w:r>
            <w:r w:rsidRPr="00C55F83">
              <w:rPr>
                <w:rStyle w:val="Hyperlink"/>
                <w:rFonts w:eastAsia="ＭＳ ゴシック"/>
                <w:noProof/>
              </w:rPr>
              <w:t>キャンセル時間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_Toc89768814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10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78868CEE" w14:textId="4275ED1E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15" w:history="1">
            <w:r w:rsidRPr="00C55F83">
              <w:rPr>
                <w:rStyle w:val="Hyperlink"/>
                <w:rFonts w:eastAsia="ＭＳ ゴシック"/>
                <w:noProof/>
              </w:rPr>
              <w:t>4.3.3.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>25us</w:t>
            </w:r>
            <w:r w:rsidRPr="00C55F83">
              <w:rPr>
                <w:rStyle w:val="Hyperlink"/>
                <w:rFonts w:eastAsia="ＭＳ ゴシック"/>
                <w:noProof/>
              </w:rPr>
              <w:t>処理測定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_Toc89768815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10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5CD975BA" w14:textId="4230D804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16" w:history="1">
            <w:r w:rsidRPr="00C55F83">
              <w:rPr>
                <w:rStyle w:val="Hyperlink"/>
                <w:rFonts w:eastAsia="ＭＳ ゴシック"/>
                <w:noProof/>
              </w:rPr>
              <w:t>4.3.4.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ZC phase A </w:t>
            </w:r>
            <w:r w:rsidRPr="00C55F83">
              <w:rPr>
                <w:rStyle w:val="Hyperlink"/>
                <w:rFonts w:eastAsia="ＭＳ ゴシック"/>
                <w:noProof/>
              </w:rPr>
              <w:t>処理測定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_Toc89768816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11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1D8656BC" w14:textId="263A87F7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17" w:history="1">
            <w:r w:rsidRPr="00C55F83">
              <w:rPr>
                <w:rStyle w:val="Hyperlink"/>
                <w:rFonts w:eastAsia="ＭＳ ゴシック"/>
                <w:noProof/>
              </w:rPr>
              <w:t>4.3.5.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ZC phase B </w:t>
            </w:r>
            <w:r w:rsidRPr="00C55F83">
              <w:rPr>
                <w:rStyle w:val="Hyperlink"/>
                <w:rFonts w:eastAsia="ＭＳ ゴシック"/>
                <w:noProof/>
              </w:rPr>
              <w:t>処理測定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_Toc89768817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12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45BA2EEE" w14:textId="3E9E4765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18" w:history="1">
            <w:r w:rsidRPr="00C55F83">
              <w:rPr>
                <w:rStyle w:val="Hyperlink"/>
                <w:rFonts w:eastAsia="ＭＳ ゴシック"/>
                <w:noProof/>
              </w:rPr>
              <w:t>4.3.6.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ZC phase C </w:t>
            </w:r>
            <w:r w:rsidRPr="00C55F83">
              <w:rPr>
                <w:rStyle w:val="Hyperlink"/>
                <w:rFonts w:eastAsia="ＭＳ ゴシック"/>
                <w:noProof/>
              </w:rPr>
              <w:t>処理測定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_Toc89768818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12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12A748FD" w14:textId="27480DA1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19" w:history="1">
            <w:r w:rsidRPr="00C55F83">
              <w:rPr>
                <w:rStyle w:val="Hyperlink"/>
                <w:rFonts w:eastAsia="ＭＳ ゴシック"/>
                <w:noProof/>
              </w:rPr>
              <w:t>4.3.7.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>AD</w:t>
            </w:r>
            <w:r w:rsidRPr="00C55F83">
              <w:rPr>
                <w:rStyle w:val="Hyperlink"/>
                <w:rFonts w:eastAsia="ＭＳ ゴシック"/>
                <w:noProof/>
              </w:rPr>
              <w:t>変換結果異常検知フラグ</w:t>
            </w:r>
            <w:r w:rsidRPr="00C55F83">
              <w:rPr>
                <w:rStyle w:val="Hyperlink"/>
                <w:rFonts w:eastAsia="ＭＳ ゴシック"/>
                <w:noProof/>
              </w:rPr>
              <w:t>(※1)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_Toc89768819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13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36A7D44C" w14:textId="26BD61A0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820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4.4.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Constant definition / </w:t>
            </w:r>
            <w:r w:rsidRPr="00C55F83">
              <w:rPr>
                <w:rStyle w:val="Hyperlink"/>
                <w:rFonts w:eastAsia="ＭＳ ゴシック"/>
                <w:noProof/>
              </w:rPr>
              <w:t>定数定義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_Toc89768820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14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5F883EE6" w14:textId="228A371A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821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4.5.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Macro definition / </w:t>
            </w:r>
            <w:r w:rsidRPr="00C55F83">
              <w:rPr>
                <w:rStyle w:val="Hyperlink"/>
                <w:rFonts w:eastAsia="ＭＳ ゴシック"/>
                <w:noProof/>
              </w:rPr>
              <w:t>マクロ定義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_Toc89768821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15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08E1EEDA" w14:textId="1AEB966E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22" w:history="1">
            <w:r w:rsidRPr="00C55F83">
              <w:rPr>
                <w:rStyle w:val="Hyperlink"/>
                <w:rFonts w:eastAsia="ＭＳ ゴシック"/>
                <w:noProof/>
              </w:rPr>
              <w:t>4.5.1.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>ULONG MAX</w:t>
            </w:r>
            <w:r w:rsidRPr="00C55F83">
              <w:rPr>
                <w:rStyle w:val="Hyperlink"/>
                <w:rFonts w:eastAsia="ＭＳ ゴシック"/>
                <w:noProof/>
              </w:rPr>
              <w:t>値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_Toc89768822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15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5E94C6E2" w14:textId="45BC49E1" w:rsidR="00C55F83" w:rsidRPr="00C55F83" w:rsidRDefault="00C55F83">
          <w:pPr>
            <w:pStyle w:val="TOC1"/>
            <w:rPr>
              <w:rFonts w:eastAsia="ＭＳ ゴシック"/>
              <w:noProof/>
              <w:sz w:val="22"/>
              <w:szCs w:val="22"/>
            </w:rPr>
          </w:pPr>
          <w:hyperlink w:anchor="_Toc89768823" w:history="1">
            <w:r w:rsidRPr="00C55F83">
              <w:rPr>
                <w:rStyle w:val="Hyperlink"/>
                <w:rFonts w:eastAsia="ＭＳ ゴシック"/>
                <w:noProof/>
              </w:rPr>
              <w:t>5.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Function definition / </w:t>
            </w:r>
            <w:r w:rsidRPr="00C55F83">
              <w:rPr>
                <w:rStyle w:val="Hyperlink"/>
                <w:rFonts w:eastAsia="ＭＳ ゴシック"/>
                <w:noProof/>
              </w:rPr>
              <w:t>関数定義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_Toc89768823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16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0C9EB3F5" w14:textId="322FD71E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824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5.1.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Function list / </w:t>
            </w:r>
            <w:r w:rsidRPr="00C55F83">
              <w:rPr>
                <w:rStyle w:val="Hyperlink"/>
                <w:rFonts w:eastAsia="ＭＳ ゴシック"/>
                <w:noProof/>
              </w:rPr>
              <w:t>関数一覧表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_Toc89768824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16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3F6A680A" w14:textId="1CF0A267" w:rsidR="00C55F83" w:rsidRPr="00C55F83" w:rsidRDefault="00C55F83">
          <w:pPr>
            <w:pStyle w:val="TOC2"/>
            <w:rPr>
              <w:rFonts w:eastAsia="ＭＳ ゴシック"/>
              <w:noProof/>
              <w:sz w:val="22"/>
              <w:szCs w:val="22"/>
            </w:rPr>
          </w:pPr>
          <w:hyperlink w:anchor="_Toc89768825" w:history="1">
            <w:r w:rsidRPr="00C55F83">
              <w:rPr>
                <w:rStyle w:val="Hyperlink"/>
                <w:rFonts w:eastAsia="ＭＳ ゴシック"/>
                <w:bCs/>
                <w:noProof/>
              </w:rPr>
              <w:t>5.2.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Function definition / </w:t>
            </w:r>
            <w:r w:rsidRPr="00C55F83">
              <w:rPr>
                <w:rStyle w:val="Hyperlink"/>
                <w:rFonts w:eastAsia="ＭＳ ゴシック"/>
                <w:noProof/>
              </w:rPr>
              <w:t>関数定義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_Toc89768825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17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70261DA6" w14:textId="6BA66388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26" w:history="1">
            <w:r w:rsidRPr="00C55F83">
              <w:rPr>
                <w:rStyle w:val="Hyperlink"/>
                <w:rFonts w:eastAsia="ＭＳ ゴシック"/>
                <w:noProof/>
              </w:rPr>
              <w:t>5.2.1.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>DCDC 25us</w:t>
            </w:r>
            <w:r w:rsidRPr="00C55F83">
              <w:rPr>
                <w:rStyle w:val="Hyperlink"/>
                <w:rFonts w:eastAsia="ＭＳ ゴシック"/>
                <w:noProof/>
              </w:rPr>
              <w:t>割り込みタイマメイン処理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_Toc89768826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17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014C573B" w14:textId="24B8FB26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27" w:history="1">
            <w:r w:rsidRPr="00C55F83">
              <w:rPr>
                <w:rStyle w:val="Hyperlink"/>
                <w:rFonts w:eastAsia="ＭＳ ゴシック"/>
                <w:noProof/>
              </w:rPr>
              <w:t>5.2.2.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>DCDC A</w:t>
            </w:r>
            <w:r w:rsidRPr="00C55F83">
              <w:rPr>
                <w:rStyle w:val="Hyperlink"/>
                <w:rFonts w:eastAsia="ＭＳ ゴシック"/>
                <w:noProof/>
              </w:rPr>
              <w:t>相</w:t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 ZC</w:t>
            </w:r>
            <w:r w:rsidRPr="00C55F83">
              <w:rPr>
                <w:rStyle w:val="Hyperlink"/>
                <w:rFonts w:eastAsia="ＭＳ ゴシック"/>
                <w:noProof/>
              </w:rPr>
              <w:t>割り込み処理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_Toc89768827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21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68BB1187" w14:textId="5968D8E8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28" w:history="1">
            <w:r w:rsidRPr="00C55F83">
              <w:rPr>
                <w:rStyle w:val="Hyperlink"/>
                <w:rFonts w:eastAsia="ＭＳ ゴシック"/>
                <w:noProof/>
              </w:rPr>
              <w:t>5.2.3.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>DCDC B</w:t>
            </w:r>
            <w:r w:rsidRPr="00C55F83">
              <w:rPr>
                <w:rStyle w:val="Hyperlink"/>
                <w:rFonts w:eastAsia="ＭＳ ゴシック"/>
                <w:noProof/>
              </w:rPr>
              <w:t>相</w:t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 ZC</w:t>
            </w:r>
            <w:r w:rsidRPr="00C55F83">
              <w:rPr>
                <w:rStyle w:val="Hyperlink"/>
                <w:rFonts w:eastAsia="ＭＳ ゴシック"/>
                <w:noProof/>
              </w:rPr>
              <w:t>割り込み処理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_Toc89768828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30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6B9C507E" w14:textId="5532EAF3" w:rsidR="00C55F83" w:rsidRPr="00C55F83" w:rsidRDefault="00C55F83" w:rsidP="007A3446">
          <w:pPr>
            <w:pStyle w:val="TOC3"/>
            <w:rPr>
              <w:noProof/>
              <w:sz w:val="22"/>
              <w:szCs w:val="22"/>
            </w:rPr>
          </w:pPr>
          <w:hyperlink w:anchor="_Toc89768829" w:history="1">
            <w:r w:rsidRPr="00C55F83">
              <w:rPr>
                <w:rStyle w:val="Hyperlink"/>
                <w:rFonts w:eastAsia="ＭＳ ゴシック"/>
                <w:noProof/>
              </w:rPr>
              <w:t>5.2.4.</w:t>
            </w:r>
            <w:r w:rsidRPr="00C55F83">
              <w:rPr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>DCDC C</w:t>
            </w:r>
            <w:r w:rsidRPr="00C55F83">
              <w:rPr>
                <w:rStyle w:val="Hyperlink"/>
                <w:rFonts w:eastAsia="ＭＳ ゴシック"/>
                <w:noProof/>
              </w:rPr>
              <w:t>相</w:t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 ZC</w:t>
            </w:r>
            <w:r w:rsidRPr="00C55F83">
              <w:rPr>
                <w:rStyle w:val="Hyperlink"/>
                <w:rFonts w:eastAsia="ＭＳ ゴシック"/>
                <w:noProof/>
              </w:rPr>
              <w:t>割り込み処理</w:t>
            </w:r>
            <w:r w:rsidRPr="00C55F83">
              <w:rPr>
                <w:noProof/>
                <w:webHidden/>
              </w:rPr>
              <w:tab/>
            </w:r>
            <w:r w:rsidRPr="00C55F83">
              <w:rPr>
                <w:noProof/>
                <w:webHidden/>
              </w:rPr>
              <w:fldChar w:fldCharType="begin"/>
            </w:r>
            <w:r w:rsidRPr="00C55F83">
              <w:rPr>
                <w:noProof/>
                <w:webHidden/>
              </w:rPr>
              <w:instrText xml:space="preserve"> PAGEREF _Toc89768829 \h </w:instrText>
            </w:r>
            <w:r w:rsidRPr="00C55F83">
              <w:rPr>
                <w:noProof/>
                <w:webHidden/>
              </w:rPr>
            </w:r>
            <w:r w:rsidRPr="00C55F83">
              <w:rPr>
                <w:noProof/>
                <w:webHidden/>
              </w:rPr>
              <w:fldChar w:fldCharType="separate"/>
            </w:r>
            <w:r w:rsidRPr="00C55F83">
              <w:rPr>
                <w:noProof/>
                <w:webHidden/>
              </w:rPr>
              <w:t>39</w:t>
            </w:r>
            <w:r w:rsidRPr="00C55F83">
              <w:rPr>
                <w:noProof/>
                <w:webHidden/>
              </w:rPr>
              <w:fldChar w:fldCharType="end"/>
            </w:r>
          </w:hyperlink>
        </w:p>
        <w:p w14:paraId="66C8DF04" w14:textId="264DA8A7" w:rsidR="00C55F83" w:rsidRPr="00C55F83" w:rsidRDefault="00C55F83">
          <w:pPr>
            <w:pStyle w:val="TOC1"/>
            <w:rPr>
              <w:rFonts w:eastAsia="ＭＳ ゴシック"/>
              <w:noProof/>
              <w:sz w:val="22"/>
              <w:szCs w:val="22"/>
            </w:rPr>
          </w:pPr>
          <w:hyperlink w:anchor="_Toc89768830" w:history="1">
            <w:r w:rsidRPr="00C55F83">
              <w:rPr>
                <w:rStyle w:val="Hyperlink"/>
                <w:rFonts w:eastAsia="ＭＳ ゴシック"/>
                <w:noProof/>
              </w:rPr>
              <w:t>6.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Unit test criteria / </w:t>
            </w:r>
            <w:r w:rsidRPr="00C55F83">
              <w:rPr>
                <w:rStyle w:val="Hyperlink"/>
                <w:rFonts w:eastAsia="ＭＳ ゴシック"/>
                <w:noProof/>
              </w:rPr>
              <w:t>単体テスト基準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_Toc89768830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48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4320965D" w14:textId="3D53F2F7" w:rsidR="00C55F83" w:rsidRDefault="00C55F83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9768831" w:history="1">
            <w:r w:rsidRPr="00C55F83">
              <w:rPr>
                <w:rStyle w:val="Hyperlink"/>
                <w:rFonts w:eastAsia="ＭＳ ゴシック"/>
                <w:noProof/>
              </w:rPr>
              <w:t>7.</w:t>
            </w:r>
            <w:r w:rsidRPr="00C55F83">
              <w:rPr>
                <w:rFonts w:eastAsia="ＭＳ ゴシック"/>
                <w:noProof/>
                <w:sz w:val="22"/>
                <w:szCs w:val="22"/>
              </w:rPr>
              <w:tab/>
            </w:r>
            <w:r w:rsidRPr="00C55F83">
              <w:rPr>
                <w:rStyle w:val="Hyperlink"/>
                <w:rFonts w:eastAsia="ＭＳ ゴシック"/>
                <w:noProof/>
              </w:rPr>
              <w:t xml:space="preserve">Additional information / </w:t>
            </w:r>
            <w:r w:rsidRPr="00C55F83">
              <w:rPr>
                <w:rStyle w:val="Hyperlink"/>
                <w:rFonts w:eastAsia="ＭＳ ゴシック"/>
                <w:noProof/>
              </w:rPr>
              <w:t>補足事項</w:t>
            </w:r>
            <w:r w:rsidRPr="00C55F83">
              <w:rPr>
                <w:rFonts w:eastAsia="ＭＳ ゴシック"/>
                <w:noProof/>
                <w:webHidden/>
              </w:rPr>
              <w:tab/>
            </w:r>
            <w:r w:rsidRPr="00C55F83">
              <w:rPr>
                <w:rFonts w:eastAsia="ＭＳ ゴシック"/>
                <w:noProof/>
                <w:webHidden/>
              </w:rPr>
              <w:fldChar w:fldCharType="begin"/>
            </w:r>
            <w:r w:rsidRPr="00C55F83">
              <w:rPr>
                <w:rFonts w:eastAsia="ＭＳ ゴシック"/>
                <w:noProof/>
                <w:webHidden/>
              </w:rPr>
              <w:instrText xml:space="preserve"> PAGEREF _Toc89768831 \h </w:instrText>
            </w:r>
            <w:r w:rsidRPr="00C55F83">
              <w:rPr>
                <w:rFonts w:eastAsia="ＭＳ ゴシック"/>
                <w:noProof/>
                <w:webHidden/>
              </w:rPr>
            </w:r>
            <w:r w:rsidRPr="00C55F83">
              <w:rPr>
                <w:rFonts w:eastAsia="ＭＳ ゴシック"/>
                <w:noProof/>
                <w:webHidden/>
              </w:rPr>
              <w:fldChar w:fldCharType="separate"/>
            </w:r>
            <w:r w:rsidRPr="00C55F83">
              <w:rPr>
                <w:rFonts w:eastAsia="ＭＳ ゴシック"/>
                <w:noProof/>
                <w:webHidden/>
              </w:rPr>
              <w:t>49</w:t>
            </w:r>
            <w:r w:rsidRPr="00C55F83">
              <w:rPr>
                <w:rFonts w:eastAsia="ＭＳ ゴシック"/>
                <w:noProof/>
                <w:webHidden/>
              </w:rPr>
              <w:fldChar w:fldCharType="end"/>
            </w:r>
          </w:hyperlink>
        </w:p>
        <w:p w14:paraId="56EB4E8A" w14:textId="77777777" w:rsidR="002D085A" w:rsidRDefault="002D085A" w:rsidP="002D085A">
          <w:pPr>
            <w:rPr>
              <w:rFonts w:cstheme="minorHAnsi"/>
            </w:rPr>
          </w:pPr>
          <w:r w:rsidRPr="002E70A3">
            <w:rPr>
              <w:rFonts w:asciiTheme="minorHAnsi" w:hAnsiTheme="minorHAnsi" w:cstheme="minorHAnsi"/>
              <w:szCs w:val="21"/>
            </w:rPr>
            <w:fldChar w:fldCharType="end"/>
          </w:r>
        </w:p>
      </w:sdtContent>
    </w:sdt>
    <w:p w14:paraId="1C30F4D4" w14:textId="77777777" w:rsidR="002D085A" w:rsidRPr="00F060C0" w:rsidRDefault="002D085A" w:rsidP="002D085A">
      <w:pPr>
        <w:pStyle w:val="Heading1"/>
      </w:pPr>
      <w:bookmarkStart w:id="0" w:name="_Toc89768794"/>
      <w:r>
        <w:rPr>
          <w:rFonts w:hint="eastAsia"/>
        </w:rPr>
        <w:t>I</w:t>
      </w:r>
      <w:r>
        <w:t xml:space="preserve">ntroduction / </w:t>
      </w:r>
      <w:r w:rsidRPr="00F060C0">
        <w:rPr>
          <w:rFonts w:hint="eastAsia"/>
        </w:rPr>
        <w:t>導入</w:t>
      </w:r>
      <w:bookmarkEnd w:id="0"/>
    </w:p>
    <w:p w14:paraId="1D2D23B0" w14:textId="77777777" w:rsidR="002D085A" w:rsidRPr="008A65BA" w:rsidRDefault="002D085A" w:rsidP="002D085A">
      <w:pPr>
        <w:pStyle w:val="Heading2"/>
      </w:pPr>
      <w:bookmarkStart w:id="1" w:name="_Toc89768795"/>
      <w:r>
        <w:rPr>
          <w:rFonts w:hint="eastAsia"/>
        </w:rPr>
        <w:t>P</w:t>
      </w:r>
      <w:r>
        <w:t xml:space="preserve">urpose / </w:t>
      </w:r>
      <w:r w:rsidRPr="008A65BA">
        <w:rPr>
          <w:rFonts w:hint="eastAsia"/>
        </w:rPr>
        <w:t>本書の目的</w:t>
      </w:r>
      <w:bookmarkEnd w:id="1"/>
    </w:p>
    <w:p w14:paraId="67BED307" w14:textId="77777777" w:rsidR="002D085A" w:rsidRPr="00132E57" w:rsidRDefault="002D085A" w:rsidP="002D085A">
      <w:pPr>
        <w:pStyle w:val="1"/>
        <w:ind w:firstLine="210"/>
        <w:rPr>
          <w:rFonts w:eastAsia="ＭＳ Ｐゴシック"/>
        </w:rPr>
      </w:pPr>
      <w:r w:rsidRPr="00132E57">
        <w:rPr>
          <w:rFonts w:eastAsia="ＭＳ Ｐゴシック"/>
        </w:rPr>
        <w:t>本書は、</w:t>
      </w:r>
      <w:r w:rsidRPr="00F1515F">
        <w:rPr>
          <w:rFonts w:eastAsia="ＭＳ Ｐゴシック"/>
        </w:rPr>
        <w:t>DcDcCtrl_ISR</w:t>
      </w:r>
      <w:r w:rsidRPr="00132E57">
        <w:rPr>
          <w:rFonts w:eastAsia="ＭＳ Ｐゴシック"/>
        </w:rPr>
        <w:t>に定義される関数の詳細設計について記載する。本書を入力として実装者が実装を、テスタが</w:t>
      </w:r>
      <w:r w:rsidRPr="00132E57">
        <w:rPr>
          <w:rFonts w:eastAsia="ＭＳ Ｐゴシック"/>
        </w:rPr>
        <w:t>SW</w:t>
      </w:r>
      <w:r w:rsidRPr="00132E57">
        <w:rPr>
          <w:rFonts w:eastAsia="ＭＳ Ｐゴシック"/>
        </w:rPr>
        <w:t>単体テストを実施出来るようにする。</w:t>
      </w:r>
    </w:p>
    <w:p w14:paraId="1EB2A74F" w14:textId="77777777" w:rsidR="002D085A" w:rsidRPr="009508DE" w:rsidRDefault="002D085A" w:rsidP="002D085A">
      <w:pPr>
        <w:pStyle w:val="1"/>
        <w:ind w:firstLine="210"/>
      </w:pPr>
    </w:p>
    <w:p w14:paraId="46C94D87" w14:textId="77777777" w:rsidR="002D085A" w:rsidRPr="008A65BA" w:rsidRDefault="002D085A" w:rsidP="002D085A">
      <w:pPr>
        <w:pStyle w:val="Heading2"/>
      </w:pPr>
      <w:bookmarkStart w:id="2" w:name="_Toc89768796"/>
      <w:r>
        <w:rPr>
          <w:rFonts w:hint="eastAsia"/>
        </w:rPr>
        <w:t>D</w:t>
      </w:r>
      <w:r>
        <w:t xml:space="preserve">escription / </w:t>
      </w:r>
      <w:r w:rsidRPr="008A65BA">
        <w:rPr>
          <w:rFonts w:hint="eastAsia"/>
        </w:rPr>
        <w:t>本書の位置づけ</w:t>
      </w:r>
      <w:bookmarkEnd w:id="2"/>
    </w:p>
    <w:p w14:paraId="33B006FD" w14:textId="77777777" w:rsidR="002D085A" w:rsidRPr="00504DCB" w:rsidRDefault="002D085A" w:rsidP="002D085A">
      <w:pPr>
        <w:pStyle w:val="1"/>
        <w:ind w:firstLine="210"/>
      </w:pPr>
      <w:r w:rsidRPr="00504DCB">
        <w:rPr>
          <w:rFonts w:eastAsia="ＭＳ Ｐゴシック" w:hint="eastAsia"/>
        </w:rPr>
        <w:t>本書ではファイル内における各関数の入出力の情報を記載する。</w:t>
      </w:r>
    </w:p>
    <w:p w14:paraId="0308F4AD" w14:textId="77777777" w:rsidR="002D085A" w:rsidRPr="009508DE" w:rsidRDefault="002D085A" w:rsidP="002D085A">
      <w:pPr>
        <w:pStyle w:val="1"/>
        <w:ind w:firstLine="210"/>
        <w:rPr>
          <w:rStyle w:val="a1"/>
          <w:color w:val="auto"/>
          <w:shd w:val="clear" w:color="auto" w:fill="auto"/>
        </w:rPr>
      </w:pPr>
    </w:p>
    <w:p w14:paraId="099F3F62" w14:textId="77777777" w:rsidR="002D085A" w:rsidRPr="008A65BA" w:rsidRDefault="002D085A" w:rsidP="002D085A">
      <w:pPr>
        <w:pStyle w:val="Heading2"/>
      </w:pPr>
      <w:bookmarkStart w:id="3" w:name="_Toc89768797"/>
      <w:r>
        <w:rPr>
          <w:rFonts w:hint="eastAsia"/>
        </w:rPr>
        <w:t>S</w:t>
      </w:r>
      <w:r>
        <w:t xml:space="preserve">cope / </w:t>
      </w:r>
      <w:r w:rsidRPr="008A65BA">
        <w:rPr>
          <w:rFonts w:hint="eastAsia"/>
        </w:rPr>
        <w:t>対象ユーザ</w:t>
      </w:r>
      <w:bookmarkEnd w:id="3"/>
    </w:p>
    <w:p w14:paraId="3D4F3E5D" w14:textId="77777777" w:rsidR="002D085A" w:rsidRPr="00504DCB" w:rsidRDefault="002D085A" w:rsidP="002D085A">
      <w:pPr>
        <w:pStyle w:val="1"/>
        <w:ind w:firstLine="210"/>
        <w:rPr>
          <w:rFonts w:eastAsia="ＭＳ Ｐゴシック"/>
        </w:rPr>
      </w:pPr>
      <w:r w:rsidRPr="00504DCB">
        <w:rPr>
          <w:rFonts w:eastAsia="ＭＳ Ｐゴシック" w:hint="eastAsia"/>
        </w:rPr>
        <w:t>当該プロジェクトにおける実装者を対象とする。</w:t>
      </w:r>
    </w:p>
    <w:p w14:paraId="24184341" w14:textId="77777777" w:rsidR="002D085A" w:rsidRPr="009508DE" w:rsidRDefault="002D085A" w:rsidP="002D085A">
      <w:pPr>
        <w:pStyle w:val="1"/>
        <w:ind w:firstLine="210"/>
      </w:pPr>
    </w:p>
    <w:p w14:paraId="51D8D81F" w14:textId="77777777" w:rsidR="002D085A" w:rsidRPr="008A65BA" w:rsidRDefault="002D085A" w:rsidP="002D085A">
      <w:pPr>
        <w:pStyle w:val="Heading2"/>
      </w:pPr>
      <w:bookmarkStart w:id="4" w:name="_Toc89768798"/>
      <w:r>
        <w:rPr>
          <w:rFonts w:hint="eastAsia"/>
        </w:rPr>
        <w:t>I</w:t>
      </w:r>
      <w:r>
        <w:t xml:space="preserve">nput / </w:t>
      </w:r>
      <w:r w:rsidRPr="008A65BA">
        <w:rPr>
          <w:rFonts w:hint="eastAsia"/>
        </w:rPr>
        <w:t>入力文書</w:t>
      </w:r>
      <w:bookmarkEnd w:id="4"/>
    </w:p>
    <w:p w14:paraId="06E8105B" w14:textId="77777777" w:rsidR="002D085A" w:rsidRPr="00504DCB" w:rsidRDefault="002D085A" w:rsidP="002D085A">
      <w:pPr>
        <w:pStyle w:val="1"/>
        <w:ind w:firstLine="210"/>
        <w:rPr>
          <w:rFonts w:eastAsia="ＭＳ Ｐゴシック"/>
        </w:rPr>
      </w:pPr>
      <w:r w:rsidRPr="00504DCB">
        <w:rPr>
          <w:rFonts w:eastAsia="ＭＳ Ｐゴシック" w:hint="eastAsia"/>
        </w:rPr>
        <w:t>本書における入力文書はトレーサビリティツールの出力結果を参照する。</w:t>
      </w:r>
    </w:p>
    <w:p w14:paraId="0FC8268A" w14:textId="77777777" w:rsidR="002D085A" w:rsidRPr="009508DE" w:rsidRDefault="002D085A" w:rsidP="002D085A">
      <w:pPr>
        <w:pStyle w:val="1"/>
        <w:ind w:firstLine="210"/>
      </w:pPr>
    </w:p>
    <w:p w14:paraId="0C7B2772" w14:textId="77777777" w:rsidR="002D085A" w:rsidRPr="008A65BA" w:rsidRDefault="002D085A" w:rsidP="002D085A">
      <w:pPr>
        <w:pStyle w:val="Heading2"/>
      </w:pPr>
      <w:bookmarkStart w:id="5" w:name="_Toc89768799"/>
      <w:r>
        <w:rPr>
          <w:rFonts w:hint="eastAsia"/>
        </w:rPr>
        <w:t>R</w:t>
      </w:r>
      <w:r>
        <w:t xml:space="preserve">eference / </w:t>
      </w:r>
      <w:r w:rsidRPr="008A65BA">
        <w:rPr>
          <w:rFonts w:hint="eastAsia"/>
        </w:rPr>
        <w:t>参照文書</w:t>
      </w:r>
      <w:bookmarkEnd w:id="5"/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2D085A" w:rsidRPr="00467BB6" w14:paraId="77DCE38B" w14:textId="77777777" w:rsidTr="006E2DC2">
        <w:trPr>
          <w:jc w:val="center"/>
        </w:trPr>
        <w:tc>
          <w:tcPr>
            <w:tcW w:w="1276" w:type="dxa"/>
            <w:shd w:val="clear" w:color="auto" w:fill="FFFFCC"/>
          </w:tcPr>
          <w:p w14:paraId="6BA4F370" w14:textId="77777777" w:rsidR="002D085A" w:rsidRPr="00467BB6" w:rsidRDefault="002D085A" w:rsidP="006E2DC2">
            <w:pPr>
              <w:pStyle w:val="a7"/>
            </w:pPr>
            <w:r w:rsidRPr="00467BB6">
              <w:rPr>
                <w:rFonts w:hint="eastAsia"/>
              </w:rPr>
              <w:t>文書番号</w:t>
            </w:r>
          </w:p>
        </w:tc>
        <w:tc>
          <w:tcPr>
            <w:tcW w:w="8505" w:type="dxa"/>
            <w:shd w:val="clear" w:color="auto" w:fill="FFFFCC"/>
          </w:tcPr>
          <w:p w14:paraId="321C0447" w14:textId="77777777" w:rsidR="002D085A" w:rsidRPr="00467BB6" w:rsidRDefault="002D085A" w:rsidP="006E2DC2">
            <w:pPr>
              <w:pStyle w:val="a7"/>
            </w:pPr>
            <w:r w:rsidRPr="00467BB6">
              <w:rPr>
                <w:rFonts w:hint="eastAsia"/>
              </w:rPr>
              <w:t>文書名</w:t>
            </w:r>
          </w:p>
        </w:tc>
      </w:tr>
      <w:tr w:rsidR="002D085A" w:rsidRPr="00467BB6" w14:paraId="1EC55D76" w14:textId="77777777" w:rsidTr="006E2DC2">
        <w:trPr>
          <w:trHeight w:val="112"/>
          <w:jc w:val="center"/>
        </w:trPr>
        <w:tc>
          <w:tcPr>
            <w:tcW w:w="1276" w:type="dxa"/>
          </w:tcPr>
          <w:p w14:paraId="70123DD6" w14:textId="77777777" w:rsidR="002D085A" w:rsidRPr="00365876" w:rsidRDefault="002D085A" w:rsidP="006E2DC2">
            <w:pPr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CSB-0604</w:t>
            </w:r>
          </w:p>
        </w:tc>
        <w:tc>
          <w:tcPr>
            <w:tcW w:w="8505" w:type="dxa"/>
          </w:tcPr>
          <w:p w14:paraId="06DB1BC7" w14:textId="77777777" w:rsidR="002D085A" w:rsidRPr="00365876" w:rsidRDefault="002D085A" w:rsidP="006E2DC2">
            <w:pPr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ソフトウェア基本構造定義書</w:t>
            </w:r>
            <w:r w:rsidRPr="00365876">
              <w:rPr>
                <w:rFonts w:eastAsia="ＭＳ Ｐゴシック"/>
                <w:sz w:val="18"/>
                <w:szCs w:val="18"/>
              </w:rPr>
              <w:t>.docx</w:t>
            </w:r>
          </w:p>
        </w:tc>
      </w:tr>
      <w:tr w:rsidR="002D085A" w:rsidRPr="00467BB6" w14:paraId="333522F8" w14:textId="77777777" w:rsidTr="006E2DC2">
        <w:trPr>
          <w:trHeight w:val="112"/>
          <w:jc w:val="center"/>
        </w:trPr>
        <w:tc>
          <w:tcPr>
            <w:tcW w:w="1276" w:type="dxa"/>
          </w:tcPr>
          <w:p w14:paraId="149F4C3D" w14:textId="77777777" w:rsidR="002D085A" w:rsidRPr="00365876" w:rsidRDefault="002D085A" w:rsidP="006E2DC2">
            <w:pPr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CSB-0605</w:t>
            </w:r>
          </w:p>
        </w:tc>
        <w:tc>
          <w:tcPr>
            <w:tcW w:w="8505" w:type="dxa"/>
          </w:tcPr>
          <w:p w14:paraId="3E3C87DE" w14:textId="77777777" w:rsidR="002D085A" w:rsidRPr="00365876" w:rsidRDefault="002D085A" w:rsidP="006E2DC2">
            <w:pPr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ソフトウェア検証ガイドライン</w:t>
            </w:r>
            <w:r w:rsidRPr="00365876">
              <w:rPr>
                <w:rFonts w:eastAsia="ＭＳ Ｐゴシック"/>
                <w:sz w:val="18"/>
                <w:szCs w:val="18"/>
              </w:rPr>
              <w:t>.pptx</w:t>
            </w:r>
          </w:p>
        </w:tc>
      </w:tr>
      <w:tr w:rsidR="002D085A" w:rsidRPr="00467BB6" w14:paraId="4DB87166" w14:textId="77777777" w:rsidTr="006E2DC2">
        <w:trPr>
          <w:trHeight w:val="112"/>
          <w:jc w:val="center"/>
        </w:trPr>
        <w:tc>
          <w:tcPr>
            <w:tcW w:w="1276" w:type="dxa"/>
          </w:tcPr>
          <w:p w14:paraId="188B5D56" w14:textId="77777777" w:rsidR="002D085A" w:rsidRPr="00365876" w:rsidRDefault="002D085A" w:rsidP="006E2DC2">
            <w:pPr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CSB-0609</w:t>
            </w:r>
          </w:p>
        </w:tc>
        <w:tc>
          <w:tcPr>
            <w:tcW w:w="8505" w:type="dxa"/>
          </w:tcPr>
          <w:p w14:paraId="35886C88" w14:textId="77777777" w:rsidR="002D085A" w:rsidRPr="00365876" w:rsidRDefault="002D085A" w:rsidP="006E2DC2">
            <w:pPr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詳細設計ガイドライン</w:t>
            </w:r>
            <w:r w:rsidRPr="00365876">
              <w:rPr>
                <w:rFonts w:eastAsia="ＭＳ Ｐゴシック"/>
                <w:sz w:val="18"/>
                <w:szCs w:val="18"/>
              </w:rPr>
              <w:t>.pptx</w:t>
            </w:r>
          </w:p>
        </w:tc>
      </w:tr>
      <w:tr w:rsidR="002D085A" w:rsidRPr="00467BB6" w14:paraId="339D5804" w14:textId="77777777" w:rsidTr="006E2DC2">
        <w:trPr>
          <w:trHeight w:val="112"/>
          <w:jc w:val="center"/>
        </w:trPr>
        <w:tc>
          <w:tcPr>
            <w:tcW w:w="1276" w:type="dxa"/>
          </w:tcPr>
          <w:p w14:paraId="37E347A6" w14:textId="77777777" w:rsidR="002D085A" w:rsidRPr="00365876" w:rsidRDefault="002D085A" w:rsidP="006E2DC2">
            <w:pPr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CSB-0610</w:t>
            </w:r>
          </w:p>
        </w:tc>
        <w:tc>
          <w:tcPr>
            <w:tcW w:w="8505" w:type="dxa"/>
          </w:tcPr>
          <w:p w14:paraId="25406CDE" w14:textId="77777777" w:rsidR="002D085A" w:rsidRPr="00365876" w:rsidRDefault="002D085A" w:rsidP="006E2DC2">
            <w:pPr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C</w:t>
            </w:r>
            <w:r w:rsidRPr="00365876">
              <w:rPr>
                <w:rFonts w:eastAsia="ＭＳ Ｐゴシック"/>
                <w:sz w:val="18"/>
                <w:szCs w:val="18"/>
              </w:rPr>
              <w:t>言語コーディング規約</w:t>
            </w:r>
            <w:r w:rsidRPr="00365876">
              <w:rPr>
                <w:rFonts w:eastAsia="ＭＳ Ｐゴシック"/>
                <w:sz w:val="18"/>
                <w:szCs w:val="18"/>
              </w:rPr>
              <w:t>.pdf</w:t>
            </w:r>
          </w:p>
        </w:tc>
      </w:tr>
      <w:tr w:rsidR="002D085A" w:rsidRPr="00467BB6" w14:paraId="4B22515A" w14:textId="77777777" w:rsidTr="006E2DC2">
        <w:trPr>
          <w:trHeight w:val="112"/>
          <w:jc w:val="center"/>
        </w:trPr>
        <w:tc>
          <w:tcPr>
            <w:tcW w:w="1276" w:type="dxa"/>
          </w:tcPr>
          <w:p w14:paraId="3646635A" w14:textId="77777777" w:rsidR="002D085A" w:rsidRPr="00365876" w:rsidRDefault="002D085A" w:rsidP="006E2DC2">
            <w:pPr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CSB-0621</w:t>
            </w:r>
          </w:p>
        </w:tc>
        <w:tc>
          <w:tcPr>
            <w:tcW w:w="8505" w:type="dxa"/>
          </w:tcPr>
          <w:p w14:paraId="455E3BA0" w14:textId="77777777" w:rsidR="002D085A" w:rsidRPr="00365876" w:rsidRDefault="002D085A" w:rsidP="006E2DC2">
            <w:pPr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モデリングガイドライン</w:t>
            </w:r>
            <w:r w:rsidRPr="00365876">
              <w:rPr>
                <w:rFonts w:eastAsia="ＭＳ Ｐゴシック"/>
                <w:sz w:val="18"/>
                <w:szCs w:val="18"/>
              </w:rPr>
              <w:t>.xlsx</w:t>
            </w:r>
          </w:p>
        </w:tc>
      </w:tr>
    </w:tbl>
    <w:p w14:paraId="7E97B691" w14:textId="77777777" w:rsidR="002D085A" w:rsidRPr="00862659" w:rsidRDefault="002D085A" w:rsidP="002D085A"/>
    <w:p w14:paraId="1D43E6D1" w14:textId="77777777" w:rsidR="002D085A" w:rsidRPr="008A65BA" w:rsidRDefault="002D085A" w:rsidP="002D085A">
      <w:pPr>
        <w:pStyle w:val="Heading2"/>
      </w:pPr>
      <w:bookmarkStart w:id="6" w:name="_Toc89768800"/>
      <w:r>
        <w:rPr>
          <w:rFonts w:hint="eastAsia"/>
        </w:rPr>
        <w:t>O</w:t>
      </w:r>
      <w:r>
        <w:t xml:space="preserve">utput / </w:t>
      </w:r>
      <w:r w:rsidRPr="008A65BA">
        <w:rPr>
          <w:rFonts w:hint="eastAsia"/>
        </w:rPr>
        <w:t>出力文書</w:t>
      </w:r>
      <w:bookmarkEnd w:id="6"/>
    </w:p>
    <w:p w14:paraId="50FAA96E" w14:textId="77777777" w:rsidR="002D085A" w:rsidRPr="00504DCB" w:rsidRDefault="002D085A" w:rsidP="002D085A">
      <w:pPr>
        <w:pStyle w:val="1"/>
        <w:ind w:firstLine="210"/>
        <w:rPr>
          <w:rFonts w:eastAsia="ＭＳ Ｐゴシック"/>
        </w:rPr>
      </w:pPr>
      <w:r w:rsidRPr="00504DCB">
        <w:rPr>
          <w:rFonts w:eastAsia="ＭＳ Ｐゴシック" w:hint="eastAsia"/>
        </w:rPr>
        <w:t>本書における出力文書はトレーサビリティツールの出力結果を参照する。</w:t>
      </w:r>
    </w:p>
    <w:p w14:paraId="3B42C212" w14:textId="77777777" w:rsidR="002D085A" w:rsidRPr="00862659" w:rsidRDefault="002D085A" w:rsidP="002D085A"/>
    <w:p w14:paraId="0B1BEF9A" w14:textId="79AE7AE9" w:rsidR="002D085A" w:rsidRPr="008A65BA" w:rsidRDefault="00890EFE" w:rsidP="002D085A">
      <w:pPr>
        <w:pStyle w:val="Heading2"/>
      </w:pPr>
      <w:bookmarkStart w:id="7" w:name="_Toc89768801"/>
      <w:r w:rsidRPr="00890EFE">
        <w:rPr>
          <w:rFonts w:hint="eastAsia"/>
        </w:rPr>
        <w:t xml:space="preserve">Definitions (terms, abbreviations) / </w:t>
      </w:r>
      <w:r w:rsidRPr="00890EFE">
        <w:rPr>
          <w:rFonts w:hint="eastAsia"/>
        </w:rPr>
        <w:t>定義（用語、略語）</w:t>
      </w:r>
      <w:bookmarkEnd w:id="7"/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44"/>
        <w:gridCol w:w="6361"/>
      </w:tblGrid>
      <w:tr w:rsidR="002D085A" w:rsidRPr="00467BB6" w14:paraId="2E66CAB7" w14:textId="77777777" w:rsidTr="006E2DC2">
        <w:trPr>
          <w:jc w:val="center"/>
        </w:trPr>
        <w:tc>
          <w:tcPr>
            <w:tcW w:w="1276" w:type="dxa"/>
            <w:shd w:val="clear" w:color="auto" w:fill="FFFFCC"/>
          </w:tcPr>
          <w:p w14:paraId="49C3B03A" w14:textId="77777777" w:rsidR="002D085A" w:rsidRPr="00467BB6" w:rsidRDefault="002D085A" w:rsidP="006E2DC2">
            <w:pPr>
              <w:pStyle w:val="a7"/>
            </w:pPr>
            <w:r w:rsidRPr="00467BB6">
              <w:rPr>
                <w:rFonts w:hint="eastAsia"/>
              </w:rPr>
              <w:t>項番</w:t>
            </w:r>
          </w:p>
        </w:tc>
        <w:tc>
          <w:tcPr>
            <w:tcW w:w="2144" w:type="dxa"/>
            <w:shd w:val="clear" w:color="auto" w:fill="FFFFCC"/>
          </w:tcPr>
          <w:p w14:paraId="734C6D45" w14:textId="77777777" w:rsidR="002D085A" w:rsidRPr="00467BB6" w:rsidRDefault="002D085A" w:rsidP="006E2DC2">
            <w:pPr>
              <w:pStyle w:val="a7"/>
            </w:pPr>
            <w:r w:rsidRPr="00467BB6">
              <w:rPr>
                <w:rFonts w:hint="eastAsia"/>
              </w:rPr>
              <w:t>用語</w:t>
            </w:r>
            <w:r>
              <w:rPr>
                <w:rFonts w:hint="eastAsia"/>
              </w:rPr>
              <w:t>/</w:t>
            </w:r>
            <w:r w:rsidRPr="00467BB6">
              <w:rPr>
                <w:rFonts w:hint="eastAsia"/>
              </w:rPr>
              <w:t>略語</w:t>
            </w:r>
          </w:p>
        </w:tc>
        <w:tc>
          <w:tcPr>
            <w:tcW w:w="6361" w:type="dxa"/>
            <w:shd w:val="clear" w:color="auto" w:fill="FFFFCC"/>
          </w:tcPr>
          <w:p w14:paraId="5608E5DA" w14:textId="77777777" w:rsidR="002D085A" w:rsidRPr="00467BB6" w:rsidRDefault="002D085A" w:rsidP="006E2DC2">
            <w:pPr>
              <w:pStyle w:val="a7"/>
            </w:pPr>
            <w:r w:rsidRPr="00467BB6">
              <w:rPr>
                <w:rFonts w:hint="eastAsia"/>
              </w:rPr>
              <w:t>説明</w:t>
            </w:r>
          </w:p>
        </w:tc>
      </w:tr>
      <w:tr w:rsidR="002D085A" w:rsidRPr="00467BB6" w14:paraId="1874BCE4" w14:textId="77777777" w:rsidTr="006E2DC2">
        <w:trPr>
          <w:jc w:val="center"/>
        </w:trPr>
        <w:tc>
          <w:tcPr>
            <w:tcW w:w="1276" w:type="dxa"/>
          </w:tcPr>
          <w:p w14:paraId="387BA540" w14:textId="77777777" w:rsidR="002D085A" w:rsidRPr="00365876" w:rsidRDefault="002D085A" w:rsidP="006E2DC2">
            <w:pPr>
              <w:jc w:val="left"/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1</w:t>
            </w:r>
          </w:p>
        </w:tc>
        <w:tc>
          <w:tcPr>
            <w:tcW w:w="2144" w:type="dxa"/>
          </w:tcPr>
          <w:p w14:paraId="7A7F48C3" w14:textId="77777777" w:rsidR="002D085A" w:rsidRPr="00365876" w:rsidRDefault="002D085A" w:rsidP="006E2DC2">
            <w:pPr>
              <w:jc w:val="left"/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SW</w:t>
            </w:r>
          </w:p>
        </w:tc>
        <w:tc>
          <w:tcPr>
            <w:tcW w:w="6361" w:type="dxa"/>
          </w:tcPr>
          <w:p w14:paraId="001749BE" w14:textId="77777777" w:rsidR="002D085A" w:rsidRPr="00B70907" w:rsidRDefault="00502963" w:rsidP="006E2DC2">
            <w:pPr>
              <w:jc w:val="lef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B70907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ソフトウェア</w:t>
            </w:r>
          </w:p>
        </w:tc>
      </w:tr>
      <w:tr w:rsidR="002D085A" w:rsidRPr="00467BB6" w14:paraId="6C23C2E3" w14:textId="77777777" w:rsidTr="006E2DC2">
        <w:trPr>
          <w:jc w:val="center"/>
        </w:trPr>
        <w:tc>
          <w:tcPr>
            <w:tcW w:w="1276" w:type="dxa"/>
          </w:tcPr>
          <w:p w14:paraId="517F3984" w14:textId="77777777" w:rsidR="002D085A" w:rsidRPr="00365876" w:rsidRDefault="002D085A" w:rsidP="006E2DC2">
            <w:pPr>
              <w:jc w:val="left"/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2</w:t>
            </w:r>
          </w:p>
        </w:tc>
        <w:tc>
          <w:tcPr>
            <w:tcW w:w="2144" w:type="dxa"/>
          </w:tcPr>
          <w:p w14:paraId="18CE576A" w14:textId="77777777" w:rsidR="002D085A" w:rsidRPr="00365876" w:rsidRDefault="002D085A" w:rsidP="006E2DC2">
            <w:pPr>
              <w:jc w:val="left"/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SW-U</w:t>
            </w:r>
          </w:p>
        </w:tc>
        <w:tc>
          <w:tcPr>
            <w:tcW w:w="6361" w:type="dxa"/>
          </w:tcPr>
          <w:p w14:paraId="3EFC3255" w14:textId="77777777" w:rsidR="002D085A" w:rsidRPr="00B70907" w:rsidRDefault="007E0C46" w:rsidP="006E2DC2">
            <w:pPr>
              <w:jc w:val="lef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E0C46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ソフトウェアユニット</w:t>
            </w:r>
          </w:p>
        </w:tc>
      </w:tr>
      <w:tr w:rsidR="002D085A" w:rsidRPr="00467BB6" w14:paraId="2D8D7C83" w14:textId="77777777" w:rsidTr="006E2DC2">
        <w:trPr>
          <w:trHeight w:val="112"/>
          <w:jc w:val="center"/>
        </w:trPr>
        <w:tc>
          <w:tcPr>
            <w:tcW w:w="1276" w:type="dxa"/>
          </w:tcPr>
          <w:p w14:paraId="32F880C4" w14:textId="77777777" w:rsidR="002D085A" w:rsidRPr="00365876" w:rsidRDefault="002D085A" w:rsidP="006E2DC2">
            <w:pPr>
              <w:jc w:val="left"/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3</w:t>
            </w:r>
          </w:p>
        </w:tc>
        <w:tc>
          <w:tcPr>
            <w:tcW w:w="2144" w:type="dxa"/>
          </w:tcPr>
          <w:p w14:paraId="0270B440" w14:textId="77777777" w:rsidR="002D085A" w:rsidRPr="00365876" w:rsidRDefault="002D085A" w:rsidP="006E2DC2">
            <w:pPr>
              <w:jc w:val="left"/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SWP</w:t>
            </w:r>
          </w:p>
        </w:tc>
        <w:tc>
          <w:tcPr>
            <w:tcW w:w="6361" w:type="dxa"/>
          </w:tcPr>
          <w:p w14:paraId="38BFB4F2" w14:textId="77777777" w:rsidR="002D085A" w:rsidRPr="00B70907" w:rsidRDefault="00502963" w:rsidP="006E2DC2">
            <w:pPr>
              <w:jc w:val="lef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B70907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ソフトウェア</w:t>
            </w:r>
            <w:r w:rsidR="002D085A" w:rsidRPr="00B70907">
              <w:rPr>
                <w:rFonts w:ascii="ＭＳ Ｐゴシック" w:eastAsia="ＭＳ Ｐゴシック" w:hAnsi="ＭＳ Ｐゴシック"/>
                <w:sz w:val="18"/>
                <w:szCs w:val="18"/>
              </w:rPr>
              <w:t>関数</w:t>
            </w:r>
          </w:p>
        </w:tc>
      </w:tr>
      <w:tr w:rsidR="002D085A" w:rsidRPr="00467BB6" w14:paraId="15392EB0" w14:textId="77777777" w:rsidTr="006E2DC2">
        <w:trPr>
          <w:trHeight w:val="112"/>
          <w:jc w:val="center"/>
        </w:trPr>
        <w:tc>
          <w:tcPr>
            <w:tcW w:w="1276" w:type="dxa"/>
          </w:tcPr>
          <w:p w14:paraId="27EE7AD8" w14:textId="77777777" w:rsidR="002D085A" w:rsidRPr="00365876" w:rsidRDefault="002D085A" w:rsidP="006E2DC2">
            <w:pPr>
              <w:jc w:val="left"/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4</w:t>
            </w:r>
          </w:p>
        </w:tc>
        <w:tc>
          <w:tcPr>
            <w:tcW w:w="2144" w:type="dxa"/>
          </w:tcPr>
          <w:p w14:paraId="02EB6E5D" w14:textId="77777777" w:rsidR="002D085A" w:rsidRPr="00365876" w:rsidRDefault="002D085A" w:rsidP="006E2DC2">
            <w:pPr>
              <w:jc w:val="left"/>
              <w:rPr>
                <w:rFonts w:eastAsia="ＭＳ Ｐゴシック"/>
                <w:sz w:val="18"/>
                <w:szCs w:val="18"/>
              </w:rPr>
            </w:pPr>
            <w:r w:rsidRPr="00365876">
              <w:rPr>
                <w:rFonts w:eastAsia="ＭＳ Ｐゴシック"/>
                <w:sz w:val="18"/>
                <w:szCs w:val="18"/>
              </w:rPr>
              <w:t>SWE</w:t>
            </w:r>
          </w:p>
        </w:tc>
        <w:tc>
          <w:tcPr>
            <w:tcW w:w="6361" w:type="dxa"/>
          </w:tcPr>
          <w:p w14:paraId="1CF59A9D" w14:textId="77777777" w:rsidR="002D085A" w:rsidRPr="00B70907" w:rsidRDefault="00502963" w:rsidP="006E2DC2">
            <w:pPr>
              <w:jc w:val="lef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B70907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ソフトウェア</w:t>
            </w:r>
            <w:r w:rsidR="002D085A" w:rsidRPr="00B70907">
              <w:rPr>
                <w:rFonts w:ascii="ＭＳ Ｐゴシック" w:eastAsia="ＭＳ Ｐゴシック" w:hAnsi="ＭＳ Ｐゴシック"/>
                <w:sz w:val="18"/>
                <w:szCs w:val="18"/>
              </w:rPr>
              <w:t>処理ブロ</w:t>
            </w:r>
            <w:r w:rsidR="006B5D0F" w:rsidRPr="00B70907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ッ</w:t>
            </w:r>
            <w:r w:rsidR="002D085A" w:rsidRPr="00B70907">
              <w:rPr>
                <w:rFonts w:ascii="ＭＳ Ｐゴシック" w:eastAsia="ＭＳ Ｐゴシック" w:hAnsi="ＭＳ Ｐゴシック"/>
                <w:sz w:val="18"/>
                <w:szCs w:val="18"/>
              </w:rPr>
              <w:t>ク</w:t>
            </w:r>
          </w:p>
        </w:tc>
      </w:tr>
    </w:tbl>
    <w:p w14:paraId="4DC0E284" w14:textId="77777777" w:rsidR="002D085A" w:rsidRPr="00862659" w:rsidRDefault="002D085A" w:rsidP="002D085A">
      <w:r w:rsidRPr="00862659">
        <w:br w:type="page"/>
      </w:r>
    </w:p>
    <w:p w14:paraId="7BBEADDA" w14:textId="77777777" w:rsidR="002D085A" w:rsidRPr="00F060C0" w:rsidRDefault="002D085A" w:rsidP="002D085A">
      <w:pPr>
        <w:pStyle w:val="Heading1"/>
      </w:pPr>
      <w:bookmarkStart w:id="8" w:name="_Toc89768802"/>
      <w:r>
        <w:rPr>
          <w:rFonts w:hint="eastAsia"/>
        </w:rPr>
        <w:t>F</w:t>
      </w:r>
      <w:r>
        <w:t xml:space="preserve">unction structure definition / </w:t>
      </w:r>
      <w:r w:rsidRPr="00F060C0">
        <w:rPr>
          <w:rFonts w:hint="eastAsia"/>
        </w:rPr>
        <w:t>構造定義</w:t>
      </w:r>
      <w:bookmarkEnd w:id="8"/>
    </w:p>
    <w:p w14:paraId="5D208479" w14:textId="77777777" w:rsidR="002D085A" w:rsidRPr="008A65BA" w:rsidRDefault="002D085A" w:rsidP="002D085A">
      <w:pPr>
        <w:pStyle w:val="Heading2"/>
      </w:pPr>
      <w:bookmarkStart w:id="9" w:name="_Toc89768803"/>
      <w:r>
        <w:rPr>
          <w:rFonts w:hint="eastAsia"/>
        </w:rPr>
        <w:t>F</w:t>
      </w:r>
      <w:r>
        <w:t xml:space="preserve">unction call tree / </w:t>
      </w:r>
      <w:r w:rsidRPr="008A65BA">
        <w:rPr>
          <w:rFonts w:hint="eastAsia"/>
        </w:rPr>
        <w:t>関数コールツリー</w:t>
      </w:r>
      <w:bookmarkEnd w:id="9"/>
    </w:p>
    <w:p w14:paraId="4386EE99" w14:textId="1086E0C5" w:rsidR="002D085A" w:rsidRDefault="002D085A" w:rsidP="002D085A">
      <w:pPr>
        <w:pStyle w:val="1"/>
        <w:ind w:firstLine="210"/>
        <w:rPr>
          <w:rFonts w:eastAsia="ＭＳ Ｐゴシック"/>
        </w:rPr>
      </w:pPr>
      <w:r w:rsidRPr="00165261">
        <w:rPr>
          <w:rFonts w:eastAsia="ＭＳ Ｐゴシック" w:hint="eastAsia"/>
        </w:rPr>
        <w:t>以下に、本書における関数の静的構造を示す。</w:t>
      </w:r>
    </w:p>
    <w:p w14:paraId="21699659" w14:textId="77777777" w:rsidR="002E70A3" w:rsidRPr="00504DCB" w:rsidRDefault="002E70A3" w:rsidP="002D085A">
      <w:pPr>
        <w:pStyle w:val="1"/>
        <w:ind w:firstLine="210"/>
        <w:rPr>
          <w:rFonts w:eastAsia="ＭＳ Ｐゴシック"/>
        </w:rPr>
      </w:pPr>
    </w:p>
    <w:p w14:paraId="2A7C38DA" w14:textId="77777777" w:rsidR="002D085A" w:rsidRDefault="002D085A" w:rsidP="002D085A">
      <w:pPr>
        <w:pStyle w:val="Heading3"/>
      </w:pPr>
      <w:bookmarkStart w:id="10" w:name="_Toc89768804"/>
      <w:r w:rsidRPr="00165261">
        <w:rPr>
          <w:rFonts w:hint="eastAsia"/>
        </w:rPr>
        <w:t>DCDC 25us</w:t>
      </w:r>
      <w:r w:rsidRPr="00165261">
        <w:rPr>
          <w:rFonts w:hint="eastAsia"/>
        </w:rPr>
        <w:t>割り込みタイマメイン処理</w:t>
      </w:r>
      <w:bookmarkEnd w:id="10"/>
    </w:p>
    <w:p w14:paraId="7A9DD1CB" w14:textId="77777777" w:rsidR="002D085A" w:rsidRDefault="002D085A" w:rsidP="002D085A">
      <w:r w:rsidRPr="00165261">
        <w:rPr>
          <w:noProof/>
        </w:rPr>
        <w:drawing>
          <wp:inline distT="0" distB="0" distL="0" distR="0" wp14:anchorId="3EBD88DE" wp14:editId="08387170">
            <wp:extent cx="5633085" cy="2148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4758" w14:textId="77777777" w:rsidR="002D085A" w:rsidRPr="00165261" w:rsidRDefault="002D085A" w:rsidP="002D085A"/>
    <w:p w14:paraId="216BB258" w14:textId="77777777" w:rsidR="002D085A" w:rsidRDefault="002D085A" w:rsidP="002D085A">
      <w:pPr>
        <w:pStyle w:val="Heading3"/>
      </w:pPr>
      <w:bookmarkStart w:id="11" w:name="_Toc89768805"/>
      <w:r w:rsidRPr="00165261">
        <w:rPr>
          <w:rFonts w:hint="eastAsia"/>
        </w:rPr>
        <w:t>DCDC A</w:t>
      </w:r>
      <w:r w:rsidRPr="00165261">
        <w:rPr>
          <w:rFonts w:hint="eastAsia"/>
        </w:rPr>
        <w:t>相</w:t>
      </w:r>
      <w:r w:rsidRPr="00165261">
        <w:rPr>
          <w:rFonts w:hint="eastAsia"/>
        </w:rPr>
        <w:t xml:space="preserve"> ZC</w:t>
      </w:r>
      <w:r w:rsidRPr="00165261">
        <w:rPr>
          <w:rFonts w:hint="eastAsia"/>
        </w:rPr>
        <w:t>割り込み処理</w:t>
      </w:r>
      <w:bookmarkEnd w:id="11"/>
    </w:p>
    <w:p w14:paraId="3BA5965D" w14:textId="77777777" w:rsidR="002D085A" w:rsidRDefault="002D085A" w:rsidP="002D085A">
      <w:r w:rsidRPr="00165261">
        <w:rPr>
          <w:noProof/>
        </w:rPr>
        <w:drawing>
          <wp:inline distT="0" distB="0" distL="0" distR="0" wp14:anchorId="78647F6B" wp14:editId="427932BE">
            <wp:extent cx="5633085" cy="2148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30B2" w14:textId="77777777" w:rsidR="002D085A" w:rsidRPr="00165261" w:rsidRDefault="002D085A" w:rsidP="002D085A"/>
    <w:p w14:paraId="6906FE5E" w14:textId="77777777" w:rsidR="002D085A" w:rsidRDefault="002D085A" w:rsidP="002D085A">
      <w:pPr>
        <w:pStyle w:val="Heading3"/>
      </w:pPr>
      <w:bookmarkStart w:id="12" w:name="_Toc89768806"/>
      <w:r w:rsidRPr="00165261">
        <w:rPr>
          <w:rFonts w:hint="eastAsia"/>
        </w:rPr>
        <w:t>DCDC B</w:t>
      </w:r>
      <w:r w:rsidRPr="00165261">
        <w:rPr>
          <w:rFonts w:hint="eastAsia"/>
        </w:rPr>
        <w:t>相</w:t>
      </w:r>
      <w:r w:rsidRPr="00165261">
        <w:rPr>
          <w:rFonts w:hint="eastAsia"/>
        </w:rPr>
        <w:t xml:space="preserve"> ZC</w:t>
      </w:r>
      <w:r w:rsidRPr="00165261">
        <w:rPr>
          <w:rFonts w:hint="eastAsia"/>
        </w:rPr>
        <w:t>割り込み処理</w:t>
      </w:r>
      <w:bookmarkEnd w:id="12"/>
    </w:p>
    <w:p w14:paraId="4C5956F5" w14:textId="77777777" w:rsidR="002D085A" w:rsidRDefault="002D085A" w:rsidP="002D085A">
      <w:r w:rsidRPr="00165261">
        <w:rPr>
          <w:noProof/>
        </w:rPr>
        <w:drawing>
          <wp:inline distT="0" distB="0" distL="0" distR="0" wp14:anchorId="3E9C7B11" wp14:editId="1429FF10">
            <wp:extent cx="5633085" cy="214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C3AE" w14:textId="77777777" w:rsidR="002D085A" w:rsidRPr="00165261" w:rsidRDefault="002D085A" w:rsidP="002D085A"/>
    <w:p w14:paraId="6684B968" w14:textId="77777777" w:rsidR="002D085A" w:rsidRDefault="002D085A" w:rsidP="002D085A">
      <w:pPr>
        <w:pStyle w:val="Heading3"/>
      </w:pPr>
      <w:bookmarkStart w:id="13" w:name="_Toc89768807"/>
      <w:r w:rsidRPr="00165261">
        <w:rPr>
          <w:rFonts w:hint="eastAsia"/>
        </w:rPr>
        <w:t>DCDC C</w:t>
      </w:r>
      <w:r w:rsidRPr="00165261">
        <w:rPr>
          <w:rFonts w:hint="eastAsia"/>
        </w:rPr>
        <w:t>相</w:t>
      </w:r>
      <w:r w:rsidRPr="00165261">
        <w:rPr>
          <w:rFonts w:hint="eastAsia"/>
        </w:rPr>
        <w:t xml:space="preserve"> ZC</w:t>
      </w:r>
      <w:r w:rsidRPr="00165261">
        <w:rPr>
          <w:rFonts w:hint="eastAsia"/>
        </w:rPr>
        <w:t>割り込み処理</w:t>
      </w:r>
      <w:bookmarkEnd w:id="13"/>
    </w:p>
    <w:p w14:paraId="0CC9CAC3" w14:textId="77777777" w:rsidR="002D085A" w:rsidRDefault="002D085A" w:rsidP="002D085A">
      <w:r w:rsidRPr="00165261">
        <w:rPr>
          <w:noProof/>
        </w:rPr>
        <w:drawing>
          <wp:inline distT="0" distB="0" distL="0" distR="0" wp14:anchorId="2A2AD205" wp14:editId="47C7CF0D">
            <wp:extent cx="5633085" cy="2148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579C" w14:textId="77777777" w:rsidR="002D085A" w:rsidRDefault="002D085A" w:rsidP="002D085A">
      <w:pPr>
        <w:widowControl/>
        <w:jc w:val="left"/>
        <w:rPr>
          <w:sz w:val="18"/>
        </w:rPr>
      </w:pPr>
      <w:r>
        <w:br w:type="page"/>
      </w:r>
    </w:p>
    <w:p w14:paraId="6E51BB0F" w14:textId="77777777" w:rsidR="002D085A" w:rsidRDefault="002D085A" w:rsidP="002D085A">
      <w:pPr>
        <w:pStyle w:val="Heading1"/>
      </w:pPr>
      <w:bookmarkStart w:id="14" w:name="_Toc89768808"/>
      <w:r w:rsidRPr="004C7E66">
        <w:rPr>
          <w:rFonts w:hint="eastAsia"/>
        </w:rPr>
        <w:t xml:space="preserve">Type definition / </w:t>
      </w:r>
      <w:r w:rsidRPr="004C7E66">
        <w:rPr>
          <w:rFonts w:hint="eastAsia"/>
        </w:rPr>
        <w:t>型定義</w:t>
      </w:r>
      <w:bookmarkEnd w:id="14"/>
    </w:p>
    <w:p w14:paraId="508221EA" w14:textId="77777777" w:rsidR="002D085A" w:rsidRPr="00504DCB" w:rsidRDefault="002D085A" w:rsidP="002D085A">
      <w:pPr>
        <w:pStyle w:val="1"/>
        <w:ind w:firstLine="210"/>
        <w:rPr>
          <w:rFonts w:eastAsia="ＭＳ Ｐゴシック"/>
        </w:rPr>
      </w:pPr>
      <w:r w:rsidRPr="00CF2E5F">
        <w:rPr>
          <w:rFonts w:eastAsia="ＭＳ Ｐゴシック" w:hint="eastAsia"/>
        </w:rPr>
        <w:t>本書において定義される</w:t>
      </w:r>
      <w:r w:rsidRPr="004C7E66">
        <w:rPr>
          <w:rFonts w:hint="eastAsia"/>
        </w:rPr>
        <w:t>型</w:t>
      </w:r>
      <w:r w:rsidRPr="00CF2E5F">
        <w:rPr>
          <w:rFonts w:eastAsia="ＭＳ Ｐゴシック" w:hint="eastAsia"/>
        </w:rPr>
        <w:t>はない。</w:t>
      </w:r>
    </w:p>
    <w:p w14:paraId="2B5BE467" w14:textId="77777777" w:rsidR="002D085A" w:rsidRDefault="002D085A" w:rsidP="002D085A">
      <w:pPr>
        <w:widowControl/>
        <w:jc w:val="left"/>
        <w:rPr>
          <w:sz w:val="18"/>
        </w:rPr>
      </w:pPr>
      <w:r>
        <w:br w:type="page"/>
      </w:r>
    </w:p>
    <w:p w14:paraId="7F560773" w14:textId="77777777" w:rsidR="002D085A" w:rsidRPr="00F060C0" w:rsidRDefault="002D085A" w:rsidP="002D085A">
      <w:pPr>
        <w:pStyle w:val="Heading1"/>
      </w:pPr>
      <w:bookmarkStart w:id="15" w:name="_Toc89768809"/>
      <w:r>
        <w:rPr>
          <w:rFonts w:hint="eastAsia"/>
        </w:rPr>
        <w:t>D</w:t>
      </w:r>
      <w:r>
        <w:t xml:space="preserve">ata definition / </w:t>
      </w:r>
      <w:r w:rsidRPr="00F060C0">
        <w:rPr>
          <w:rFonts w:hint="eastAsia"/>
        </w:rPr>
        <w:t>データ定義</w:t>
      </w:r>
      <w:bookmarkEnd w:id="15"/>
    </w:p>
    <w:p w14:paraId="2268C449" w14:textId="77777777" w:rsidR="002D085A" w:rsidRPr="000E365C" w:rsidRDefault="002D085A" w:rsidP="002D085A">
      <w:pPr>
        <w:pStyle w:val="Heading2"/>
      </w:pPr>
      <w:bookmarkStart w:id="16" w:name="_Toc89768810"/>
      <w:r>
        <w:rPr>
          <w:rFonts w:hint="eastAsia"/>
          <w:bCs/>
        </w:rPr>
        <w:t>E</w:t>
      </w:r>
      <w:r>
        <w:rPr>
          <w:bCs/>
        </w:rPr>
        <w:t xml:space="preserve">numeration definition / </w:t>
      </w:r>
      <w:r w:rsidRPr="009E3567">
        <w:rPr>
          <w:rFonts w:hint="eastAsia"/>
          <w:bCs/>
        </w:rPr>
        <w:t>列挙体</w:t>
      </w:r>
      <w:r w:rsidRPr="00DA0064">
        <w:rPr>
          <w:rFonts w:hint="eastAsia"/>
        </w:rPr>
        <w:t>定義</w:t>
      </w:r>
      <w:bookmarkEnd w:id="16"/>
    </w:p>
    <w:p w14:paraId="283EE196" w14:textId="77777777" w:rsidR="002D085A" w:rsidRPr="00504DCB" w:rsidRDefault="002D085A" w:rsidP="002D085A">
      <w:pPr>
        <w:pStyle w:val="1"/>
        <w:ind w:firstLine="210"/>
        <w:rPr>
          <w:rFonts w:eastAsia="ＭＳ Ｐゴシック"/>
        </w:rPr>
      </w:pPr>
      <w:r w:rsidRPr="00504DCB">
        <w:rPr>
          <w:rFonts w:eastAsia="ＭＳ Ｐゴシック" w:hint="eastAsia"/>
        </w:rPr>
        <w:t>本書において定義される列挙体はない。</w:t>
      </w:r>
    </w:p>
    <w:p w14:paraId="0F6112C2" w14:textId="77777777" w:rsidR="002D085A" w:rsidRDefault="002D085A" w:rsidP="002D085A">
      <w:pPr>
        <w:widowControl/>
        <w:jc w:val="left"/>
        <w:rPr>
          <w:sz w:val="18"/>
        </w:rPr>
      </w:pPr>
      <w:r>
        <w:br w:type="page"/>
      </w:r>
    </w:p>
    <w:p w14:paraId="1A195919" w14:textId="77777777" w:rsidR="002D085A" w:rsidRPr="008A65BA" w:rsidRDefault="002D085A" w:rsidP="002D085A">
      <w:pPr>
        <w:pStyle w:val="Heading2"/>
      </w:pPr>
      <w:bookmarkStart w:id="17" w:name="_Toc89768811"/>
      <w:r>
        <w:rPr>
          <w:rFonts w:hint="eastAsia"/>
        </w:rPr>
        <w:t>S</w:t>
      </w:r>
      <w:r>
        <w:t xml:space="preserve">tructure definition / </w:t>
      </w:r>
      <w:r w:rsidRPr="008A65BA">
        <w:rPr>
          <w:rFonts w:hint="eastAsia"/>
        </w:rPr>
        <w:t>構造体定義</w:t>
      </w:r>
      <w:bookmarkEnd w:id="17"/>
    </w:p>
    <w:p w14:paraId="597BC589" w14:textId="77777777" w:rsidR="002D085A" w:rsidRPr="00504DCB" w:rsidRDefault="002D085A" w:rsidP="002D085A">
      <w:pPr>
        <w:pStyle w:val="1"/>
        <w:ind w:firstLine="210"/>
        <w:rPr>
          <w:rFonts w:eastAsia="ＭＳ Ｐゴシック"/>
        </w:rPr>
      </w:pPr>
      <w:r w:rsidRPr="00504DCB">
        <w:rPr>
          <w:rFonts w:eastAsia="ＭＳ Ｐゴシック" w:hint="eastAsia"/>
        </w:rPr>
        <w:t>本書において定義される構造体はない。</w:t>
      </w:r>
    </w:p>
    <w:p w14:paraId="7C55EE1C" w14:textId="77777777" w:rsidR="002D085A" w:rsidRDefault="002D085A" w:rsidP="002D085A">
      <w:pPr>
        <w:widowControl/>
        <w:jc w:val="left"/>
        <w:rPr>
          <w:sz w:val="18"/>
        </w:rPr>
      </w:pPr>
      <w:r>
        <w:br w:type="page"/>
      </w:r>
    </w:p>
    <w:p w14:paraId="079CA41B" w14:textId="77777777" w:rsidR="002D085A" w:rsidRPr="00816481" w:rsidRDefault="002D085A" w:rsidP="002D085A">
      <w:pPr>
        <w:pStyle w:val="Heading2"/>
      </w:pPr>
      <w:bookmarkStart w:id="18" w:name="_Toc89768812"/>
      <w:r>
        <w:rPr>
          <w:rFonts w:hint="eastAsia"/>
        </w:rPr>
        <w:t>G</w:t>
      </w:r>
      <w:r>
        <w:t xml:space="preserve">lobal variable definition / </w:t>
      </w:r>
      <w:r w:rsidRPr="00816481">
        <w:rPr>
          <w:rFonts w:hint="eastAsia"/>
        </w:rPr>
        <w:t>グローバル変数定義</w:t>
      </w:r>
      <w:bookmarkEnd w:id="18"/>
    </w:p>
    <w:p w14:paraId="1F506412" w14:textId="77777777" w:rsidR="002D085A" w:rsidRDefault="002D085A" w:rsidP="002D085A">
      <w:pPr>
        <w:pStyle w:val="Heading3"/>
      </w:pPr>
      <w:bookmarkStart w:id="19" w:name="_Toc89768813"/>
      <w:r w:rsidRPr="007C779D">
        <w:rPr>
          <w:rFonts w:hint="eastAsia"/>
        </w:rPr>
        <w:t>ISR</w:t>
      </w:r>
      <w:r>
        <w:rPr>
          <w:rFonts w:hint="eastAsia"/>
        </w:rPr>
        <w:t>キャンセル</w:t>
      </w:r>
      <w:r w:rsidRPr="007C779D">
        <w:rPr>
          <w:rFonts w:hint="eastAsia"/>
        </w:rPr>
        <w:t>検知回数</w:t>
      </w:r>
      <w:bookmarkEnd w:id="19"/>
    </w:p>
    <w:p w14:paraId="6A1BCC38" w14:textId="77777777" w:rsidR="002D085A" w:rsidRPr="00B96330" w:rsidRDefault="0039352F" w:rsidP="002D085A">
      <w:pPr>
        <w:pStyle w:val="Heading4"/>
        <w:rPr>
          <w:rFonts w:asciiTheme="minorHAnsi" w:eastAsiaTheme="majorEastAsia" w:hAnsiTheme="minorHAnsi" w:cstheme="minorHAnsi"/>
        </w:rPr>
      </w:pPr>
      <w:r w:rsidRPr="0039352F">
        <w:rPr>
          <w:rFonts w:asciiTheme="minorHAnsi" w:eastAsiaTheme="majorEastAsia" w:hAnsiTheme="minorHAnsi" w:cstheme="minorHAnsi" w:hint="eastAsia"/>
        </w:rPr>
        <w:t>ISR</w:t>
      </w:r>
      <w:r w:rsidR="00D735E6">
        <w:rPr>
          <w:rFonts w:asciiTheme="minorHAnsi" w:eastAsiaTheme="majorEastAsia" w:hAnsiTheme="minorHAnsi" w:cstheme="minorHAnsi" w:hint="eastAsia"/>
        </w:rPr>
        <w:t>キャンセル</w:t>
      </w:r>
      <w:r w:rsidRPr="0039352F">
        <w:rPr>
          <w:rFonts w:asciiTheme="minorHAnsi" w:eastAsiaTheme="majorEastAsia" w:hAnsiTheme="minorHAnsi" w:cstheme="minorHAnsi" w:hint="eastAsia"/>
        </w:rPr>
        <w:t>検知回数</w:t>
      </w: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B96330" w14:paraId="34C71EF4" w14:textId="77777777" w:rsidTr="006E2DC2">
        <w:tc>
          <w:tcPr>
            <w:tcW w:w="1880" w:type="dxa"/>
            <w:shd w:val="clear" w:color="auto" w:fill="FFFFCC"/>
          </w:tcPr>
          <w:p w14:paraId="47767DB3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27C11173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C63107">
              <w:rPr>
                <w:rStyle w:val="a0"/>
                <w:rFonts w:asciiTheme="minorHAnsi" w:eastAsiaTheme="majorEastAsia" w:hAnsiTheme="minorHAnsi" w:cstheme="minorHAnsi"/>
              </w:rPr>
              <w:t>aslISR_CANSEL_COUNTER</w:t>
            </w:r>
            <w:r>
              <w:rPr>
                <w:rStyle w:val="a0"/>
                <w:rFonts w:asciiTheme="minorHAnsi" w:eastAsiaTheme="majorEastAsia" w:hAnsiTheme="minorHAnsi" w:cstheme="minorHAnsi"/>
              </w:rPr>
              <w:t>[]</w:t>
            </w:r>
          </w:p>
        </w:tc>
      </w:tr>
      <w:tr w:rsidR="002D085A" w:rsidRPr="00B96330" w14:paraId="3871D82C" w14:textId="77777777" w:rsidTr="006E2DC2">
        <w:tc>
          <w:tcPr>
            <w:tcW w:w="1880" w:type="dxa"/>
            <w:shd w:val="clear" w:color="auto" w:fill="FFFFCC"/>
          </w:tcPr>
          <w:p w14:paraId="55FB36A1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216B9CFA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C63107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2D085A" w:rsidRPr="00B96330" w14:paraId="62E9A027" w14:textId="77777777" w:rsidTr="006E2DC2">
        <w:tc>
          <w:tcPr>
            <w:tcW w:w="1880" w:type="dxa"/>
            <w:shd w:val="clear" w:color="auto" w:fill="FFFFCC"/>
          </w:tcPr>
          <w:p w14:paraId="027ED00D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560041D0" w14:textId="77777777" w:rsidR="002D085A" w:rsidRPr="00B96330" w:rsidRDefault="00746246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2D085A" w:rsidRPr="00B96330" w14:paraId="560275F6" w14:textId="77777777" w:rsidTr="006E2DC2">
        <w:tc>
          <w:tcPr>
            <w:tcW w:w="1880" w:type="dxa"/>
            <w:shd w:val="clear" w:color="auto" w:fill="FFFFCC"/>
          </w:tcPr>
          <w:p w14:paraId="37B1F5F9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41362A52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C34E1D">
              <w:rPr>
                <w:rStyle w:val="a0"/>
                <w:rFonts w:asciiTheme="minorHAnsi" w:eastAsiaTheme="majorEastAsia" w:hAnsiTheme="minorHAnsi" w:cstheme="minorHAnsi"/>
              </w:rPr>
              <w:t>1</w:t>
            </w:r>
          </w:p>
        </w:tc>
      </w:tr>
      <w:tr w:rsidR="002D085A" w:rsidRPr="00B96330" w14:paraId="024E4BF4" w14:textId="77777777" w:rsidTr="006E2DC2">
        <w:tc>
          <w:tcPr>
            <w:tcW w:w="1880" w:type="dxa"/>
            <w:shd w:val="clear" w:color="auto" w:fill="FFFFCC"/>
          </w:tcPr>
          <w:p w14:paraId="377446F8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02D36174" w14:textId="35AE2CE3" w:rsidR="002D085A" w:rsidRPr="00B96330" w:rsidRDefault="00713600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32CF5">
              <w:rPr>
                <w:rStyle w:val="a0"/>
                <w:rFonts w:asciiTheme="minorHAnsi" w:eastAsiaTheme="majorEastAsia" w:hAnsiTheme="minorHAnsi" w:cstheme="minorHAnsi"/>
              </w:rPr>
              <w:t>{ 0, 0, 0 }</w:t>
            </w:r>
          </w:p>
        </w:tc>
      </w:tr>
      <w:tr w:rsidR="002D085A" w:rsidRPr="00B96330" w14:paraId="7064B0F2" w14:textId="77777777" w:rsidTr="006E2DC2">
        <w:tc>
          <w:tcPr>
            <w:tcW w:w="1880" w:type="dxa"/>
            <w:shd w:val="clear" w:color="auto" w:fill="FFFFCC"/>
          </w:tcPr>
          <w:p w14:paraId="10C47496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5BB957A8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2D085A" w:rsidRPr="00B96330" w14:paraId="2199CF09" w14:textId="77777777" w:rsidTr="006E2DC2">
        <w:tc>
          <w:tcPr>
            <w:tcW w:w="1880" w:type="dxa"/>
            <w:shd w:val="clear" w:color="auto" w:fill="FFFFCC"/>
          </w:tcPr>
          <w:p w14:paraId="61E537A3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31944EA5" w14:textId="77777777" w:rsidR="002D085A" w:rsidRPr="00ED7F20" w:rsidRDefault="002D085A" w:rsidP="006E2DC2">
            <w:pPr>
              <w:rPr>
                <w:rStyle w:val="a0"/>
                <w:rFonts w:eastAsia="ＭＳ ゴシック" w:hAnsiTheme="minorHAnsi" w:cstheme="minorHAnsi"/>
                <w:szCs w:val="18"/>
              </w:rPr>
            </w:pPr>
            <w:r w:rsidRPr="005D5B33">
              <w:rPr>
                <w:rFonts w:eastAsia="ＭＳ ゴシック" w:hAnsiTheme="minorHAnsi" w:cstheme="minorHAnsi"/>
                <w:sz w:val="18"/>
                <w:szCs w:val="18"/>
              </w:rPr>
              <w:t>配列サイズ</w:t>
            </w:r>
            <w:r w:rsidRPr="005D5B33">
              <w:rPr>
                <w:rFonts w:eastAsia="ＭＳ ゴシック" w:hAnsiTheme="minorHAnsi" w:cstheme="minorHAnsi"/>
                <w:sz w:val="18"/>
                <w:szCs w:val="18"/>
              </w:rPr>
              <w:t xml:space="preserve"> = [</w:t>
            </w:r>
            <w:r>
              <w:rPr>
                <w:rFonts w:eastAsia="ＭＳ ゴシック" w:hAnsiTheme="minorHAnsi" w:cstheme="minorHAnsi"/>
                <w:sz w:val="18"/>
                <w:szCs w:val="18"/>
              </w:rPr>
              <w:t>3]</w:t>
            </w:r>
          </w:p>
        </w:tc>
      </w:tr>
    </w:tbl>
    <w:p w14:paraId="24A83D80" w14:textId="77777777" w:rsidR="002D085A" w:rsidRDefault="002D085A" w:rsidP="002D085A">
      <w:pPr>
        <w:widowControl/>
        <w:jc w:val="left"/>
      </w:pPr>
    </w:p>
    <w:p w14:paraId="654C17F0" w14:textId="77777777" w:rsidR="001E2389" w:rsidRPr="006372A3" w:rsidRDefault="00CE4053" w:rsidP="006372A3">
      <w:pPr>
        <w:pStyle w:val="Heading3"/>
      </w:pPr>
      <w:bookmarkStart w:id="20" w:name="_Ref87879095"/>
      <w:bookmarkStart w:id="21" w:name="_Toc89768814"/>
      <w:r w:rsidRPr="00CE4053">
        <w:rPr>
          <w:rFonts w:hint="eastAsia"/>
        </w:rPr>
        <w:t>ISR</w:t>
      </w:r>
      <w:r w:rsidR="00D17703">
        <w:rPr>
          <w:rFonts w:hint="eastAsia"/>
        </w:rPr>
        <w:t>キャンセル</w:t>
      </w:r>
      <w:r w:rsidRPr="00CE4053">
        <w:rPr>
          <w:rFonts w:hint="eastAsia"/>
        </w:rPr>
        <w:t>時間</w:t>
      </w:r>
      <w:bookmarkEnd w:id="20"/>
      <w:bookmarkEnd w:id="21"/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1E2389" w:rsidRPr="00B96330" w14:paraId="37DCF590" w14:textId="77777777" w:rsidTr="006E2DC2">
        <w:tc>
          <w:tcPr>
            <w:tcW w:w="1880" w:type="dxa"/>
            <w:shd w:val="clear" w:color="auto" w:fill="FFFFCC"/>
          </w:tcPr>
          <w:p w14:paraId="333F341F" w14:textId="77777777" w:rsidR="001E2389" w:rsidRPr="00B96330" w:rsidRDefault="001E2389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1ABF4C40" w14:textId="77777777" w:rsidR="001E2389" w:rsidRPr="00B96330" w:rsidRDefault="00CE4053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CE4053">
              <w:rPr>
                <w:rStyle w:val="a0"/>
                <w:rFonts w:asciiTheme="minorHAnsi" w:eastAsiaTheme="majorEastAsia" w:hAnsiTheme="minorHAnsi" w:cstheme="minorHAnsi"/>
              </w:rPr>
              <w:t>aslISR_CANCEL_TIME_LOCAL</w:t>
            </w:r>
            <w:r>
              <w:rPr>
                <w:rStyle w:val="a0"/>
                <w:rFonts w:asciiTheme="minorHAnsi" w:eastAsiaTheme="majorEastAsia" w:hAnsiTheme="minorHAnsi" w:cstheme="minorHAnsi"/>
              </w:rPr>
              <w:t>[]</w:t>
            </w:r>
          </w:p>
        </w:tc>
      </w:tr>
      <w:tr w:rsidR="001E2389" w:rsidRPr="00B96330" w14:paraId="72131561" w14:textId="77777777" w:rsidTr="006E2DC2">
        <w:tc>
          <w:tcPr>
            <w:tcW w:w="1880" w:type="dxa"/>
            <w:shd w:val="clear" w:color="auto" w:fill="FFFFCC"/>
          </w:tcPr>
          <w:p w14:paraId="32C565A3" w14:textId="77777777" w:rsidR="001E2389" w:rsidRPr="00B96330" w:rsidRDefault="001E2389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59D8ED43" w14:textId="77777777" w:rsidR="001E2389" w:rsidRPr="00B96330" w:rsidRDefault="001E2389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C63107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1E2389" w:rsidRPr="00B96330" w14:paraId="648E2EDC" w14:textId="77777777" w:rsidTr="006E2DC2">
        <w:tc>
          <w:tcPr>
            <w:tcW w:w="1880" w:type="dxa"/>
            <w:shd w:val="clear" w:color="auto" w:fill="FFFFCC"/>
          </w:tcPr>
          <w:p w14:paraId="6128159C" w14:textId="77777777" w:rsidR="001E2389" w:rsidRPr="00B96330" w:rsidRDefault="001E2389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59D1E6C0" w14:textId="77777777" w:rsidR="001E2389" w:rsidRPr="00B96330" w:rsidRDefault="001E2389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1E2389" w:rsidRPr="00B96330" w14:paraId="40186AFF" w14:textId="77777777" w:rsidTr="006E2DC2">
        <w:tc>
          <w:tcPr>
            <w:tcW w:w="1880" w:type="dxa"/>
            <w:shd w:val="clear" w:color="auto" w:fill="FFFFCC"/>
          </w:tcPr>
          <w:p w14:paraId="3DA8A954" w14:textId="77777777" w:rsidR="001E2389" w:rsidRPr="00B96330" w:rsidRDefault="001E2389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0A74DB94" w14:textId="77777777" w:rsidR="001E2389" w:rsidRPr="00B96330" w:rsidRDefault="001E2389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C34E1D">
              <w:rPr>
                <w:rStyle w:val="a0"/>
                <w:rFonts w:asciiTheme="minorHAnsi" w:eastAsiaTheme="majorEastAsia" w:hAnsiTheme="minorHAnsi" w:cstheme="minorHAnsi"/>
              </w:rPr>
              <w:t>1</w:t>
            </w:r>
          </w:p>
        </w:tc>
      </w:tr>
      <w:tr w:rsidR="001E2389" w:rsidRPr="00B96330" w14:paraId="3293EE9E" w14:textId="77777777" w:rsidTr="006E2DC2">
        <w:tc>
          <w:tcPr>
            <w:tcW w:w="1880" w:type="dxa"/>
            <w:shd w:val="clear" w:color="auto" w:fill="FFFFCC"/>
          </w:tcPr>
          <w:p w14:paraId="03CD9541" w14:textId="77777777" w:rsidR="001E2389" w:rsidRPr="00B96330" w:rsidRDefault="001E2389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00E37F36" w14:textId="34E03AEA" w:rsidR="001E2389" w:rsidRPr="00B96330" w:rsidRDefault="00B32CF5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32CF5">
              <w:rPr>
                <w:rStyle w:val="a0"/>
                <w:rFonts w:asciiTheme="minorHAnsi" w:eastAsiaTheme="majorEastAsia" w:hAnsiTheme="minorHAnsi" w:cstheme="minorHAnsi"/>
              </w:rPr>
              <w:t>{ 0, 0, 0 }</w:t>
            </w:r>
          </w:p>
        </w:tc>
      </w:tr>
      <w:tr w:rsidR="001E2389" w:rsidRPr="00B96330" w14:paraId="5BAB0FAC" w14:textId="77777777" w:rsidTr="006E2DC2">
        <w:tc>
          <w:tcPr>
            <w:tcW w:w="1880" w:type="dxa"/>
            <w:shd w:val="clear" w:color="auto" w:fill="FFFFCC"/>
          </w:tcPr>
          <w:p w14:paraId="7035FF7C" w14:textId="77777777" w:rsidR="001E2389" w:rsidRPr="00B96330" w:rsidRDefault="001E2389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62972674" w14:textId="77777777" w:rsidR="001E2389" w:rsidRPr="00B96330" w:rsidRDefault="001E2389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1E2389" w:rsidRPr="00B96330" w14:paraId="38D954EA" w14:textId="77777777" w:rsidTr="006E2DC2">
        <w:tc>
          <w:tcPr>
            <w:tcW w:w="1880" w:type="dxa"/>
            <w:shd w:val="clear" w:color="auto" w:fill="FFFFCC"/>
          </w:tcPr>
          <w:p w14:paraId="4C852A07" w14:textId="77777777" w:rsidR="001E2389" w:rsidRPr="00B96330" w:rsidRDefault="001E2389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2BAA21A4" w14:textId="77777777" w:rsidR="001E2389" w:rsidRPr="00ED7F20" w:rsidRDefault="001E2389" w:rsidP="006E2DC2">
            <w:pPr>
              <w:rPr>
                <w:rStyle w:val="a0"/>
                <w:rFonts w:eastAsia="ＭＳ ゴシック" w:hAnsiTheme="minorHAnsi" w:cstheme="minorHAnsi"/>
                <w:szCs w:val="18"/>
              </w:rPr>
            </w:pPr>
            <w:r w:rsidRPr="005D5B33">
              <w:rPr>
                <w:rFonts w:eastAsia="ＭＳ ゴシック" w:hAnsiTheme="minorHAnsi" w:cstheme="minorHAnsi"/>
                <w:sz w:val="18"/>
                <w:szCs w:val="18"/>
              </w:rPr>
              <w:t>配列サイズ</w:t>
            </w:r>
            <w:r w:rsidRPr="005D5B33">
              <w:rPr>
                <w:rFonts w:eastAsia="ＭＳ ゴシック" w:hAnsiTheme="minorHAnsi" w:cstheme="minorHAnsi"/>
                <w:sz w:val="18"/>
                <w:szCs w:val="18"/>
              </w:rPr>
              <w:t xml:space="preserve"> = [</w:t>
            </w:r>
            <w:r>
              <w:rPr>
                <w:rFonts w:eastAsia="ＭＳ ゴシック" w:hAnsiTheme="minorHAnsi" w:cstheme="minorHAnsi"/>
                <w:sz w:val="18"/>
                <w:szCs w:val="18"/>
              </w:rPr>
              <w:t>3]</w:t>
            </w:r>
          </w:p>
        </w:tc>
      </w:tr>
    </w:tbl>
    <w:p w14:paraId="049B61AA" w14:textId="77777777" w:rsidR="001E2389" w:rsidRDefault="001E2389" w:rsidP="002D085A">
      <w:pPr>
        <w:widowControl/>
        <w:jc w:val="left"/>
      </w:pPr>
    </w:p>
    <w:p w14:paraId="57FE6344" w14:textId="77777777" w:rsidR="002D085A" w:rsidRDefault="002D085A" w:rsidP="002D085A">
      <w:pPr>
        <w:pStyle w:val="Heading3"/>
      </w:pPr>
      <w:bookmarkStart w:id="22" w:name="_Toc89768815"/>
      <w:r w:rsidRPr="004730CA">
        <w:rPr>
          <w:rFonts w:hint="eastAsia"/>
        </w:rPr>
        <w:t>25us</w:t>
      </w:r>
      <w:r w:rsidRPr="004730CA">
        <w:rPr>
          <w:rFonts w:hint="eastAsia"/>
        </w:rPr>
        <w:t>処理測定</w:t>
      </w:r>
      <w:bookmarkEnd w:id="22"/>
    </w:p>
    <w:p w14:paraId="5532FD7F" w14:textId="77777777" w:rsidR="002D085A" w:rsidRPr="00B96330" w:rsidRDefault="0039352F" w:rsidP="002D085A">
      <w:pPr>
        <w:pStyle w:val="Heading4"/>
        <w:rPr>
          <w:rFonts w:asciiTheme="minorHAnsi" w:eastAsiaTheme="majorEastAsia" w:hAnsiTheme="minorHAnsi" w:cstheme="minorHAnsi"/>
        </w:rPr>
      </w:pPr>
      <w:r w:rsidRPr="0039352F">
        <w:rPr>
          <w:rFonts w:asciiTheme="minorHAnsi" w:eastAsiaTheme="majorEastAsia" w:hAnsiTheme="minorHAnsi" w:cstheme="minorHAnsi" w:hint="eastAsia"/>
        </w:rPr>
        <w:t>DCDC 25us</w:t>
      </w:r>
      <w:r w:rsidRPr="0039352F">
        <w:rPr>
          <w:rFonts w:asciiTheme="minorHAnsi" w:eastAsiaTheme="majorEastAsia" w:hAnsiTheme="minorHAnsi" w:cstheme="minorHAnsi" w:hint="eastAsia"/>
        </w:rPr>
        <w:t>割り込み</w:t>
      </w:r>
      <w:r w:rsidR="00D735E6">
        <w:rPr>
          <w:rFonts w:asciiTheme="minorHAnsi" w:eastAsiaTheme="majorEastAsia" w:hAnsiTheme="minorHAnsi" w:cstheme="minorHAnsi" w:hint="eastAsia"/>
        </w:rPr>
        <w:t>タイマメイン</w:t>
      </w:r>
      <w:r w:rsidRPr="0039352F">
        <w:rPr>
          <w:rFonts w:asciiTheme="minorHAnsi" w:eastAsiaTheme="majorEastAsia" w:hAnsiTheme="minorHAnsi" w:cstheme="minorHAnsi" w:hint="eastAsia"/>
        </w:rPr>
        <w:t>開始時間</w:t>
      </w: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B96330" w14:paraId="70D8F05D" w14:textId="77777777" w:rsidTr="006E2DC2">
        <w:tc>
          <w:tcPr>
            <w:tcW w:w="1880" w:type="dxa"/>
            <w:shd w:val="clear" w:color="auto" w:fill="FFFFCC"/>
          </w:tcPr>
          <w:p w14:paraId="2033CA27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7DDF0BE9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4730CA">
              <w:rPr>
                <w:rStyle w:val="a0"/>
                <w:rFonts w:asciiTheme="minorHAnsi" w:eastAsiaTheme="majorEastAsia" w:hAnsiTheme="minorHAnsi" w:cstheme="minorHAnsi"/>
              </w:rPr>
              <w:t>vulPROC_TIME_25US_1</w:t>
            </w:r>
          </w:p>
        </w:tc>
      </w:tr>
      <w:tr w:rsidR="002D085A" w:rsidRPr="00B96330" w14:paraId="66754A21" w14:textId="77777777" w:rsidTr="006E2DC2">
        <w:tc>
          <w:tcPr>
            <w:tcW w:w="1880" w:type="dxa"/>
            <w:shd w:val="clear" w:color="auto" w:fill="FFFFCC"/>
          </w:tcPr>
          <w:p w14:paraId="4D8A1067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44A4198F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4730CA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2D085A" w:rsidRPr="00B96330" w14:paraId="4439D90F" w14:textId="77777777" w:rsidTr="006E2DC2">
        <w:tc>
          <w:tcPr>
            <w:tcW w:w="1880" w:type="dxa"/>
            <w:shd w:val="clear" w:color="auto" w:fill="FFFFCC"/>
          </w:tcPr>
          <w:p w14:paraId="3CA9C342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57B48AB3" w14:textId="77777777" w:rsidR="002D085A" w:rsidRPr="00B96330" w:rsidRDefault="00746246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2D085A" w:rsidRPr="00B96330" w14:paraId="7E705195" w14:textId="77777777" w:rsidTr="006E2DC2">
        <w:tc>
          <w:tcPr>
            <w:tcW w:w="1880" w:type="dxa"/>
            <w:shd w:val="clear" w:color="auto" w:fill="FFFFCC"/>
          </w:tcPr>
          <w:p w14:paraId="7A48DABB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57FC204F" w14:textId="77777777" w:rsidR="002D085A" w:rsidRPr="00B96330" w:rsidRDefault="0039352F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39352F">
              <w:rPr>
                <w:rStyle w:val="a0"/>
                <w:rFonts w:asciiTheme="minorHAnsi" w:eastAsiaTheme="majorEastAsia" w:hAnsiTheme="minorHAnsi" w:cstheme="minorHAnsi"/>
              </w:rPr>
              <w:t>1us</w:t>
            </w:r>
          </w:p>
        </w:tc>
      </w:tr>
      <w:tr w:rsidR="002D085A" w:rsidRPr="00B96330" w14:paraId="15350123" w14:textId="77777777" w:rsidTr="006E2DC2">
        <w:tc>
          <w:tcPr>
            <w:tcW w:w="1880" w:type="dxa"/>
            <w:shd w:val="clear" w:color="auto" w:fill="FFFFCC"/>
          </w:tcPr>
          <w:p w14:paraId="35F6CDFF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584975B2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</w:t>
            </w:r>
          </w:p>
        </w:tc>
      </w:tr>
      <w:tr w:rsidR="002D085A" w:rsidRPr="00B96330" w14:paraId="510F87E2" w14:textId="77777777" w:rsidTr="006E2DC2">
        <w:tc>
          <w:tcPr>
            <w:tcW w:w="1880" w:type="dxa"/>
            <w:shd w:val="clear" w:color="auto" w:fill="FFFFCC"/>
          </w:tcPr>
          <w:p w14:paraId="2D795C87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23DF8574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2D085A" w:rsidRPr="00B96330" w14:paraId="283AC6B7" w14:textId="77777777" w:rsidTr="006E2DC2">
        <w:tc>
          <w:tcPr>
            <w:tcW w:w="1880" w:type="dxa"/>
            <w:shd w:val="clear" w:color="auto" w:fill="FFFFCC"/>
          </w:tcPr>
          <w:p w14:paraId="5BDCD3A6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41B06C62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-</w:t>
            </w:r>
          </w:p>
        </w:tc>
      </w:tr>
    </w:tbl>
    <w:p w14:paraId="71E62F85" w14:textId="77777777" w:rsidR="002D085A" w:rsidRDefault="002D085A" w:rsidP="002D085A">
      <w:pPr>
        <w:widowControl/>
        <w:jc w:val="left"/>
      </w:pPr>
    </w:p>
    <w:p w14:paraId="26BA07BD" w14:textId="77777777" w:rsidR="002D085A" w:rsidRPr="00B96330" w:rsidRDefault="0039352F" w:rsidP="002D085A">
      <w:pPr>
        <w:pStyle w:val="Heading4"/>
        <w:rPr>
          <w:rFonts w:asciiTheme="minorHAnsi" w:eastAsiaTheme="majorEastAsia" w:hAnsiTheme="minorHAnsi" w:cstheme="minorHAnsi"/>
        </w:rPr>
      </w:pPr>
      <w:r w:rsidRPr="0039352F">
        <w:rPr>
          <w:rFonts w:asciiTheme="minorHAnsi" w:eastAsiaTheme="majorEastAsia" w:hAnsiTheme="minorHAnsi" w:cstheme="minorHAnsi" w:hint="eastAsia"/>
        </w:rPr>
        <w:t>DCDC 25us</w:t>
      </w:r>
      <w:r w:rsidRPr="0039352F">
        <w:rPr>
          <w:rFonts w:asciiTheme="minorHAnsi" w:eastAsiaTheme="majorEastAsia" w:hAnsiTheme="minorHAnsi" w:cstheme="minorHAnsi" w:hint="eastAsia"/>
        </w:rPr>
        <w:t>割り込み</w:t>
      </w:r>
      <w:r w:rsidR="00D735E6">
        <w:rPr>
          <w:rFonts w:asciiTheme="minorHAnsi" w:eastAsiaTheme="majorEastAsia" w:hAnsiTheme="minorHAnsi" w:cstheme="minorHAnsi" w:hint="eastAsia"/>
        </w:rPr>
        <w:t>タイマメイン</w:t>
      </w:r>
      <w:r w:rsidRPr="0039352F">
        <w:rPr>
          <w:rFonts w:asciiTheme="minorHAnsi" w:eastAsiaTheme="majorEastAsia" w:hAnsiTheme="minorHAnsi" w:cstheme="minorHAnsi" w:hint="eastAsia"/>
        </w:rPr>
        <w:t>終了時間</w:t>
      </w: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B96330" w14:paraId="53E8FFCF" w14:textId="77777777" w:rsidTr="006E2DC2">
        <w:tc>
          <w:tcPr>
            <w:tcW w:w="1880" w:type="dxa"/>
            <w:shd w:val="clear" w:color="auto" w:fill="FFFFCC"/>
          </w:tcPr>
          <w:p w14:paraId="49C7B267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0D1403F8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4730CA">
              <w:rPr>
                <w:rStyle w:val="a0"/>
                <w:rFonts w:asciiTheme="minorHAnsi" w:eastAsiaTheme="majorEastAsia" w:hAnsiTheme="minorHAnsi" w:cstheme="minorHAnsi"/>
              </w:rPr>
              <w:t>vulPROC_TIME_25US_2</w:t>
            </w:r>
          </w:p>
        </w:tc>
      </w:tr>
      <w:tr w:rsidR="002D085A" w:rsidRPr="00B96330" w14:paraId="53D910DE" w14:textId="77777777" w:rsidTr="006E2DC2">
        <w:tc>
          <w:tcPr>
            <w:tcW w:w="1880" w:type="dxa"/>
            <w:shd w:val="clear" w:color="auto" w:fill="FFFFCC"/>
          </w:tcPr>
          <w:p w14:paraId="2CAA8350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247C691C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4730CA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39352F" w:rsidRPr="00B96330" w14:paraId="2A4C21AC" w14:textId="77777777" w:rsidTr="006E2DC2">
        <w:tc>
          <w:tcPr>
            <w:tcW w:w="1880" w:type="dxa"/>
            <w:shd w:val="clear" w:color="auto" w:fill="FFFFCC"/>
          </w:tcPr>
          <w:p w14:paraId="4968E93E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58C8CC22" w14:textId="77777777" w:rsidR="0039352F" w:rsidRPr="00B96330" w:rsidRDefault="00746246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39352F" w:rsidRPr="00B96330" w14:paraId="6CA43F46" w14:textId="77777777" w:rsidTr="006E2DC2">
        <w:tc>
          <w:tcPr>
            <w:tcW w:w="1880" w:type="dxa"/>
            <w:shd w:val="clear" w:color="auto" w:fill="FFFFCC"/>
          </w:tcPr>
          <w:p w14:paraId="45B49DD9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3D1869EB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39352F">
              <w:rPr>
                <w:rStyle w:val="a0"/>
                <w:rFonts w:asciiTheme="minorHAnsi" w:eastAsiaTheme="majorEastAsia" w:hAnsiTheme="minorHAnsi" w:cstheme="minorHAnsi"/>
              </w:rPr>
              <w:t>1us</w:t>
            </w:r>
          </w:p>
        </w:tc>
      </w:tr>
      <w:tr w:rsidR="002D085A" w:rsidRPr="00B96330" w14:paraId="05534324" w14:textId="77777777" w:rsidTr="006E2DC2">
        <w:tc>
          <w:tcPr>
            <w:tcW w:w="1880" w:type="dxa"/>
            <w:shd w:val="clear" w:color="auto" w:fill="FFFFCC"/>
          </w:tcPr>
          <w:p w14:paraId="741C57A3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7E5B081D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</w:t>
            </w:r>
          </w:p>
        </w:tc>
      </w:tr>
      <w:tr w:rsidR="002D085A" w:rsidRPr="00B96330" w14:paraId="0AF897AD" w14:textId="77777777" w:rsidTr="006E2DC2">
        <w:tc>
          <w:tcPr>
            <w:tcW w:w="1880" w:type="dxa"/>
            <w:shd w:val="clear" w:color="auto" w:fill="FFFFCC"/>
          </w:tcPr>
          <w:p w14:paraId="66436044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41D106A4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2D085A" w:rsidRPr="00B96330" w14:paraId="3EBD32A1" w14:textId="77777777" w:rsidTr="006E2DC2">
        <w:tc>
          <w:tcPr>
            <w:tcW w:w="1880" w:type="dxa"/>
            <w:shd w:val="clear" w:color="auto" w:fill="FFFFCC"/>
          </w:tcPr>
          <w:p w14:paraId="7DDF7001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7FD8E459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-</w:t>
            </w:r>
          </w:p>
        </w:tc>
      </w:tr>
    </w:tbl>
    <w:p w14:paraId="7B4C0D8C" w14:textId="77777777" w:rsidR="002D085A" w:rsidRDefault="002D085A" w:rsidP="002D085A">
      <w:pPr>
        <w:widowControl/>
        <w:jc w:val="left"/>
      </w:pPr>
    </w:p>
    <w:p w14:paraId="2FB0A381" w14:textId="77777777" w:rsidR="002D085A" w:rsidRPr="00B96330" w:rsidRDefault="0039352F" w:rsidP="002D085A">
      <w:pPr>
        <w:pStyle w:val="Heading4"/>
        <w:rPr>
          <w:rFonts w:asciiTheme="minorHAnsi" w:eastAsiaTheme="majorEastAsia" w:hAnsiTheme="minorHAnsi" w:cstheme="minorHAnsi"/>
        </w:rPr>
      </w:pPr>
      <w:r w:rsidRPr="0039352F">
        <w:rPr>
          <w:rFonts w:asciiTheme="minorHAnsi" w:eastAsiaTheme="majorEastAsia" w:hAnsiTheme="minorHAnsi" w:cstheme="minorHAnsi" w:hint="eastAsia"/>
        </w:rPr>
        <w:t>DCDC 25us</w:t>
      </w:r>
      <w:r w:rsidRPr="0039352F">
        <w:rPr>
          <w:rFonts w:asciiTheme="minorHAnsi" w:eastAsiaTheme="majorEastAsia" w:hAnsiTheme="minorHAnsi" w:cstheme="minorHAnsi" w:hint="eastAsia"/>
        </w:rPr>
        <w:t>割り込み</w:t>
      </w:r>
      <w:r w:rsidR="00D735E6">
        <w:rPr>
          <w:rFonts w:asciiTheme="minorHAnsi" w:eastAsiaTheme="majorEastAsia" w:hAnsiTheme="minorHAnsi" w:cstheme="minorHAnsi" w:hint="eastAsia"/>
        </w:rPr>
        <w:t>タイマメイン</w:t>
      </w:r>
      <w:r w:rsidRPr="0039352F">
        <w:rPr>
          <w:rFonts w:asciiTheme="minorHAnsi" w:eastAsiaTheme="majorEastAsia" w:hAnsiTheme="minorHAnsi" w:cstheme="minorHAnsi" w:hint="eastAsia"/>
        </w:rPr>
        <w:t>処理時間</w:t>
      </w: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B96330" w14:paraId="7E28D6E1" w14:textId="77777777" w:rsidTr="006E2DC2">
        <w:tc>
          <w:tcPr>
            <w:tcW w:w="1880" w:type="dxa"/>
            <w:shd w:val="clear" w:color="auto" w:fill="FFFFCC"/>
          </w:tcPr>
          <w:p w14:paraId="267D5838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31AE1358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4730CA">
              <w:rPr>
                <w:rStyle w:val="a0"/>
                <w:rFonts w:asciiTheme="minorHAnsi" w:eastAsiaTheme="majorEastAsia" w:hAnsiTheme="minorHAnsi" w:cstheme="minorHAnsi"/>
              </w:rPr>
              <w:t>vulPROC_TIME_25US</w:t>
            </w:r>
          </w:p>
        </w:tc>
      </w:tr>
      <w:tr w:rsidR="002D085A" w:rsidRPr="00B96330" w14:paraId="02944191" w14:textId="77777777" w:rsidTr="006E2DC2">
        <w:tc>
          <w:tcPr>
            <w:tcW w:w="1880" w:type="dxa"/>
            <w:shd w:val="clear" w:color="auto" w:fill="FFFFCC"/>
          </w:tcPr>
          <w:p w14:paraId="7FC8739D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4808543B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4730CA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39352F" w:rsidRPr="00B96330" w14:paraId="7A466E36" w14:textId="77777777" w:rsidTr="006E2DC2">
        <w:tc>
          <w:tcPr>
            <w:tcW w:w="1880" w:type="dxa"/>
            <w:shd w:val="clear" w:color="auto" w:fill="FFFFCC"/>
          </w:tcPr>
          <w:p w14:paraId="0CA3FAE5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09DCE4E9" w14:textId="77777777" w:rsidR="0039352F" w:rsidRPr="00B96330" w:rsidRDefault="00746246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39352F" w:rsidRPr="00B96330" w14:paraId="4A5C1591" w14:textId="77777777" w:rsidTr="006E2DC2">
        <w:tc>
          <w:tcPr>
            <w:tcW w:w="1880" w:type="dxa"/>
            <w:shd w:val="clear" w:color="auto" w:fill="FFFFCC"/>
          </w:tcPr>
          <w:p w14:paraId="7AFF0BAC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256FBAC0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39352F">
              <w:rPr>
                <w:rStyle w:val="a0"/>
                <w:rFonts w:asciiTheme="minorHAnsi" w:eastAsiaTheme="majorEastAsia" w:hAnsiTheme="minorHAnsi" w:cstheme="minorHAnsi"/>
              </w:rPr>
              <w:t>1us</w:t>
            </w:r>
          </w:p>
        </w:tc>
      </w:tr>
      <w:tr w:rsidR="002D085A" w:rsidRPr="00B96330" w14:paraId="72AFFFB6" w14:textId="77777777" w:rsidTr="006E2DC2">
        <w:tc>
          <w:tcPr>
            <w:tcW w:w="1880" w:type="dxa"/>
            <w:shd w:val="clear" w:color="auto" w:fill="FFFFCC"/>
          </w:tcPr>
          <w:p w14:paraId="49B42FE5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209E4454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</w:t>
            </w:r>
          </w:p>
        </w:tc>
      </w:tr>
      <w:tr w:rsidR="002D085A" w:rsidRPr="00B96330" w14:paraId="1E43B619" w14:textId="77777777" w:rsidTr="006E2DC2">
        <w:tc>
          <w:tcPr>
            <w:tcW w:w="1880" w:type="dxa"/>
            <w:shd w:val="clear" w:color="auto" w:fill="FFFFCC"/>
          </w:tcPr>
          <w:p w14:paraId="64F1E7F8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2F5D02DD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2D085A" w:rsidRPr="00B96330" w14:paraId="4FD550F9" w14:textId="77777777" w:rsidTr="006E2DC2">
        <w:tc>
          <w:tcPr>
            <w:tcW w:w="1880" w:type="dxa"/>
            <w:shd w:val="clear" w:color="auto" w:fill="FFFFCC"/>
          </w:tcPr>
          <w:p w14:paraId="26ADA072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6DF0F434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-</w:t>
            </w:r>
          </w:p>
        </w:tc>
      </w:tr>
    </w:tbl>
    <w:p w14:paraId="45903174" w14:textId="77777777" w:rsidR="002D085A" w:rsidRDefault="002D085A" w:rsidP="002D085A">
      <w:pPr>
        <w:widowControl/>
        <w:jc w:val="left"/>
      </w:pPr>
    </w:p>
    <w:p w14:paraId="47C6168B" w14:textId="77777777" w:rsidR="002D085A" w:rsidRDefault="002D085A" w:rsidP="002D085A">
      <w:pPr>
        <w:pStyle w:val="Heading3"/>
      </w:pPr>
      <w:bookmarkStart w:id="23" w:name="_Toc89768816"/>
      <w:r w:rsidRPr="004730CA">
        <w:rPr>
          <w:rFonts w:hint="eastAsia"/>
        </w:rPr>
        <w:t xml:space="preserve">ZC phase A </w:t>
      </w:r>
      <w:r w:rsidRPr="004730CA">
        <w:rPr>
          <w:rFonts w:hint="eastAsia"/>
        </w:rPr>
        <w:t>処理測定</w:t>
      </w:r>
      <w:bookmarkEnd w:id="23"/>
    </w:p>
    <w:p w14:paraId="155B9F73" w14:textId="77777777" w:rsidR="002D085A" w:rsidRPr="00B96330" w:rsidRDefault="0039352F" w:rsidP="002D085A">
      <w:pPr>
        <w:pStyle w:val="Heading4"/>
        <w:rPr>
          <w:rFonts w:asciiTheme="minorHAnsi" w:eastAsiaTheme="majorEastAsia" w:hAnsiTheme="minorHAnsi" w:cstheme="minorHAnsi"/>
        </w:rPr>
      </w:pPr>
      <w:r w:rsidRPr="0039352F">
        <w:rPr>
          <w:rFonts w:asciiTheme="minorHAnsi" w:eastAsiaTheme="majorEastAsia" w:hAnsiTheme="minorHAnsi" w:cstheme="minorHAnsi" w:hint="eastAsia"/>
        </w:rPr>
        <w:t>ZC</w:t>
      </w:r>
      <w:r w:rsidRPr="0039352F">
        <w:rPr>
          <w:rFonts w:asciiTheme="minorHAnsi" w:eastAsiaTheme="majorEastAsia" w:hAnsiTheme="minorHAnsi" w:cstheme="minorHAnsi" w:hint="eastAsia"/>
        </w:rPr>
        <w:t>割り込み</w:t>
      </w:r>
      <w:r w:rsidRPr="0039352F">
        <w:rPr>
          <w:rFonts w:asciiTheme="minorHAnsi" w:eastAsiaTheme="majorEastAsia" w:hAnsiTheme="minorHAnsi" w:cstheme="minorHAnsi" w:hint="eastAsia"/>
        </w:rPr>
        <w:t>A</w:t>
      </w:r>
      <w:r w:rsidRPr="0039352F">
        <w:rPr>
          <w:rFonts w:asciiTheme="minorHAnsi" w:eastAsiaTheme="majorEastAsia" w:hAnsiTheme="minorHAnsi" w:cstheme="minorHAnsi" w:hint="eastAsia"/>
        </w:rPr>
        <w:t>相処理時間測定用</w:t>
      </w:r>
      <w:r w:rsidRPr="0039352F">
        <w:rPr>
          <w:rFonts w:asciiTheme="minorHAnsi" w:eastAsiaTheme="majorEastAsia" w:hAnsiTheme="minorHAnsi" w:cstheme="minorHAnsi" w:hint="eastAsia"/>
        </w:rPr>
        <w:t>RAM</w:t>
      </w:r>
      <w:r w:rsidRPr="0039352F">
        <w:rPr>
          <w:rFonts w:asciiTheme="minorHAnsi" w:eastAsiaTheme="majorEastAsia" w:hAnsiTheme="minorHAnsi" w:cstheme="minorHAnsi" w:hint="eastAsia"/>
        </w:rPr>
        <w:t xml:space="preserve">　測定開始時間</w:t>
      </w: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B96330" w14:paraId="3B36E67B" w14:textId="77777777" w:rsidTr="006E2DC2">
        <w:tc>
          <w:tcPr>
            <w:tcW w:w="1880" w:type="dxa"/>
            <w:shd w:val="clear" w:color="auto" w:fill="FFFFCC"/>
          </w:tcPr>
          <w:p w14:paraId="7700C728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73E53533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4730CA">
              <w:rPr>
                <w:rStyle w:val="a0"/>
                <w:rFonts w:asciiTheme="minorHAnsi" w:eastAsiaTheme="majorEastAsia" w:hAnsiTheme="minorHAnsi" w:cstheme="minorHAnsi"/>
              </w:rPr>
              <w:t>vulPROC_TIME_ZC_A_1</w:t>
            </w:r>
          </w:p>
        </w:tc>
      </w:tr>
      <w:tr w:rsidR="002D085A" w:rsidRPr="00B96330" w14:paraId="0E1C5C2D" w14:textId="77777777" w:rsidTr="006E2DC2">
        <w:tc>
          <w:tcPr>
            <w:tcW w:w="1880" w:type="dxa"/>
            <w:shd w:val="clear" w:color="auto" w:fill="FFFFCC"/>
          </w:tcPr>
          <w:p w14:paraId="4434C763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37D1FE7A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4730CA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2D085A" w:rsidRPr="00B96330" w14:paraId="04342C0A" w14:textId="77777777" w:rsidTr="006E2DC2">
        <w:tc>
          <w:tcPr>
            <w:tcW w:w="1880" w:type="dxa"/>
            <w:shd w:val="clear" w:color="auto" w:fill="FFFFCC"/>
          </w:tcPr>
          <w:p w14:paraId="7108D341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7A9D6B8E" w14:textId="77777777" w:rsidR="002D085A" w:rsidRPr="00B96330" w:rsidRDefault="00746246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2D085A" w:rsidRPr="00B96330" w14:paraId="6F2225A1" w14:textId="77777777" w:rsidTr="006E2DC2">
        <w:tc>
          <w:tcPr>
            <w:tcW w:w="1880" w:type="dxa"/>
            <w:shd w:val="clear" w:color="auto" w:fill="FFFFCC"/>
          </w:tcPr>
          <w:p w14:paraId="608A1C13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2D63F7B2" w14:textId="77777777" w:rsidR="002D085A" w:rsidRPr="00B96330" w:rsidRDefault="0039352F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39352F">
              <w:rPr>
                <w:rStyle w:val="a0"/>
                <w:rFonts w:asciiTheme="minorHAnsi" w:eastAsiaTheme="majorEastAsia" w:hAnsiTheme="minorHAnsi" w:cstheme="minorHAnsi"/>
              </w:rPr>
              <w:t>10nsec</w:t>
            </w:r>
          </w:p>
        </w:tc>
      </w:tr>
      <w:tr w:rsidR="002D085A" w:rsidRPr="00B96330" w14:paraId="03797F70" w14:textId="77777777" w:rsidTr="006E2DC2">
        <w:tc>
          <w:tcPr>
            <w:tcW w:w="1880" w:type="dxa"/>
            <w:shd w:val="clear" w:color="auto" w:fill="FFFFCC"/>
          </w:tcPr>
          <w:p w14:paraId="0C0A73A6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080358FC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</w:t>
            </w:r>
          </w:p>
        </w:tc>
      </w:tr>
      <w:tr w:rsidR="002D085A" w:rsidRPr="00B96330" w14:paraId="6283B31F" w14:textId="77777777" w:rsidTr="006E2DC2">
        <w:tc>
          <w:tcPr>
            <w:tcW w:w="1880" w:type="dxa"/>
            <w:shd w:val="clear" w:color="auto" w:fill="FFFFCC"/>
          </w:tcPr>
          <w:p w14:paraId="671A8E87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00DABCA5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2D085A" w:rsidRPr="00B96330" w14:paraId="6F79EE05" w14:textId="77777777" w:rsidTr="006E2DC2">
        <w:tc>
          <w:tcPr>
            <w:tcW w:w="1880" w:type="dxa"/>
            <w:shd w:val="clear" w:color="auto" w:fill="FFFFCC"/>
          </w:tcPr>
          <w:p w14:paraId="717B9A68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2DDF6D89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-</w:t>
            </w:r>
          </w:p>
        </w:tc>
      </w:tr>
    </w:tbl>
    <w:p w14:paraId="33AD1A12" w14:textId="77777777" w:rsidR="002D085A" w:rsidRDefault="002D085A" w:rsidP="002D085A">
      <w:pPr>
        <w:widowControl/>
        <w:jc w:val="left"/>
      </w:pPr>
    </w:p>
    <w:p w14:paraId="12CDFFE1" w14:textId="77777777" w:rsidR="002D085A" w:rsidRPr="00B96330" w:rsidRDefault="0039352F" w:rsidP="002D085A">
      <w:pPr>
        <w:pStyle w:val="Heading4"/>
        <w:rPr>
          <w:rFonts w:asciiTheme="minorHAnsi" w:eastAsiaTheme="majorEastAsia" w:hAnsiTheme="minorHAnsi" w:cstheme="minorHAnsi"/>
        </w:rPr>
      </w:pPr>
      <w:r w:rsidRPr="0039352F">
        <w:rPr>
          <w:rFonts w:asciiTheme="minorHAnsi" w:eastAsiaTheme="majorEastAsia" w:hAnsiTheme="minorHAnsi" w:cstheme="minorHAnsi" w:hint="eastAsia"/>
        </w:rPr>
        <w:t>ZC</w:t>
      </w:r>
      <w:r w:rsidRPr="0039352F">
        <w:rPr>
          <w:rFonts w:asciiTheme="minorHAnsi" w:eastAsiaTheme="majorEastAsia" w:hAnsiTheme="minorHAnsi" w:cstheme="minorHAnsi" w:hint="eastAsia"/>
        </w:rPr>
        <w:t>割り込み</w:t>
      </w:r>
      <w:r w:rsidRPr="0039352F">
        <w:rPr>
          <w:rFonts w:asciiTheme="minorHAnsi" w:eastAsiaTheme="majorEastAsia" w:hAnsiTheme="minorHAnsi" w:cstheme="minorHAnsi" w:hint="eastAsia"/>
        </w:rPr>
        <w:t>A</w:t>
      </w:r>
      <w:r w:rsidRPr="0039352F">
        <w:rPr>
          <w:rFonts w:asciiTheme="minorHAnsi" w:eastAsiaTheme="majorEastAsia" w:hAnsiTheme="minorHAnsi" w:cstheme="minorHAnsi" w:hint="eastAsia"/>
        </w:rPr>
        <w:t>相処理時間測定用</w:t>
      </w:r>
      <w:r w:rsidRPr="0039352F">
        <w:rPr>
          <w:rFonts w:asciiTheme="minorHAnsi" w:eastAsiaTheme="majorEastAsia" w:hAnsiTheme="minorHAnsi" w:cstheme="minorHAnsi" w:hint="eastAsia"/>
        </w:rPr>
        <w:t>RAM</w:t>
      </w:r>
      <w:r w:rsidRPr="0039352F">
        <w:rPr>
          <w:rFonts w:asciiTheme="minorHAnsi" w:eastAsiaTheme="majorEastAsia" w:hAnsiTheme="minorHAnsi" w:cstheme="minorHAnsi" w:hint="eastAsia"/>
        </w:rPr>
        <w:t xml:space="preserve">　測定開始時間</w:t>
      </w: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B96330" w14:paraId="1AD83F8D" w14:textId="77777777" w:rsidTr="006E2DC2">
        <w:tc>
          <w:tcPr>
            <w:tcW w:w="1880" w:type="dxa"/>
            <w:shd w:val="clear" w:color="auto" w:fill="FFFFCC"/>
          </w:tcPr>
          <w:p w14:paraId="03DE1E54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7B3E29D8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4730CA">
              <w:rPr>
                <w:rStyle w:val="a0"/>
                <w:rFonts w:asciiTheme="minorHAnsi" w:eastAsiaTheme="majorEastAsia" w:hAnsiTheme="minorHAnsi" w:cstheme="minorHAnsi"/>
              </w:rPr>
              <w:t>vulPROC_TIME_ZC_A_2</w:t>
            </w:r>
          </w:p>
        </w:tc>
      </w:tr>
      <w:tr w:rsidR="002D085A" w:rsidRPr="00B96330" w14:paraId="72A3B2F4" w14:textId="77777777" w:rsidTr="006E2DC2">
        <w:tc>
          <w:tcPr>
            <w:tcW w:w="1880" w:type="dxa"/>
            <w:shd w:val="clear" w:color="auto" w:fill="FFFFCC"/>
          </w:tcPr>
          <w:p w14:paraId="750AD644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3BCAEAEF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4730CA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39352F" w:rsidRPr="00B96330" w14:paraId="4F727BB2" w14:textId="77777777" w:rsidTr="006E2DC2">
        <w:tc>
          <w:tcPr>
            <w:tcW w:w="1880" w:type="dxa"/>
            <w:shd w:val="clear" w:color="auto" w:fill="FFFFCC"/>
          </w:tcPr>
          <w:p w14:paraId="0D153C92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02C15F52" w14:textId="77777777" w:rsidR="0039352F" w:rsidRPr="00B96330" w:rsidRDefault="00746246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39352F" w:rsidRPr="00B96330" w14:paraId="79EE38EE" w14:textId="77777777" w:rsidTr="006E2DC2">
        <w:tc>
          <w:tcPr>
            <w:tcW w:w="1880" w:type="dxa"/>
            <w:shd w:val="clear" w:color="auto" w:fill="FFFFCC"/>
          </w:tcPr>
          <w:p w14:paraId="76002A43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7F6251EF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39352F">
              <w:rPr>
                <w:rStyle w:val="a0"/>
                <w:rFonts w:asciiTheme="minorHAnsi" w:eastAsiaTheme="majorEastAsia" w:hAnsiTheme="minorHAnsi" w:cstheme="minorHAnsi"/>
              </w:rPr>
              <w:t>10nsec</w:t>
            </w:r>
          </w:p>
        </w:tc>
      </w:tr>
      <w:tr w:rsidR="002D085A" w:rsidRPr="00B96330" w14:paraId="5A12E5B5" w14:textId="77777777" w:rsidTr="006E2DC2">
        <w:tc>
          <w:tcPr>
            <w:tcW w:w="1880" w:type="dxa"/>
            <w:shd w:val="clear" w:color="auto" w:fill="FFFFCC"/>
          </w:tcPr>
          <w:p w14:paraId="430AED16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15362AC1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</w:t>
            </w:r>
          </w:p>
        </w:tc>
      </w:tr>
      <w:tr w:rsidR="002D085A" w:rsidRPr="00B96330" w14:paraId="11A3D6B4" w14:textId="77777777" w:rsidTr="006E2DC2">
        <w:tc>
          <w:tcPr>
            <w:tcW w:w="1880" w:type="dxa"/>
            <w:shd w:val="clear" w:color="auto" w:fill="FFFFCC"/>
          </w:tcPr>
          <w:p w14:paraId="2203486B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72FDE76B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2D085A" w:rsidRPr="00B96330" w14:paraId="36247261" w14:textId="77777777" w:rsidTr="006E2DC2">
        <w:tc>
          <w:tcPr>
            <w:tcW w:w="1880" w:type="dxa"/>
            <w:shd w:val="clear" w:color="auto" w:fill="FFFFCC"/>
          </w:tcPr>
          <w:p w14:paraId="55708158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581EF185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-</w:t>
            </w:r>
          </w:p>
        </w:tc>
      </w:tr>
    </w:tbl>
    <w:p w14:paraId="2F44BEC4" w14:textId="77777777" w:rsidR="002D085A" w:rsidRDefault="002D085A" w:rsidP="002D085A">
      <w:pPr>
        <w:widowControl/>
        <w:jc w:val="left"/>
      </w:pPr>
    </w:p>
    <w:p w14:paraId="7B5742A3" w14:textId="77777777" w:rsidR="002D085A" w:rsidRPr="00B96330" w:rsidRDefault="0039352F" w:rsidP="002D085A">
      <w:pPr>
        <w:pStyle w:val="Heading4"/>
        <w:rPr>
          <w:rFonts w:asciiTheme="minorHAnsi" w:eastAsiaTheme="majorEastAsia" w:hAnsiTheme="minorHAnsi" w:cstheme="minorHAnsi"/>
        </w:rPr>
      </w:pPr>
      <w:r w:rsidRPr="0039352F">
        <w:rPr>
          <w:rFonts w:asciiTheme="minorHAnsi" w:eastAsiaTheme="majorEastAsia" w:hAnsiTheme="minorHAnsi" w:cstheme="minorHAnsi" w:hint="eastAsia"/>
        </w:rPr>
        <w:t>ZC</w:t>
      </w:r>
      <w:r w:rsidRPr="0039352F">
        <w:rPr>
          <w:rFonts w:asciiTheme="minorHAnsi" w:eastAsiaTheme="majorEastAsia" w:hAnsiTheme="minorHAnsi" w:cstheme="minorHAnsi" w:hint="eastAsia"/>
        </w:rPr>
        <w:t>割り込み</w:t>
      </w:r>
      <w:r w:rsidRPr="0039352F">
        <w:rPr>
          <w:rFonts w:asciiTheme="minorHAnsi" w:eastAsiaTheme="majorEastAsia" w:hAnsiTheme="minorHAnsi" w:cstheme="minorHAnsi" w:hint="eastAsia"/>
        </w:rPr>
        <w:t>A</w:t>
      </w:r>
      <w:r w:rsidRPr="0039352F">
        <w:rPr>
          <w:rFonts w:asciiTheme="minorHAnsi" w:eastAsiaTheme="majorEastAsia" w:hAnsiTheme="minorHAnsi" w:cstheme="minorHAnsi" w:hint="eastAsia"/>
        </w:rPr>
        <w:t>相処理時間</w:t>
      </w: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B96330" w14:paraId="0087D84B" w14:textId="77777777" w:rsidTr="006E2DC2">
        <w:tc>
          <w:tcPr>
            <w:tcW w:w="1880" w:type="dxa"/>
            <w:shd w:val="clear" w:color="auto" w:fill="FFFFCC"/>
          </w:tcPr>
          <w:p w14:paraId="5DA45475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0449066B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4730CA">
              <w:rPr>
                <w:rStyle w:val="a0"/>
                <w:rFonts w:asciiTheme="minorHAnsi" w:eastAsiaTheme="majorEastAsia" w:hAnsiTheme="minorHAnsi" w:cstheme="minorHAnsi"/>
              </w:rPr>
              <w:t>vulPROC_TIME_ZC_A</w:t>
            </w:r>
          </w:p>
        </w:tc>
      </w:tr>
      <w:tr w:rsidR="002D085A" w:rsidRPr="00B96330" w14:paraId="406DE203" w14:textId="77777777" w:rsidTr="006E2DC2">
        <w:tc>
          <w:tcPr>
            <w:tcW w:w="1880" w:type="dxa"/>
            <w:shd w:val="clear" w:color="auto" w:fill="FFFFCC"/>
          </w:tcPr>
          <w:p w14:paraId="7681692B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5DAC921A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4730CA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39352F" w:rsidRPr="00B96330" w14:paraId="711D94F0" w14:textId="77777777" w:rsidTr="006E2DC2">
        <w:tc>
          <w:tcPr>
            <w:tcW w:w="1880" w:type="dxa"/>
            <w:shd w:val="clear" w:color="auto" w:fill="FFFFCC"/>
          </w:tcPr>
          <w:p w14:paraId="52845C83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3ADDFC1C" w14:textId="77777777" w:rsidR="0039352F" w:rsidRPr="00B96330" w:rsidRDefault="00746246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39352F" w:rsidRPr="00B96330" w14:paraId="11C69338" w14:textId="77777777" w:rsidTr="006E2DC2">
        <w:tc>
          <w:tcPr>
            <w:tcW w:w="1880" w:type="dxa"/>
            <w:shd w:val="clear" w:color="auto" w:fill="FFFFCC"/>
          </w:tcPr>
          <w:p w14:paraId="16E7A211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4F4128C9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39352F">
              <w:rPr>
                <w:rStyle w:val="a0"/>
                <w:rFonts w:asciiTheme="minorHAnsi" w:eastAsiaTheme="majorEastAsia" w:hAnsiTheme="minorHAnsi" w:cstheme="minorHAnsi"/>
              </w:rPr>
              <w:t>10nsec</w:t>
            </w:r>
          </w:p>
        </w:tc>
      </w:tr>
      <w:tr w:rsidR="002D085A" w:rsidRPr="00B96330" w14:paraId="71166192" w14:textId="77777777" w:rsidTr="006E2DC2">
        <w:tc>
          <w:tcPr>
            <w:tcW w:w="1880" w:type="dxa"/>
            <w:shd w:val="clear" w:color="auto" w:fill="FFFFCC"/>
          </w:tcPr>
          <w:p w14:paraId="0A0A89EA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51597CD2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</w:t>
            </w:r>
          </w:p>
        </w:tc>
      </w:tr>
      <w:tr w:rsidR="002D085A" w:rsidRPr="00B96330" w14:paraId="3E104393" w14:textId="77777777" w:rsidTr="006E2DC2">
        <w:tc>
          <w:tcPr>
            <w:tcW w:w="1880" w:type="dxa"/>
            <w:shd w:val="clear" w:color="auto" w:fill="FFFFCC"/>
          </w:tcPr>
          <w:p w14:paraId="02AA23B7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5428D8C1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2D085A" w:rsidRPr="00B96330" w14:paraId="72CD8D01" w14:textId="77777777" w:rsidTr="006E2DC2">
        <w:tc>
          <w:tcPr>
            <w:tcW w:w="1880" w:type="dxa"/>
            <w:shd w:val="clear" w:color="auto" w:fill="FFFFCC"/>
          </w:tcPr>
          <w:p w14:paraId="10FD389F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5D71D38C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-</w:t>
            </w:r>
          </w:p>
        </w:tc>
      </w:tr>
    </w:tbl>
    <w:p w14:paraId="52A755D3" w14:textId="77777777" w:rsidR="002D085A" w:rsidRDefault="002D085A" w:rsidP="002D085A">
      <w:pPr>
        <w:widowControl/>
        <w:jc w:val="left"/>
      </w:pPr>
    </w:p>
    <w:p w14:paraId="7894603B" w14:textId="77777777" w:rsidR="002D085A" w:rsidRDefault="002D085A" w:rsidP="002D085A">
      <w:pPr>
        <w:pStyle w:val="Heading3"/>
      </w:pPr>
      <w:bookmarkStart w:id="24" w:name="_Toc89768817"/>
      <w:r w:rsidRPr="00B00173">
        <w:rPr>
          <w:rFonts w:hint="eastAsia"/>
        </w:rPr>
        <w:t xml:space="preserve">ZC phase B </w:t>
      </w:r>
      <w:r w:rsidRPr="00B00173">
        <w:rPr>
          <w:rFonts w:hint="eastAsia"/>
        </w:rPr>
        <w:t>処理測定</w:t>
      </w:r>
      <w:bookmarkEnd w:id="24"/>
    </w:p>
    <w:p w14:paraId="6F3CBCCE" w14:textId="77777777" w:rsidR="002D085A" w:rsidRPr="00B96330" w:rsidRDefault="0039352F" w:rsidP="002D085A">
      <w:pPr>
        <w:pStyle w:val="Heading4"/>
        <w:rPr>
          <w:rFonts w:asciiTheme="minorHAnsi" w:eastAsiaTheme="majorEastAsia" w:hAnsiTheme="minorHAnsi" w:cstheme="minorHAnsi"/>
        </w:rPr>
      </w:pPr>
      <w:r w:rsidRPr="0039352F">
        <w:rPr>
          <w:rFonts w:asciiTheme="minorHAnsi" w:eastAsiaTheme="majorEastAsia" w:hAnsiTheme="minorHAnsi" w:cstheme="minorHAnsi" w:hint="eastAsia"/>
        </w:rPr>
        <w:t>ZC</w:t>
      </w:r>
      <w:r w:rsidRPr="0039352F">
        <w:rPr>
          <w:rFonts w:asciiTheme="minorHAnsi" w:eastAsiaTheme="majorEastAsia" w:hAnsiTheme="minorHAnsi" w:cstheme="minorHAnsi" w:hint="eastAsia"/>
        </w:rPr>
        <w:t>割り込み</w:t>
      </w:r>
      <w:r w:rsidRPr="0039352F">
        <w:rPr>
          <w:rFonts w:asciiTheme="minorHAnsi" w:eastAsiaTheme="majorEastAsia" w:hAnsiTheme="minorHAnsi" w:cstheme="minorHAnsi" w:hint="eastAsia"/>
        </w:rPr>
        <w:t>B</w:t>
      </w:r>
      <w:r w:rsidRPr="0039352F">
        <w:rPr>
          <w:rFonts w:asciiTheme="minorHAnsi" w:eastAsiaTheme="majorEastAsia" w:hAnsiTheme="minorHAnsi" w:cstheme="minorHAnsi" w:hint="eastAsia"/>
        </w:rPr>
        <w:t>相処理時間測定用</w:t>
      </w:r>
      <w:r w:rsidRPr="0039352F">
        <w:rPr>
          <w:rFonts w:asciiTheme="minorHAnsi" w:eastAsiaTheme="majorEastAsia" w:hAnsiTheme="minorHAnsi" w:cstheme="minorHAnsi" w:hint="eastAsia"/>
        </w:rPr>
        <w:t>RAM</w:t>
      </w:r>
      <w:r w:rsidRPr="0039352F">
        <w:rPr>
          <w:rFonts w:asciiTheme="minorHAnsi" w:eastAsiaTheme="majorEastAsia" w:hAnsiTheme="minorHAnsi" w:cstheme="minorHAnsi" w:hint="eastAsia"/>
        </w:rPr>
        <w:t xml:space="preserve">　測定開始時間</w:t>
      </w: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B96330" w14:paraId="54C1A7A5" w14:textId="77777777" w:rsidTr="006E2DC2">
        <w:tc>
          <w:tcPr>
            <w:tcW w:w="1880" w:type="dxa"/>
            <w:shd w:val="clear" w:color="auto" w:fill="FFFFCC"/>
          </w:tcPr>
          <w:p w14:paraId="082410F8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6AAB9D62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00173">
              <w:rPr>
                <w:rStyle w:val="a0"/>
                <w:rFonts w:asciiTheme="minorHAnsi" w:eastAsiaTheme="majorEastAsia" w:hAnsiTheme="minorHAnsi" w:cstheme="minorHAnsi"/>
              </w:rPr>
              <w:t>vulPROC_TIME_ZC_B_1</w:t>
            </w:r>
          </w:p>
        </w:tc>
      </w:tr>
      <w:tr w:rsidR="002D085A" w:rsidRPr="00B96330" w14:paraId="5CDD0930" w14:textId="77777777" w:rsidTr="006E2DC2">
        <w:tc>
          <w:tcPr>
            <w:tcW w:w="1880" w:type="dxa"/>
            <w:shd w:val="clear" w:color="auto" w:fill="FFFFCC"/>
          </w:tcPr>
          <w:p w14:paraId="24494620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2A1403A8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00173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39352F" w:rsidRPr="00B96330" w14:paraId="6A5B90FD" w14:textId="77777777" w:rsidTr="006E2DC2">
        <w:tc>
          <w:tcPr>
            <w:tcW w:w="1880" w:type="dxa"/>
            <w:shd w:val="clear" w:color="auto" w:fill="FFFFCC"/>
          </w:tcPr>
          <w:p w14:paraId="26B66961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3EF57A24" w14:textId="77777777" w:rsidR="0039352F" w:rsidRPr="00B96330" w:rsidRDefault="00746246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39352F" w:rsidRPr="00B96330" w14:paraId="6C2BF864" w14:textId="77777777" w:rsidTr="006E2DC2">
        <w:tc>
          <w:tcPr>
            <w:tcW w:w="1880" w:type="dxa"/>
            <w:shd w:val="clear" w:color="auto" w:fill="FFFFCC"/>
          </w:tcPr>
          <w:p w14:paraId="55D638EA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16523E47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39352F">
              <w:rPr>
                <w:rStyle w:val="a0"/>
                <w:rFonts w:asciiTheme="minorHAnsi" w:eastAsiaTheme="majorEastAsia" w:hAnsiTheme="minorHAnsi" w:cstheme="minorHAnsi"/>
              </w:rPr>
              <w:t>10nsec</w:t>
            </w:r>
          </w:p>
        </w:tc>
      </w:tr>
      <w:tr w:rsidR="002D085A" w:rsidRPr="00B96330" w14:paraId="7DAEDF6C" w14:textId="77777777" w:rsidTr="006E2DC2">
        <w:tc>
          <w:tcPr>
            <w:tcW w:w="1880" w:type="dxa"/>
            <w:shd w:val="clear" w:color="auto" w:fill="FFFFCC"/>
          </w:tcPr>
          <w:p w14:paraId="6DE502EB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05ADF579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</w:t>
            </w:r>
          </w:p>
        </w:tc>
      </w:tr>
      <w:tr w:rsidR="002D085A" w:rsidRPr="00B96330" w14:paraId="5F667BD7" w14:textId="77777777" w:rsidTr="006E2DC2">
        <w:tc>
          <w:tcPr>
            <w:tcW w:w="1880" w:type="dxa"/>
            <w:shd w:val="clear" w:color="auto" w:fill="FFFFCC"/>
          </w:tcPr>
          <w:p w14:paraId="38BE227A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713D800E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2D085A" w:rsidRPr="00B96330" w14:paraId="7753BE49" w14:textId="77777777" w:rsidTr="006E2DC2">
        <w:tc>
          <w:tcPr>
            <w:tcW w:w="1880" w:type="dxa"/>
            <w:shd w:val="clear" w:color="auto" w:fill="FFFFCC"/>
          </w:tcPr>
          <w:p w14:paraId="79A9D087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02B1BAB1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-</w:t>
            </w:r>
          </w:p>
        </w:tc>
      </w:tr>
    </w:tbl>
    <w:p w14:paraId="62B7FA3E" w14:textId="77777777" w:rsidR="002D085A" w:rsidRDefault="002D085A" w:rsidP="002D085A">
      <w:pPr>
        <w:widowControl/>
        <w:jc w:val="left"/>
      </w:pPr>
    </w:p>
    <w:p w14:paraId="470819E1" w14:textId="77777777" w:rsidR="002D085A" w:rsidRPr="00B96330" w:rsidRDefault="0039352F" w:rsidP="002D085A">
      <w:pPr>
        <w:pStyle w:val="Heading4"/>
        <w:rPr>
          <w:rFonts w:asciiTheme="minorHAnsi" w:eastAsiaTheme="majorEastAsia" w:hAnsiTheme="minorHAnsi" w:cstheme="minorHAnsi"/>
        </w:rPr>
      </w:pPr>
      <w:r w:rsidRPr="0039352F">
        <w:rPr>
          <w:rFonts w:asciiTheme="minorHAnsi" w:eastAsiaTheme="majorEastAsia" w:hAnsiTheme="minorHAnsi" w:cstheme="minorHAnsi" w:hint="eastAsia"/>
        </w:rPr>
        <w:t>ZC</w:t>
      </w:r>
      <w:r w:rsidRPr="0039352F">
        <w:rPr>
          <w:rFonts w:asciiTheme="minorHAnsi" w:eastAsiaTheme="majorEastAsia" w:hAnsiTheme="minorHAnsi" w:cstheme="minorHAnsi" w:hint="eastAsia"/>
        </w:rPr>
        <w:t>割り込み</w:t>
      </w:r>
      <w:r w:rsidRPr="0039352F">
        <w:rPr>
          <w:rFonts w:asciiTheme="minorHAnsi" w:eastAsiaTheme="majorEastAsia" w:hAnsiTheme="minorHAnsi" w:cstheme="minorHAnsi" w:hint="eastAsia"/>
        </w:rPr>
        <w:t>B</w:t>
      </w:r>
      <w:r w:rsidRPr="0039352F">
        <w:rPr>
          <w:rFonts w:asciiTheme="minorHAnsi" w:eastAsiaTheme="majorEastAsia" w:hAnsiTheme="minorHAnsi" w:cstheme="minorHAnsi" w:hint="eastAsia"/>
        </w:rPr>
        <w:t>相処理時間測定用</w:t>
      </w:r>
      <w:r w:rsidRPr="0039352F">
        <w:rPr>
          <w:rFonts w:asciiTheme="minorHAnsi" w:eastAsiaTheme="majorEastAsia" w:hAnsiTheme="minorHAnsi" w:cstheme="minorHAnsi" w:hint="eastAsia"/>
        </w:rPr>
        <w:t>RAM</w:t>
      </w:r>
      <w:r w:rsidRPr="0039352F">
        <w:rPr>
          <w:rFonts w:asciiTheme="minorHAnsi" w:eastAsiaTheme="majorEastAsia" w:hAnsiTheme="minorHAnsi" w:cstheme="minorHAnsi" w:hint="eastAsia"/>
        </w:rPr>
        <w:t xml:space="preserve">　測定終了時間</w:t>
      </w: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B96330" w14:paraId="77C13386" w14:textId="77777777" w:rsidTr="006E2DC2">
        <w:tc>
          <w:tcPr>
            <w:tcW w:w="1880" w:type="dxa"/>
            <w:shd w:val="clear" w:color="auto" w:fill="FFFFCC"/>
          </w:tcPr>
          <w:p w14:paraId="1CD5A229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4ABAB511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00173">
              <w:rPr>
                <w:rStyle w:val="a0"/>
                <w:rFonts w:asciiTheme="minorHAnsi" w:eastAsiaTheme="majorEastAsia" w:hAnsiTheme="minorHAnsi" w:cstheme="minorHAnsi"/>
              </w:rPr>
              <w:t>vulPROC_TIME_ZC_B_2</w:t>
            </w:r>
          </w:p>
        </w:tc>
      </w:tr>
      <w:tr w:rsidR="002D085A" w:rsidRPr="00B96330" w14:paraId="1285506A" w14:textId="77777777" w:rsidTr="006E2DC2">
        <w:tc>
          <w:tcPr>
            <w:tcW w:w="1880" w:type="dxa"/>
            <w:shd w:val="clear" w:color="auto" w:fill="FFFFCC"/>
          </w:tcPr>
          <w:p w14:paraId="49E2A087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163536D5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00173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39352F" w:rsidRPr="00B96330" w14:paraId="13A148CD" w14:textId="77777777" w:rsidTr="006E2DC2">
        <w:tc>
          <w:tcPr>
            <w:tcW w:w="1880" w:type="dxa"/>
            <w:shd w:val="clear" w:color="auto" w:fill="FFFFCC"/>
          </w:tcPr>
          <w:p w14:paraId="1F6AAD7B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5A8DF949" w14:textId="77777777" w:rsidR="0039352F" w:rsidRPr="00B96330" w:rsidRDefault="00746246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39352F" w:rsidRPr="00B96330" w14:paraId="5A36D1F2" w14:textId="77777777" w:rsidTr="006E2DC2">
        <w:tc>
          <w:tcPr>
            <w:tcW w:w="1880" w:type="dxa"/>
            <w:shd w:val="clear" w:color="auto" w:fill="FFFFCC"/>
          </w:tcPr>
          <w:p w14:paraId="2D72ADCD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23825655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39352F">
              <w:rPr>
                <w:rStyle w:val="a0"/>
                <w:rFonts w:asciiTheme="minorHAnsi" w:eastAsiaTheme="majorEastAsia" w:hAnsiTheme="minorHAnsi" w:cstheme="minorHAnsi"/>
              </w:rPr>
              <w:t>10nsec</w:t>
            </w:r>
          </w:p>
        </w:tc>
      </w:tr>
      <w:tr w:rsidR="002D085A" w:rsidRPr="00B96330" w14:paraId="690F8BB0" w14:textId="77777777" w:rsidTr="006E2DC2">
        <w:tc>
          <w:tcPr>
            <w:tcW w:w="1880" w:type="dxa"/>
            <w:shd w:val="clear" w:color="auto" w:fill="FFFFCC"/>
          </w:tcPr>
          <w:p w14:paraId="04210D4E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03081B64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</w:t>
            </w:r>
          </w:p>
        </w:tc>
      </w:tr>
      <w:tr w:rsidR="002D085A" w:rsidRPr="00B96330" w14:paraId="650E00CB" w14:textId="77777777" w:rsidTr="006E2DC2">
        <w:tc>
          <w:tcPr>
            <w:tcW w:w="1880" w:type="dxa"/>
            <w:shd w:val="clear" w:color="auto" w:fill="FFFFCC"/>
          </w:tcPr>
          <w:p w14:paraId="146EE045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7C9E6ECF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2D085A" w:rsidRPr="00B96330" w14:paraId="217D951B" w14:textId="77777777" w:rsidTr="006E2DC2">
        <w:tc>
          <w:tcPr>
            <w:tcW w:w="1880" w:type="dxa"/>
            <w:shd w:val="clear" w:color="auto" w:fill="FFFFCC"/>
          </w:tcPr>
          <w:p w14:paraId="654166DA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1913A3BF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-</w:t>
            </w:r>
          </w:p>
        </w:tc>
      </w:tr>
    </w:tbl>
    <w:p w14:paraId="69CDE18E" w14:textId="77777777" w:rsidR="002D085A" w:rsidRDefault="002D085A" w:rsidP="002D085A">
      <w:pPr>
        <w:widowControl/>
        <w:jc w:val="left"/>
      </w:pPr>
    </w:p>
    <w:p w14:paraId="1A52FFFF" w14:textId="77777777" w:rsidR="002D085A" w:rsidRPr="00B96330" w:rsidRDefault="0039352F" w:rsidP="002D085A">
      <w:pPr>
        <w:pStyle w:val="Heading4"/>
        <w:rPr>
          <w:rFonts w:asciiTheme="minorHAnsi" w:eastAsiaTheme="majorEastAsia" w:hAnsiTheme="minorHAnsi" w:cstheme="minorHAnsi"/>
        </w:rPr>
      </w:pPr>
      <w:r w:rsidRPr="0039352F">
        <w:rPr>
          <w:rFonts w:asciiTheme="minorHAnsi" w:eastAsiaTheme="majorEastAsia" w:hAnsiTheme="minorHAnsi" w:cstheme="minorHAnsi" w:hint="eastAsia"/>
        </w:rPr>
        <w:t>ZC</w:t>
      </w:r>
      <w:r w:rsidRPr="0039352F">
        <w:rPr>
          <w:rFonts w:asciiTheme="minorHAnsi" w:eastAsiaTheme="majorEastAsia" w:hAnsiTheme="minorHAnsi" w:cstheme="minorHAnsi" w:hint="eastAsia"/>
        </w:rPr>
        <w:t>割り込み</w:t>
      </w:r>
      <w:r w:rsidRPr="0039352F">
        <w:rPr>
          <w:rFonts w:asciiTheme="minorHAnsi" w:eastAsiaTheme="majorEastAsia" w:hAnsiTheme="minorHAnsi" w:cstheme="minorHAnsi" w:hint="eastAsia"/>
        </w:rPr>
        <w:t>B</w:t>
      </w:r>
      <w:r w:rsidRPr="0039352F">
        <w:rPr>
          <w:rFonts w:asciiTheme="minorHAnsi" w:eastAsiaTheme="majorEastAsia" w:hAnsiTheme="minorHAnsi" w:cstheme="minorHAnsi" w:hint="eastAsia"/>
        </w:rPr>
        <w:t>相処理時間</w:t>
      </w: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B96330" w14:paraId="4CF416A5" w14:textId="77777777" w:rsidTr="006E2DC2">
        <w:tc>
          <w:tcPr>
            <w:tcW w:w="1880" w:type="dxa"/>
            <w:shd w:val="clear" w:color="auto" w:fill="FFFFCC"/>
          </w:tcPr>
          <w:p w14:paraId="7D339354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3EA7F879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00173">
              <w:rPr>
                <w:rStyle w:val="a0"/>
                <w:rFonts w:asciiTheme="minorHAnsi" w:eastAsiaTheme="majorEastAsia" w:hAnsiTheme="minorHAnsi" w:cstheme="minorHAnsi"/>
              </w:rPr>
              <w:t>vulPROC_TIME_ZC_B</w:t>
            </w:r>
          </w:p>
        </w:tc>
      </w:tr>
      <w:tr w:rsidR="002D085A" w:rsidRPr="00B96330" w14:paraId="64E0E64A" w14:textId="77777777" w:rsidTr="006E2DC2">
        <w:tc>
          <w:tcPr>
            <w:tcW w:w="1880" w:type="dxa"/>
            <w:shd w:val="clear" w:color="auto" w:fill="FFFFCC"/>
          </w:tcPr>
          <w:p w14:paraId="4B1585DE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13BD6BE5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00173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39352F" w:rsidRPr="00B96330" w14:paraId="1DCF3D0A" w14:textId="77777777" w:rsidTr="006E2DC2">
        <w:tc>
          <w:tcPr>
            <w:tcW w:w="1880" w:type="dxa"/>
            <w:shd w:val="clear" w:color="auto" w:fill="FFFFCC"/>
          </w:tcPr>
          <w:p w14:paraId="22EF8445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59B2074F" w14:textId="77777777" w:rsidR="0039352F" w:rsidRPr="00B96330" w:rsidRDefault="00746246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39352F" w:rsidRPr="00B96330" w14:paraId="1E71795A" w14:textId="77777777" w:rsidTr="006E2DC2">
        <w:tc>
          <w:tcPr>
            <w:tcW w:w="1880" w:type="dxa"/>
            <w:shd w:val="clear" w:color="auto" w:fill="FFFFCC"/>
          </w:tcPr>
          <w:p w14:paraId="32656C38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77F57409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39352F">
              <w:rPr>
                <w:rStyle w:val="a0"/>
                <w:rFonts w:asciiTheme="minorHAnsi" w:eastAsiaTheme="majorEastAsia" w:hAnsiTheme="minorHAnsi" w:cstheme="minorHAnsi"/>
              </w:rPr>
              <w:t>10nsec</w:t>
            </w:r>
          </w:p>
        </w:tc>
      </w:tr>
      <w:tr w:rsidR="002D085A" w:rsidRPr="00B96330" w14:paraId="79C0FBCF" w14:textId="77777777" w:rsidTr="006E2DC2">
        <w:tc>
          <w:tcPr>
            <w:tcW w:w="1880" w:type="dxa"/>
            <w:shd w:val="clear" w:color="auto" w:fill="FFFFCC"/>
          </w:tcPr>
          <w:p w14:paraId="024943BF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4FB8A5E4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</w:t>
            </w:r>
          </w:p>
        </w:tc>
      </w:tr>
      <w:tr w:rsidR="002D085A" w:rsidRPr="00B96330" w14:paraId="43B62CF2" w14:textId="77777777" w:rsidTr="006E2DC2">
        <w:tc>
          <w:tcPr>
            <w:tcW w:w="1880" w:type="dxa"/>
            <w:shd w:val="clear" w:color="auto" w:fill="FFFFCC"/>
          </w:tcPr>
          <w:p w14:paraId="7B893F30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5B4A128A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2D085A" w:rsidRPr="00B96330" w14:paraId="0651E677" w14:textId="77777777" w:rsidTr="006E2DC2">
        <w:tc>
          <w:tcPr>
            <w:tcW w:w="1880" w:type="dxa"/>
            <w:shd w:val="clear" w:color="auto" w:fill="FFFFCC"/>
          </w:tcPr>
          <w:p w14:paraId="3EE72092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43D96704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-</w:t>
            </w:r>
          </w:p>
        </w:tc>
      </w:tr>
    </w:tbl>
    <w:p w14:paraId="0F0306D3" w14:textId="77777777" w:rsidR="002D085A" w:rsidRDefault="002D085A" w:rsidP="002D085A">
      <w:pPr>
        <w:widowControl/>
        <w:jc w:val="left"/>
      </w:pPr>
    </w:p>
    <w:p w14:paraId="02298AD9" w14:textId="77777777" w:rsidR="002D085A" w:rsidRDefault="002D085A" w:rsidP="002D085A">
      <w:pPr>
        <w:pStyle w:val="Heading3"/>
      </w:pPr>
      <w:bookmarkStart w:id="25" w:name="_Toc89768818"/>
      <w:r w:rsidRPr="00B00173">
        <w:rPr>
          <w:rFonts w:hint="eastAsia"/>
        </w:rPr>
        <w:t xml:space="preserve">ZC phase </w:t>
      </w:r>
      <w:r>
        <w:t>C</w:t>
      </w:r>
      <w:r w:rsidRPr="00B00173">
        <w:rPr>
          <w:rFonts w:hint="eastAsia"/>
        </w:rPr>
        <w:t xml:space="preserve"> </w:t>
      </w:r>
      <w:r w:rsidRPr="00B00173">
        <w:rPr>
          <w:rFonts w:hint="eastAsia"/>
        </w:rPr>
        <w:t>処理測定</w:t>
      </w:r>
      <w:bookmarkEnd w:id="25"/>
    </w:p>
    <w:p w14:paraId="0EC0512B" w14:textId="77777777" w:rsidR="002D085A" w:rsidRPr="00B96330" w:rsidRDefault="0039352F" w:rsidP="002D085A">
      <w:pPr>
        <w:pStyle w:val="Heading4"/>
        <w:rPr>
          <w:rFonts w:asciiTheme="minorHAnsi" w:eastAsiaTheme="majorEastAsia" w:hAnsiTheme="minorHAnsi" w:cstheme="minorHAnsi"/>
        </w:rPr>
      </w:pPr>
      <w:r w:rsidRPr="0039352F">
        <w:rPr>
          <w:rFonts w:asciiTheme="minorHAnsi" w:eastAsiaTheme="majorEastAsia" w:hAnsiTheme="minorHAnsi" w:cstheme="minorHAnsi" w:hint="eastAsia"/>
        </w:rPr>
        <w:t>ZC</w:t>
      </w:r>
      <w:r w:rsidRPr="0039352F">
        <w:rPr>
          <w:rFonts w:asciiTheme="minorHAnsi" w:eastAsiaTheme="majorEastAsia" w:hAnsiTheme="minorHAnsi" w:cstheme="minorHAnsi" w:hint="eastAsia"/>
        </w:rPr>
        <w:t>割り込み</w:t>
      </w:r>
      <w:r w:rsidRPr="0039352F">
        <w:rPr>
          <w:rFonts w:asciiTheme="minorHAnsi" w:eastAsiaTheme="majorEastAsia" w:hAnsiTheme="minorHAnsi" w:cstheme="minorHAnsi" w:hint="eastAsia"/>
        </w:rPr>
        <w:t>C</w:t>
      </w:r>
      <w:r w:rsidRPr="0039352F">
        <w:rPr>
          <w:rFonts w:asciiTheme="minorHAnsi" w:eastAsiaTheme="majorEastAsia" w:hAnsiTheme="minorHAnsi" w:cstheme="minorHAnsi" w:hint="eastAsia"/>
        </w:rPr>
        <w:t>相処理時間測定用</w:t>
      </w:r>
      <w:r w:rsidRPr="0039352F">
        <w:rPr>
          <w:rFonts w:asciiTheme="minorHAnsi" w:eastAsiaTheme="majorEastAsia" w:hAnsiTheme="minorHAnsi" w:cstheme="minorHAnsi" w:hint="eastAsia"/>
        </w:rPr>
        <w:t>RAM</w:t>
      </w:r>
      <w:r w:rsidRPr="0039352F">
        <w:rPr>
          <w:rFonts w:asciiTheme="minorHAnsi" w:eastAsiaTheme="majorEastAsia" w:hAnsiTheme="minorHAnsi" w:cstheme="minorHAnsi" w:hint="eastAsia"/>
        </w:rPr>
        <w:t xml:space="preserve">　測定開始時間</w:t>
      </w: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B96330" w14:paraId="7AADF6B4" w14:textId="77777777" w:rsidTr="006E2DC2">
        <w:tc>
          <w:tcPr>
            <w:tcW w:w="1880" w:type="dxa"/>
            <w:shd w:val="clear" w:color="auto" w:fill="FFFFCC"/>
          </w:tcPr>
          <w:p w14:paraId="02F6AA28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4BEA683E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2366FD">
              <w:rPr>
                <w:rStyle w:val="a0"/>
                <w:rFonts w:asciiTheme="minorHAnsi" w:eastAsiaTheme="majorEastAsia" w:hAnsiTheme="minorHAnsi" w:cstheme="minorHAnsi"/>
              </w:rPr>
              <w:t>vulPROC_TIME_ZC_C_1</w:t>
            </w:r>
          </w:p>
        </w:tc>
      </w:tr>
      <w:tr w:rsidR="002D085A" w:rsidRPr="00B96330" w14:paraId="4E7999C7" w14:textId="77777777" w:rsidTr="006E2DC2">
        <w:tc>
          <w:tcPr>
            <w:tcW w:w="1880" w:type="dxa"/>
            <w:shd w:val="clear" w:color="auto" w:fill="FFFFCC"/>
          </w:tcPr>
          <w:p w14:paraId="7EDE429C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2FAE582E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00173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39352F" w:rsidRPr="00B96330" w14:paraId="14EAA67F" w14:textId="77777777" w:rsidTr="006E2DC2">
        <w:tc>
          <w:tcPr>
            <w:tcW w:w="1880" w:type="dxa"/>
            <w:shd w:val="clear" w:color="auto" w:fill="FFFFCC"/>
          </w:tcPr>
          <w:p w14:paraId="2A0D428F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59BF2491" w14:textId="77777777" w:rsidR="0039352F" w:rsidRPr="00B96330" w:rsidRDefault="00746246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39352F" w:rsidRPr="00B96330" w14:paraId="4E2930B4" w14:textId="77777777" w:rsidTr="006E2DC2">
        <w:tc>
          <w:tcPr>
            <w:tcW w:w="1880" w:type="dxa"/>
            <w:shd w:val="clear" w:color="auto" w:fill="FFFFCC"/>
          </w:tcPr>
          <w:p w14:paraId="0902051F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2D8B2578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39352F">
              <w:rPr>
                <w:rStyle w:val="a0"/>
                <w:rFonts w:asciiTheme="minorHAnsi" w:eastAsiaTheme="majorEastAsia" w:hAnsiTheme="minorHAnsi" w:cstheme="minorHAnsi"/>
              </w:rPr>
              <w:t>10nsec</w:t>
            </w:r>
          </w:p>
        </w:tc>
      </w:tr>
      <w:tr w:rsidR="002D085A" w:rsidRPr="00B96330" w14:paraId="210C78F8" w14:textId="77777777" w:rsidTr="006E2DC2">
        <w:tc>
          <w:tcPr>
            <w:tcW w:w="1880" w:type="dxa"/>
            <w:shd w:val="clear" w:color="auto" w:fill="FFFFCC"/>
          </w:tcPr>
          <w:p w14:paraId="1D3E4781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7949D8BB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</w:t>
            </w:r>
          </w:p>
        </w:tc>
      </w:tr>
      <w:tr w:rsidR="002D085A" w:rsidRPr="00B96330" w14:paraId="51CB4039" w14:textId="77777777" w:rsidTr="006E2DC2">
        <w:tc>
          <w:tcPr>
            <w:tcW w:w="1880" w:type="dxa"/>
            <w:shd w:val="clear" w:color="auto" w:fill="FFFFCC"/>
          </w:tcPr>
          <w:p w14:paraId="76897F75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13EBA2A5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2D085A" w:rsidRPr="00B96330" w14:paraId="6384254C" w14:textId="77777777" w:rsidTr="006E2DC2">
        <w:tc>
          <w:tcPr>
            <w:tcW w:w="1880" w:type="dxa"/>
            <w:shd w:val="clear" w:color="auto" w:fill="FFFFCC"/>
          </w:tcPr>
          <w:p w14:paraId="7D6BB1F4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2796E962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-</w:t>
            </w:r>
          </w:p>
        </w:tc>
      </w:tr>
    </w:tbl>
    <w:p w14:paraId="5F97C680" w14:textId="77777777" w:rsidR="002D085A" w:rsidRDefault="002D085A" w:rsidP="002D085A">
      <w:pPr>
        <w:widowControl/>
        <w:jc w:val="left"/>
      </w:pPr>
    </w:p>
    <w:p w14:paraId="5CA6F9EF" w14:textId="77777777" w:rsidR="002D085A" w:rsidRPr="00B96330" w:rsidRDefault="0039352F" w:rsidP="002D085A">
      <w:pPr>
        <w:pStyle w:val="Heading4"/>
        <w:rPr>
          <w:rFonts w:asciiTheme="minorHAnsi" w:eastAsiaTheme="majorEastAsia" w:hAnsiTheme="minorHAnsi" w:cstheme="minorHAnsi"/>
        </w:rPr>
      </w:pPr>
      <w:r w:rsidRPr="0039352F">
        <w:rPr>
          <w:rFonts w:asciiTheme="minorHAnsi" w:eastAsiaTheme="majorEastAsia" w:hAnsiTheme="minorHAnsi" w:cstheme="minorHAnsi" w:hint="eastAsia"/>
        </w:rPr>
        <w:t>ZC</w:t>
      </w:r>
      <w:r w:rsidRPr="0039352F">
        <w:rPr>
          <w:rFonts w:asciiTheme="minorHAnsi" w:eastAsiaTheme="majorEastAsia" w:hAnsiTheme="minorHAnsi" w:cstheme="minorHAnsi" w:hint="eastAsia"/>
        </w:rPr>
        <w:t>割り込み</w:t>
      </w:r>
      <w:r w:rsidRPr="0039352F">
        <w:rPr>
          <w:rFonts w:asciiTheme="minorHAnsi" w:eastAsiaTheme="majorEastAsia" w:hAnsiTheme="minorHAnsi" w:cstheme="minorHAnsi" w:hint="eastAsia"/>
        </w:rPr>
        <w:t>C</w:t>
      </w:r>
      <w:r w:rsidRPr="0039352F">
        <w:rPr>
          <w:rFonts w:asciiTheme="minorHAnsi" w:eastAsiaTheme="majorEastAsia" w:hAnsiTheme="minorHAnsi" w:cstheme="minorHAnsi" w:hint="eastAsia"/>
        </w:rPr>
        <w:t>相処理時間測定用</w:t>
      </w:r>
      <w:r w:rsidRPr="0039352F">
        <w:rPr>
          <w:rFonts w:asciiTheme="minorHAnsi" w:eastAsiaTheme="majorEastAsia" w:hAnsiTheme="minorHAnsi" w:cstheme="minorHAnsi" w:hint="eastAsia"/>
        </w:rPr>
        <w:t>RAM</w:t>
      </w:r>
      <w:r w:rsidRPr="0039352F">
        <w:rPr>
          <w:rFonts w:asciiTheme="minorHAnsi" w:eastAsiaTheme="majorEastAsia" w:hAnsiTheme="minorHAnsi" w:cstheme="minorHAnsi" w:hint="eastAsia"/>
        </w:rPr>
        <w:t xml:space="preserve">　測定終了時間</w:t>
      </w: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B96330" w14:paraId="51E80D08" w14:textId="77777777" w:rsidTr="006E2DC2">
        <w:tc>
          <w:tcPr>
            <w:tcW w:w="1880" w:type="dxa"/>
            <w:shd w:val="clear" w:color="auto" w:fill="FFFFCC"/>
          </w:tcPr>
          <w:p w14:paraId="0CCF3313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03E70CF0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2366FD">
              <w:rPr>
                <w:rStyle w:val="a0"/>
                <w:rFonts w:asciiTheme="minorHAnsi" w:eastAsiaTheme="majorEastAsia" w:hAnsiTheme="minorHAnsi" w:cstheme="minorHAnsi"/>
              </w:rPr>
              <w:t>vulPROC_TIME_ZC_C_2</w:t>
            </w:r>
          </w:p>
        </w:tc>
      </w:tr>
      <w:tr w:rsidR="002D085A" w:rsidRPr="00B96330" w14:paraId="435ECE28" w14:textId="77777777" w:rsidTr="006E2DC2">
        <w:tc>
          <w:tcPr>
            <w:tcW w:w="1880" w:type="dxa"/>
            <w:shd w:val="clear" w:color="auto" w:fill="FFFFCC"/>
          </w:tcPr>
          <w:p w14:paraId="4E48CE70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5A24730E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00173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39352F" w:rsidRPr="00B96330" w14:paraId="7D1B9BF9" w14:textId="77777777" w:rsidTr="006E2DC2">
        <w:tc>
          <w:tcPr>
            <w:tcW w:w="1880" w:type="dxa"/>
            <w:shd w:val="clear" w:color="auto" w:fill="FFFFCC"/>
          </w:tcPr>
          <w:p w14:paraId="2717A7DA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518F2F6F" w14:textId="77777777" w:rsidR="0039352F" w:rsidRPr="00B96330" w:rsidRDefault="00746246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39352F" w:rsidRPr="00B96330" w14:paraId="7B2A49F6" w14:textId="77777777" w:rsidTr="006E2DC2">
        <w:tc>
          <w:tcPr>
            <w:tcW w:w="1880" w:type="dxa"/>
            <w:shd w:val="clear" w:color="auto" w:fill="FFFFCC"/>
          </w:tcPr>
          <w:p w14:paraId="273B99D1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3488B23B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39352F">
              <w:rPr>
                <w:rStyle w:val="a0"/>
                <w:rFonts w:asciiTheme="minorHAnsi" w:eastAsiaTheme="majorEastAsia" w:hAnsiTheme="minorHAnsi" w:cstheme="minorHAnsi"/>
              </w:rPr>
              <w:t>10nsec</w:t>
            </w:r>
          </w:p>
        </w:tc>
      </w:tr>
      <w:tr w:rsidR="002D085A" w:rsidRPr="00B96330" w14:paraId="5E2834FF" w14:textId="77777777" w:rsidTr="006E2DC2">
        <w:tc>
          <w:tcPr>
            <w:tcW w:w="1880" w:type="dxa"/>
            <w:shd w:val="clear" w:color="auto" w:fill="FFFFCC"/>
          </w:tcPr>
          <w:p w14:paraId="20645BFA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4529582B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</w:t>
            </w:r>
          </w:p>
        </w:tc>
      </w:tr>
      <w:tr w:rsidR="002D085A" w:rsidRPr="00B96330" w14:paraId="476445C5" w14:textId="77777777" w:rsidTr="006E2DC2">
        <w:tc>
          <w:tcPr>
            <w:tcW w:w="1880" w:type="dxa"/>
            <w:shd w:val="clear" w:color="auto" w:fill="FFFFCC"/>
          </w:tcPr>
          <w:p w14:paraId="47861080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7D33CD9F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2D085A" w:rsidRPr="00B96330" w14:paraId="4C810B00" w14:textId="77777777" w:rsidTr="006E2DC2">
        <w:tc>
          <w:tcPr>
            <w:tcW w:w="1880" w:type="dxa"/>
            <w:shd w:val="clear" w:color="auto" w:fill="FFFFCC"/>
          </w:tcPr>
          <w:p w14:paraId="6CD57DE4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554B802C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-</w:t>
            </w:r>
          </w:p>
        </w:tc>
      </w:tr>
    </w:tbl>
    <w:p w14:paraId="0D8FD1E0" w14:textId="77777777" w:rsidR="002D085A" w:rsidRDefault="002D085A" w:rsidP="002D085A">
      <w:pPr>
        <w:widowControl/>
        <w:jc w:val="left"/>
      </w:pPr>
    </w:p>
    <w:p w14:paraId="61732DCE" w14:textId="77777777" w:rsidR="002D085A" w:rsidRPr="00B96330" w:rsidRDefault="0039352F" w:rsidP="002D085A">
      <w:pPr>
        <w:pStyle w:val="Heading4"/>
        <w:rPr>
          <w:rFonts w:asciiTheme="minorHAnsi" w:eastAsiaTheme="majorEastAsia" w:hAnsiTheme="minorHAnsi" w:cstheme="minorHAnsi"/>
        </w:rPr>
      </w:pPr>
      <w:r w:rsidRPr="0039352F">
        <w:rPr>
          <w:rFonts w:asciiTheme="minorHAnsi" w:eastAsiaTheme="majorEastAsia" w:hAnsiTheme="minorHAnsi" w:cstheme="minorHAnsi" w:hint="eastAsia"/>
        </w:rPr>
        <w:t>ZC</w:t>
      </w:r>
      <w:r w:rsidRPr="0039352F">
        <w:rPr>
          <w:rFonts w:asciiTheme="minorHAnsi" w:eastAsiaTheme="majorEastAsia" w:hAnsiTheme="minorHAnsi" w:cstheme="minorHAnsi" w:hint="eastAsia"/>
        </w:rPr>
        <w:t>割り込み</w:t>
      </w:r>
      <w:r w:rsidRPr="0039352F">
        <w:rPr>
          <w:rFonts w:asciiTheme="minorHAnsi" w:eastAsiaTheme="majorEastAsia" w:hAnsiTheme="minorHAnsi" w:cstheme="minorHAnsi" w:hint="eastAsia"/>
        </w:rPr>
        <w:t>C</w:t>
      </w:r>
      <w:r w:rsidRPr="0039352F">
        <w:rPr>
          <w:rFonts w:asciiTheme="minorHAnsi" w:eastAsiaTheme="majorEastAsia" w:hAnsiTheme="minorHAnsi" w:cstheme="minorHAnsi" w:hint="eastAsia"/>
        </w:rPr>
        <w:t>相処理時間</w:t>
      </w: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B96330" w14:paraId="58F499E8" w14:textId="77777777" w:rsidTr="006E2DC2">
        <w:tc>
          <w:tcPr>
            <w:tcW w:w="1880" w:type="dxa"/>
            <w:shd w:val="clear" w:color="auto" w:fill="FFFFCC"/>
          </w:tcPr>
          <w:p w14:paraId="1AB110DA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名称</w:t>
            </w:r>
          </w:p>
        </w:tc>
        <w:tc>
          <w:tcPr>
            <w:tcW w:w="7866" w:type="dxa"/>
          </w:tcPr>
          <w:p w14:paraId="15E04CF2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2366FD">
              <w:rPr>
                <w:rStyle w:val="a0"/>
                <w:rFonts w:asciiTheme="minorHAnsi" w:eastAsiaTheme="majorEastAsia" w:hAnsiTheme="minorHAnsi" w:cstheme="minorHAnsi"/>
              </w:rPr>
              <w:t>vulPROC_TIME_ZC_C</w:t>
            </w:r>
          </w:p>
        </w:tc>
      </w:tr>
      <w:tr w:rsidR="002D085A" w:rsidRPr="00B96330" w14:paraId="70757E31" w14:textId="77777777" w:rsidTr="006E2DC2">
        <w:tc>
          <w:tcPr>
            <w:tcW w:w="1880" w:type="dxa"/>
            <w:shd w:val="clear" w:color="auto" w:fill="FFFFCC"/>
          </w:tcPr>
          <w:p w14:paraId="3AC149C0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型</w:t>
            </w:r>
          </w:p>
        </w:tc>
        <w:tc>
          <w:tcPr>
            <w:tcW w:w="7866" w:type="dxa"/>
          </w:tcPr>
          <w:p w14:paraId="243716E1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00173">
              <w:rPr>
                <w:rStyle w:val="a0"/>
                <w:rFonts w:asciiTheme="minorHAnsi" w:eastAsiaTheme="majorEastAsia" w:hAnsiTheme="minorHAnsi" w:cstheme="minorHAnsi"/>
              </w:rPr>
              <w:t>ULONG</w:t>
            </w:r>
          </w:p>
        </w:tc>
      </w:tr>
      <w:tr w:rsidR="0039352F" w:rsidRPr="00B96330" w14:paraId="2A7DBA31" w14:textId="77777777" w:rsidTr="006E2DC2">
        <w:tc>
          <w:tcPr>
            <w:tcW w:w="1880" w:type="dxa"/>
            <w:shd w:val="clear" w:color="auto" w:fill="FFFFCC"/>
          </w:tcPr>
          <w:p w14:paraId="66771070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範囲</w:t>
            </w:r>
          </w:p>
        </w:tc>
        <w:tc>
          <w:tcPr>
            <w:tcW w:w="7866" w:type="dxa"/>
          </w:tcPr>
          <w:p w14:paraId="00BE9599" w14:textId="77777777" w:rsidR="0039352F" w:rsidRPr="00B96330" w:rsidRDefault="00746246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0x00000000 – 0xFFFFFFFF</w:t>
            </w:r>
          </w:p>
        </w:tc>
      </w:tr>
      <w:tr w:rsidR="0039352F" w:rsidRPr="00B96330" w14:paraId="380714C0" w14:textId="77777777" w:rsidTr="006E2DC2">
        <w:tc>
          <w:tcPr>
            <w:tcW w:w="1880" w:type="dxa"/>
            <w:shd w:val="clear" w:color="auto" w:fill="FFFFCC"/>
          </w:tcPr>
          <w:p w14:paraId="345CB8B4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LSB</w:t>
            </w:r>
          </w:p>
        </w:tc>
        <w:tc>
          <w:tcPr>
            <w:tcW w:w="7866" w:type="dxa"/>
          </w:tcPr>
          <w:p w14:paraId="64269AA2" w14:textId="77777777" w:rsidR="0039352F" w:rsidRPr="00B96330" w:rsidRDefault="0039352F" w:rsidP="0039352F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39352F">
              <w:rPr>
                <w:rStyle w:val="a0"/>
                <w:rFonts w:asciiTheme="minorHAnsi" w:eastAsiaTheme="majorEastAsia" w:hAnsiTheme="minorHAnsi" w:cstheme="minorHAnsi"/>
              </w:rPr>
              <w:t>10nsec</w:t>
            </w:r>
          </w:p>
        </w:tc>
      </w:tr>
      <w:tr w:rsidR="002D085A" w:rsidRPr="00B96330" w14:paraId="7AA3B394" w14:textId="77777777" w:rsidTr="006E2DC2">
        <w:tc>
          <w:tcPr>
            <w:tcW w:w="1880" w:type="dxa"/>
            <w:shd w:val="clear" w:color="auto" w:fill="FFFFCC"/>
          </w:tcPr>
          <w:p w14:paraId="02B3EE75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初期値</w:t>
            </w:r>
          </w:p>
        </w:tc>
        <w:tc>
          <w:tcPr>
            <w:tcW w:w="7866" w:type="dxa"/>
          </w:tcPr>
          <w:p w14:paraId="4BCFB6C6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>
              <w:rPr>
                <w:rStyle w:val="a0"/>
                <w:rFonts w:asciiTheme="minorHAnsi" w:eastAsiaTheme="majorEastAsia" w:hAnsiTheme="minorHAnsi" w:cstheme="minorHAnsi"/>
              </w:rPr>
              <w:t>0</w:t>
            </w:r>
          </w:p>
        </w:tc>
      </w:tr>
      <w:tr w:rsidR="002D085A" w:rsidRPr="00B96330" w14:paraId="41076DBE" w14:textId="77777777" w:rsidTr="006E2DC2">
        <w:tc>
          <w:tcPr>
            <w:tcW w:w="1880" w:type="dxa"/>
            <w:shd w:val="clear" w:color="auto" w:fill="FFFFCC"/>
          </w:tcPr>
          <w:p w14:paraId="752D29F3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スコープ</w:t>
            </w:r>
          </w:p>
        </w:tc>
        <w:tc>
          <w:tcPr>
            <w:tcW w:w="7866" w:type="dxa"/>
          </w:tcPr>
          <w:p w14:paraId="60AF52C6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ファイルローカル</w:t>
            </w:r>
          </w:p>
        </w:tc>
      </w:tr>
      <w:tr w:rsidR="002D085A" w:rsidRPr="00B96330" w14:paraId="7440038D" w14:textId="77777777" w:rsidTr="006E2DC2">
        <w:tc>
          <w:tcPr>
            <w:tcW w:w="1880" w:type="dxa"/>
            <w:shd w:val="clear" w:color="auto" w:fill="FFFFCC"/>
          </w:tcPr>
          <w:p w14:paraId="5509D682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備考</w:t>
            </w:r>
          </w:p>
        </w:tc>
        <w:tc>
          <w:tcPr>
            <w:tcW w:w="7866" w:type="dxa"/>
          </w:tcPr>
          <w:p w14:paraId="757713D0" w14:textId="77777777" w:rsidR="002D085A" w:rsidRPr="00B96330" w:rsidRDefault="002D085A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</w:rPr>
            </w:pPr>
            <w:r w:rsidRPr="00B96330">
              <w:rPr>
                <w:rStyle w:val="a0"/>
                <w:rFonts w:asciiTheme="minorHAnsi" w:eastAsiaTheme="majorEastAsia" w:hAnsiTheme="minorHAnsi" w:cstheme="minorHAnsi"/>
              </w:rPr>
              <w:t>-</w:t>
            </w:r>
          </w:p>
        </w:tc>
      </w:tr>
    </w:tbl>
    <w:p w14:paraId="56D53521" w14:textId="77777777" w:rsidR="00B90A7E" w:rsidRDefault="00B90A7E" w:rsidP="002D085A">
      <w:pPr>
        <w:widowControl/>
        <w:jc w:val="left"/>
      </w:pPr>
    </w:p>
    <w:p w14:paraId="4C640509" w14:textId="77777777" w:rsidR="00B90A7E" w:rsidRPr="006372A3" w:rsidRDefault="00E22BFE" w:rsidP="00B90A7E">
      <w:pPr>
        <w:pStyle w:val="Heading3"/>
      </w:pPr>
      <w:bookmarkStart w:id="26" w:name="_Ref87879125"/>
      <w:bookmarkStart w:id="27" w:name="_Toc89768819"/>
      <w:r w:rsidRPr="00E22BFE">
        <w:rPr>
          <w:rFonts w:hint="eastAsia"/>
        </w:rPr>
        <w:t>AD</w:t>
      </w:r>
      <w:r w:rsidRPr="00E22BFE">
        <w:rPr>
          <w:rFonts w:hint="eastAsia"/>
        </w:rPr>
        <w:t>変換結果異常検知</w:t>
      </w:r>
      <w:r w:rsidR="00D17703">
        <w:rPr>
          <w:rFonts w:hint="eastAsia"/>
        </w:rPr>
        <w:t>フラグ</w:t>
      </w:r>
      <w:r w:rsidR="003E3A6A" w:rsidRPr="00843E80">
        <w:rPr>
          <w:rFonts w:eastAsia="ＭＳ Ｐゴシック"/>
        </w:rPr>
        <w:t>(※1)</w:t>
      </w:r>
      <w:bookmarkEnd w:id="26"/>
      <w:bookmarkEnd w:id="27"/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B90A7E" w:rsidRPr="00AB4057" w14:paraId="29E286A8" w14:textId="77777777" w:rsidTr="006E2DC2">
        <w:tc>
          <w:tcPr>
            <w:tcW w:w="1880" w:type="dxa"/>
            <w:shd w:val="clear" w:color="auto" w:fill="FFFFCC"/>
          </w:tcPr>
          <w:p w14:paraId="34220023" w14:textId="77777777" w:rsidR="00B90A7E" w:rsidRPr="00AB4057" w:rsidRDefault="00B90A7E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  <w:szCs w:val="18"/>
              </w:rPr>
            </w:pPr>
            <w:r w:rsidRPr="00AB4057">
              <w:rPr>
                <w:rStyle w:val="a0"/>
                <w:rFonts w:asciiTheme="minorHAnsi" w:eastAsiaTheme="majorEastAsia" w:hAnsiTheme="minorHAnsi" w:cstheme="minorHAnsi"/>
                <w:szCs w:val="18"/>
              </w:rPr>
              <w:t>名称</w:t>
            </w:r>
          </w:p>
        </w:tc>
        <w:tc>
          <w:tcPr>
            <w:tcW w:w="7866" w:type="dxa"/>
          </w:tcPr>
          <w:p w14:paraId="176C1EB3" w14:textId="77777777" w:rsidR="00B90A7E" w:rsidRPr="00AB4057" w:rsidRDefault="004D334B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  <w:szCs w:val="18"/>
              </w:rPr>
            </w:pPr>
            <w:r w:rsidRPr="00AB4057">
              <w:rPr>
                <w:rStyle w:val="a0"/>
                <w:rFonts w:asciiTheme="minorHAnsi" w:eastAsiaTheme="majorEastAsia" w:hAnsiTheme="minorHAnsi" w:cstheme="minorHAnsi"/>
                <w:szCs w:val="18"/>
              </w:rPr>
              <w:t>vusDCDC_AD_INVALIDFLAG</w:t>
            </w:r>
          </w:p>
        </w:tc>
      </w:tr>
      <w:tr w:rsidR="00B90A7E" w:rsidRPr="00AB4057" w14:paraId="05BA790A" w14:textId="77777777" w:rsidTr="006E2DC2">
        <w:tc>
          <w:tcPr>
            <w:tcW w:w="1880" w:type="dxa"/>
            <w:shd w:val="clear" w:color="auto" w:fill="FFFFCC"/>
          </w:tcPr>
          <w:p w14:paraId="72549566" w14:textId="77777777" w:rsidR="00B90A7E" w:rsidRPr="00AB4057" w:rsidRDefault="00B90A7E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  <w:szCs w:val="18"/>
              </w:rPr>
            </w:pPr>
            <w:r w:rsidRPr="00AB4057">
              <w:rPr>
                <w:rStyle w:val="a0"/>
                <w:rFonts w:asciiTheme="minorHAnsi" w:eastAsiaTheme="majorEastAsia" w:hAnsiTheme="minorHAnsi" w:cstheme="minorHAnsi"/>
                <w:szCs w:val="18"/>
              </w:rPr>
              <w:t>型</w:t>
            </w:r>
          </w:p>
        </w:tc>
        <w:tc>
          <w:tcPr>
            <w:tcW w:w="7866" w:type="dxa"/>
          </w:tcPr>
          <w:p w14:paraId="31F45700" w14:textId="77777777" w:rsidR="00B90A7E" w:rsidRPr="00AB4057" w:rsidRDefault="004B7CC9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  <w:szCs w:val="18"/>
              </w:rPr>
            </w:pPr>
            <w:r w:rsidRPr="00AB4057">
              <w:rPr>
                <w:rStyle w:val="a0"/>
                <w:rFonts w:asciiTheme="minorHAnsi" w:eastAsiaTheme="majorEastAsia" w:hAnsiTheme="minorHAnsi" w:cstheme="minorHAnsi"/>
                <w:szCs w:val="18"/>
              </w:rPr>
              <w:t>USHORT</w:t>
            </w:r>
          </w:p>
        </w:tc>
      </w:tr>
      <w:tr w:rsidR="00B90A7E" w:rsidRPr="00AB4057" w14:paraId="38000728" w14:textId="77777777" w:rsidTr="006E2DC2">
        <w:tc>
          <w:tcPr>
            <w:tcW w:w="1880" w:type="dxa"/>
            <w:shd w:val="clear" w:color="auto" w:fill="FFFFCC"/>
          </w:tcPr>
          <w:p w14:paraId="5DC22689" w14:textId="77777777" w:rsidR="00B90A7E" w:rsidRPr="00AB4057" w:rsidRDefault="00B90A7E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  <w:szCs w:val="18"/>
              </w:rPr>
            </w:pPr>
            <w:r w:rsidRPr="00AB4057">
              <w:rPr>
                <w:rStyle w:val="a0"/>
                <w:rFonts w:asciiTheme="minorHAnsi" w:eastAsiaTheme="majorEastAsia" w:hAnsiTheme="minorHAnsi" w:cstheme="minorHAnsi"/>
                <w:szCs w:val="18"/>
              </w:rPr>
              <w:t>範囲</w:t>
            </w:r>
          </w:p>
        </w:tc>
        <w:tc>
          <w:tcPr>
            <w:tcW w:w="7866" w:type="dxa"/>
          </w:tcPr>
          <w:p w14:paraId="7C4D2E8E" w14:textId="2D45B4F6" w:rsidR="00B90A7E" w:rsidRPr="00AB4057" w:rsidRDefault="00685BA3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  <w:szCs w:val="18"/>
              </w:rPr>
            </w:pPr>
            <w:r>
              <w:rPr>
                <w:rStyle w:val="a0"/>
                <w:rFonts w:asciiTheme="minorHAnsi" w:eastAsiaTheme="majorEastAsia" w:hAnsiTheme="minorHAnsi" w:cstheme="minorHAnsi"/>
                <w:szCs w:val="18"/>
              </w:rPr>
              <w:t>0x</w:t>
            </w:r>
            <w:r w:rsidR="004E7654">
              <w:rPr>
                <w:rStyle w:val="a0"/>
                <w:rFonts w:asciiTheme="minorHAnsi" w:eastAsiaTheme="majorEastAsia" w:hAnsiTheme="minorHAnsi" w:cstheme="minorHAnsi"/>
                <w:szCs w:val="18"/>
              </w:rPr>
              <w:t>00</w:t>
            </w:r>
            <w:r>
              <w:rPr>
                <w:rStyle w:val="a0"/>
                <w:rFonts w:asciiTheme="minorHAnsi" w:eastAsiaTheme="majorEastAsia" w:hAnsiTheme="minorHAnsi" w:cstheme="minorHAnsi"/>
                <w:szCs w:val="18"/>
              </w:rPr>
              <w:t>00-0x0</w:t>
            </w:r>
            <w:r w:rsidR="004E7654">
              <w:rPr>
                <w:rStyle w:val="a0"/>
                <w:rFonts w:asciiTheme="minorHAnsi" w:eastAsiaTheme="majorEastAsia" w:hAnsiTheme="minorHAnsi" w:cstheme="minorHAnsi"/>
                <w:szCs w:val="18"/>
              </w:rPr>
              <w:t>00</w:t>
            </w:r>
            <w:r>
              <w:rPr>
                <w:rStyle w:val="a0"/>
                <w:rFonts w:asciiTheme="minorHAnsi" w:eastAsiaTheme="majorEastAsia" w:hAnsiTheme="minorHAnsi" w:cstheme="minorHAnsi"/>
                <w:szCs w:val="18"/>
              </w:rPr>
              <w:t>1</w:t>
            </w:r>
          </w:p>
        </w:tc>
      </w:tr>
      <w:tr w:rsidR="00B90A7E" w:rsidRPr="00AB4057" w14:paraId="2E342A0B" w14:textId="77777777" w:rsidTr="006E2DC2">
        <w:tc>
          <w:tcPr>
            <w:tcW w:w="1880" w:type="dxa"/>
            <w:shd w:val="clear" w:color="auto" w:fill="FFFFCC"/>
          </w:tcPr>
          <w:p w14:paraId="741F4FE3" w14:textId="77777777" w:rsidR="00B90A7E" w:rsidRPr="00AB4057" w:rsidRDefault="00B90A7E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  <w:szCs w:val="18"/>
              </w:rPr>
            </w:pPr>
            <w:r w:rsidRPr="00AB4057">
              <w:rPr>
                <w:rStyle w:val="a0"/>
                <w:rFonts w:asciiTheme="minorHAnsi" w:eastAsiaTheme="majorEastAsia" w:hAnsiTheme="minorHAnsi" w:cstheme="minorHAnsi"/>
                <w:szCs w:val="18"/>
              </w:rPr>
              <w:t>LSB</w:t>
            </w:r>
          </w:p>
        </w:tc>
        <w:tc>
          <w:tcPr>
            <w:tcW w:w="7866" w:type="dxa"/>
          </w:tcPr>
          <w:p w14:paraId="7048A6CE" w14:textId="77777777" w:rsidR="00B90A7E" w:rsidRPr="00AB4057" w:rsidRDefault="00B90A7E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  <w:szCs w:val="18"/>
              </w:rPr>
            </w:pPr>
            <w:r w:rsidRPr="00AB4057">
              <w:rPr>
                <w:rStyle w:val="a0"/>
                <w:rFonts w:asciiTheme="minorHAnsi" w:eastAsiaTheme="majorEastAsia" w:hAnsiTheme="minorHAnsi" w:cstheme="minorHAnsi"/>
                <w:szCs w:val="18"/>
              </w:rPr>
              <w:t>1</w:t>
            </w:r>
          </w:p>
        </w:tc>
      </w:tr>
      <w:tr w:rsidR="00B90A7E" w:rsidRPr="00AB4057" w14:paraId="01F9CE94" w14:textId="77777777" w:rsidTr="006E2DC2">
        <w:tc>
          <w:tcPr>
            <w:tcW w:w="1880" w:type="dxa"/>
            <w:shd w:val="clear" w:color="auto" w:fill="FFFFCC"/>
          </w:tcPr>
          <w:p w14:paraId="223DAF8E" w14:textId="77777777" w:rsidR="00B90A7E" w:rsidRPr="00AB4057" w:rsidRDefault="00B90A7E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  <w:szCs w:val="18"/>
              </w:rPr>
            </w:pPr>
            <w:r w:rsidRPr="00AB4057">
              <w:rPr>
                <w:rStyle w:val="a0"/>
                <w:rFonts w:asciiTheme="minorHAnsi" w:eastAsiaTheme="majorEastAsia" w:hAnsiTheme="minorHAnsi" w:cstheme="minorHAnsi"/>
                <w:szCs w:val="18"/>
              </w:rPr>
              <w:t>初期値</w:t>
            </w:r>
          </w:p>
        </w:tc>
        <w:tc>
          <w:tcPr>
            <w:tcW w:w="7866" w:type="dxa"/>
          </w:tcPr>
          <w:p w14:paraId="33849FF8" w14:textId="77777777" w:rsidR="00B90A7E" w:rsidRPr="00AB4057" w:rsidRDefault="006D2ADD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  <w:szCs w:val="18"/>
              </w:rPr>
            </w:pPr>
            <w:r>
              <w:rPr>
                <w:rStyle w:val="a0"/>
                <w:rFonts w:asciiTheme="minorHAnsi" w:eastAsiaTheme="majorEastAsia" w:hAnsiTheme="minorHAnsi" w:cstheme="minorHAnsi"/>
                <w:szCs w:val="18"/>
              </w:rPr>
              <w:t>-</w:t>
            </w:r>
          </w:p>
        </w:tc>
      </w:tr>
      <w:tr w:rsidR="00B90A7E" w:rsidRPr="00AB4057" w14:paraId="7EDDE1F3" w14:textId="77777777" w:rsidTr="006E2DC2">
        <w:tc>
          <w:tcPr>
            <w:tcW w:w="1880" w:type="dxa"/>
            <w:shd w:val="clear" w:color="auto" w:fill="FFFFCC"/>
          </w:tcPr>
          <w:p w14:paraId="6776C34E" w14:textId="77777777" w:rsidR="00B90A7E" w:rsidRPr="00AB4057" w:rsidRDefault="00B90A7E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  <w:szCs w:val="18"/>
              </w:rPr>
            </w:pPr>
            <w:r w:rsidRPr="00AB4057">
              <w:rPr>
                <w:rStyle w:val="a0"/>
                <w:rFonts w:asciiTheme="minorHAnsi" w:eastAsiaTheme="majorEastAsia" w:hAnsiTheme="minorHAnsi" w:cstheme="minorHAnsi"/>
                <w:szCs w:val="18"/>
              </w:rPr>
              <w:t>スコープ</w:t>
            </w:r>
          </w:p>
        </w:tc>
        <w:tc>
          <w:tcPr>
            <w:tcW w:w="7866" w:type="dxa"/>
          </w:tcPr>
          <w:p w14:paraId="522F6260" w14:textId="77777777" w:rsidR="00B90A7E" w:rsidRPr="00AB4057" w:rsidRDefault="00B90A7E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  <w:szCs w:val="18"/>
              </w:rPr>
            </w:pPr>
            <w:r w:rsidRPr="00AB4057">
              <w:rPr>
                <w:rStyle w:val="a0"/>
                <w:rFonts w:asciiTheme="minorHAnsi" w:eastAsiaTheme="majorEastAsia" w:hAnsiTheme="minorHAnsi" w:cstheme="minorHAnsi"/>
                <w:szCs w:val="18"/>
              </w:rPr>
              <w:t>ファイルローカル</w:t>
            </w:r>
          </w:p>
        </w:tc>
      </w:tr>
      <w:tr w:rsidR="00B90A7E" w:rsidRPr="00AB4057" w14:paraId="1BCD6398" w14:textId="77777777" w:rsidTr="005A6726">
        <w:trPr>
          <w:trHeight w:val="125"/>
        </w:trPr>
        <w:tc>
          <w:tcPr>
            <w:tcW w:w="1880" w:type="dxa"/>
            <w:shd w:val="clear" w:color="auto" w:fill="FFFFCC"/>
          </w:tcPr>
          <w:p w14:paraId="213228C1" w14:textId="77777777" w:rsidR="00B90A7E" w:rsidRPr="00AB4057" w:rsidRDefault="00B90A7E" w:rsidP="006E2DC2">
            <w:pPr>
              <w:pStyle w:val="1"/>
              <w:ind w:firstLineChars="0" w:firstLine="0"/>
              <w:rPr>
                <w:rStyle w:val="a0"/>
                <w:rFonts w:asciiTheme="minorHAnsi" w:eastAsiaTheme="majorEastAsia" w:hAnsiTheme="minorHAnsi" w:cstheme="minorHAnsi"/>
                <w:szCs w:val="18"/>
              </w:rPr>
            </w:pPr>
            <w:r w:rsidRPr="00AB4057">
              <w:rPr>
                <w:rStyle w:val="a0"/>
                <w:rFonts w:asciiTheme="minorHAnsi" w:eastAsiaTheme="majorEastAsia" w:hAnsiTheme="minorHAnsi" w:cstheme="minorHAnsi"/>
                <w:szCs w:val="18"/>
              </w:rPr>
              <w:t>備考</w:t>
            </w:r>
          </w:p>
        </w:tc>
        <w:tc>
          <w:tcPr>
            <w:tcW w:w="7866" w:type="dxa"/>
          </w:tcPr>
          <w:p w14:paraId="1C524929" w14:textId="77777777" w:rsidR="00B90A7E" w:rsidRPr="00AB4057" w:rsidRDefault="005A6726" w:rsidP="006E2DC2">
            <w:pPr>
              <w:rPr>
                <w:rStyle w:val="a0"/>
                <w:rFonts w:eastAsia="ＭＳ ゴシック" w:hAnsiTheme="minorHAnsi" w:cstheme="minorHAnsi"/>
                <w:szCs w:val="18"/>
              </w:rPr>
            </w:pPr>
            <w:r w:rsidRPr="00AB4057">
              <w:rPr>
                <w:rFonts w:eastAsia="ＭＳ ゴシック" w:hAnsiTheme="minorHAnsi" w:cstheme="minorHAnsi" w:hint="eastAsia"/>
                <w:sz w:val="18"/>
                <w:szCs w:val="18"/>
              </w:rPr>
              <w:t>-</w:t>
            </w:r>
          </w:p>
        </w:tc>
      </w:tr>
    </w:tbl>
    <w:p w14:paraId="31726C73" w14:textId="77777777" w:rsidR="003E3A6A" w:rsidRPr="00D244FD" w:rsidRDefault="003E3A6A" w:rsidP="003E3A6A">
      <w:pPr>
        <w:rPr>
          <w:rFonts w:eastAsia="ＭＳ Ｐゴシック"/>
          <w:szCs w:val="21"/>
        </w:rPr>
      </w:pPr>
      <w:r w:rsidRPr="00D244FD">
        <w:rPr>
          <w:rFonts w:eastAsia="ＭＳ Ｐゴシック"/>
          <w:szCs w:val="21"/>
        </w:rPr>
        <w:t>(※1)</w:t>
      </w:r>
      <w:r w:rsidRPr="00D244FD">
        <w:rPr>
          <w:rFonts w:eastAsia="ＭＳ Ｐゴシック"/>
          <w:szCs w:val="21"/>
        </w:rPr>
        <w:t>コンパイル</w:t>
      </w:r>
      <w:r w:rsidRPr="00D244FD">
        <w:rPr>
          <w:rFonts w:eastAsia="ＭＳ Ｐゴシック"/>
          <w:szCs w:val="21"/>
        </w:rPr>
        <w:t>SW</w:t>
      </w:r>
      <w:r w:rsidRPr="00D244FD">
        <w:rPr>
          <w:rFonts w:eastAsia="ＭＳ Ｐゴシック"/>
          <w:szCs w:val="21"/>
        </w:rPr>
        <w:t>が「</w:t>
      </w:r>
      <w:r w:rsidR="00120437" w:rsidRPr="00D244FD">
        <w:rPr>
          <w:rFonts w:eastAsia="ＭＳ Ｐゴシック"/>
          <w:szCs w:val="21"/>
        </w:rPr>
        <w:t xml:space="preserve">BSW_TYPE </w:t>
      </w:r>
      <w:r w:rsidRPr="00D244FD">
        <w:rPr>
          <w:rFonts w:eastAsia="ＭＳ Ｐゴシック"/>
          <w:szCs w:val="21"/>
        </w:rPr>
        <w:t xml:space="preserve">== </w:t>
      </w:r>
      <w:r w:rsidR="00120437" w:rsidRPr="00D244FD">
        <w:rPr>
          <w:rFonts w:eastAsia="ＭＳ Ｐゴシック"/>
          <w:szCs w:val="21"/>
        </w:rPr>
        <w:t>BSW_TYPE_NESJ</w:t>
      </w:r>
      <w:r w:rsidRPr="00D244FD">
        <w:rPr>
          <w:rFonts w:eastAsia="ＭＳ Ｐゴシック"/>
          <w:szCs w:val="21"/>
        </w:rPr>
        <w:t>」の場合に有効</w:t>
      </w:r>
    </w:p>
    <w:p w14:paraId="0DB75464" w14:textId="77777777" w:rsidR="002D085A" w:rsidRDefault="002D085A" w:rsidP="002D085A">
      <w:pPr>
        <w:widowControl/>
        <w:jc w:val="left"/>
        <w:rPr>
          <w:sz w:val="18"/>
        </w:rPr>
      </w:pPr>
      <w:r>
        <w:br w:type="page"/>
      </w:r>
    </w:p>
    <w:p w14:paraId="4D2D4749" w14:textId="77777777" w:rsidR="002D085A" w:rsidRDefault="002D085A" w:rsidP="002D085A">
      <w:pPr>
        <w:pStyle w:val="Heading2"/>
      </w:pPr>
      <w:bookmarkStart w:id="28" w:name="_Toc89768820"/>
      <w:r>
        <w:rPr>
          <w:rFonts w:hint="eastAsia"/>
        </w:rPr>
        <w:t>C</w:t>
      </w:r>
      <w:r>
        <w:t xml:space="preserve">onstant definition / </w:t>
      </w:r>
      <w:r w:rsidRPr="005006FE">
        <w:rPr>
          <w:rFonts w:hint="eastAsia"/>
        </w:rPr>
        <w:t>定数定義</w:t>
      </w:r>
      <w:bookmarkEnd w:id="28"/>
    </w:p>
    <w:p w14:paraId="5D1495E2" w14:textId="77777777" w:rsidR="002D085A" w:rsidRPr="00746246" w:rsidRDefault="00746246" w:rsidP="00746246">
      <w:pPr>
        <w:pStyle w:val="1"/>
        <w:ind w:firstLine="210"/>
        <w:rPr>
          <w:rFonts w:eastAsia="ＭＳ Ｐゴシック"/>
        </w:rPr>
      </w:pPr>
      <w:r w:rsidRPr="002A3802">
        <w:rPr>
          <w:rFonts w:eastAsia="ＭＳ Ｐゴシック" w:hint="eastAsia"/>
        </w:rPr>
        <w:t>本書において定義される定数はない。</w:t>
      </w:r>
    </w:p>
    <w:p w14:paraId="79C6DB2F" w14:textId="77777777" w:rsidR="002D085A" w:rsidRDefault="002D085A" w:rsidP="002D085A">
      <w:r>
        <w:br w:type="page"/>
      </w:r>
    </w:p>
    <w:p w14:paraId="5CD3A357" w14:textId="77777777" w:rsidR="002D085A" w:rsidRDefault="002D085A" w:rsidP="002D085A">
      <w:pPr>
        <w:pStyle w:val="Heading2"/>
      </w:pPr>
      <w:bookmarkStart w:id="29" w:name="_Toc89768821"/>
      <w:r>
        <w:rPr>
          <w:rFonts w:hint="eastAsia"/>
        </w:rPr>
        <w:t>M</w:t>
      </w:r>
      <w:r>
        <w:t xml:space="preserve">acro definition / </w:t>
      </w:r>
      <w:r w:rsidRPr="005006FE">
        <w:rPr>
          <w:rFonts w:hint="eastAsia"/>
        </w:rPr>
        <w:t>マクロ定義</w:t>
      </w:r>
      <w:bookmarkEnd w:id="29"/>
    </w:p>
    <w:p w14:paraId="3E2E37D1" w14:textId="77777777" w:rsidR="002D085A" w:rsidRPr="00FF034C" w:rsidRDefault="002D085A" w:rsidP="002D085A">
      <w:pPr>
        <w:pStyle w:val="Heading3"/>
        <w:rPr>
          <w:szCs w:val="21"/>
        </w:rPr>
      </w:pPr>
      <w:bookmarkStart w:id="30" w:name="_Toc89768822"/>
      <w:r w:rsidRPr="00F6751C">
        <w:rPr>
          <w:rStyle w:val="a0"/>
          <w:rFonts w:hint="eastAsia"/>
          <w:sz w:val="21"/>
          <w:szCs w:val="21"/>
        </w:rPr>
        <w:t>ULONG MAX</w:t>
      </w:r>
      <w:r w:rsidRPr="00F6751C">
        <w:rPr>
          <w:rStyle w:val="a0"/>
          <w:rFonts w:hint="eastAsia"/>
          <w:sz w:val="21"/>
          <w:szCs w:val="21"/>
        </w:rPr>
        <w:t>値</w:t>
      </w:r>
      <w:bookmarkEnd w:id="30"/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80"/>
        <w:gridCol w:w="7866"/>
      </w:tblGrid>
      <w:tr w:rsidR="002D085A" w:rsidRPr="00EA74B9" w14:paraId="428D9F50" w14:textId="77777777" w:rsidTr="006E2DC2">
        <w:tc>
          <w:tcPr>
            <w:tcW w:w="1880" w:type="dxa"/>
            <w:shd w:val="clear" w:color="auto" w:fill="FFFFCC"/>
          </w:tcPr>
          <w:p w14:paraId="0E202665" w14:textId="77777777" w:rsidR="002D085A" w:rsidRPr="005006FE" w:rsidRDefault="002D085A" w:rsidP="006E2DC2">
            <w:pPr>
              <w:rPr>
                <w:rStyle w:val="a0"/>
              </w:rPr>
            </w:pPr>
            <w:r w:rsidRPr="005006FE">
              <w:rPr>
                <w:rStyle w:val="a0"/>
                <w:rFonts w:hint="eastAsia"/>
              </w:rPr>
              <w:t>名称</w:t>
            </w:r>
          </w:p>
        </w:tc>
        <w:tc>
          <w:tcPr>
            <w:tcW w:w="7866" w:type="dxa"/>
          </w:tcPr>
          <w:p w14:paraId="026D9F87" w14:textId="77777777" w:rsidR="002D085A" w:rsidRPr="005006FE" w:rsidRDefault="002D085A" w:rsidP="006E2DC2">
            <w:pPr>
              <w:rPr>
                <w:rStyle w:val="a0"/>
              </w:rPr>
            </w:pPr>
            <w:r w:rsidRPr="00F6751C">
              <w:rPr>
                <w:rStyle w:val="a0"/>
              </w:rPr>
              <w:t>ZDCDC_ULONG_MAX</w:t>
            </w:r>
          </w:p>
        </w:tc>
      </w:tr>
      <w:tr w:rsidR="002D085A" w:rsidRPr="00EA74B9" w14:paraId="4442F239" w14:textId="77777777" w:rsidTr="006E2DC2">
        <w:tc>
          <w:tcPr>
            <w:tcW w:w="1880" w:type="dxa"/>
            <w:shd w:val="clear" w:color="auto" w:fill="FFFFCC"/>
          </w:tcPr>
          <w:p w14:paraId="4E258C6B" w14:textId="77777777" w:rsidR="002D085A" w:rsidRPr="005006FE" w:rsidRDefault="002D085A" w:rsidP="006E2DC2">
            <w:pPr>
              <w:rPr>
                <w:rStyle w:val="a0"/>
              </w:rPr>
            </w:pPr>
            <w:r w:rsidRPr="005006FE">
              <w:rPr>
                <w:rStyle w:val="a0"/>
              </w:rPr>
              <w:t>LSB</w:t>
            </w:r>
          </w:p>
        </w:tc>
        <w:tc>
          <w:tcPr>
            <w:tcW w:w="7866" w:type="dxa"/>
          </w:tcPr>
          <w:p w14:paraId="1188B2E0" w14:textId="77777777" w:rsidR="002D085A" w:rsidRPr="005006FE" w:rsidRDefault="002D085A" w:rsidP="006E2DC2">
            <w:pPr>
              <w:rPr>
                <w:rStyle w:val="a0"/>
              </w:rPr>
            </w:pPr>
            <w:r w:rsidRPr="005006FE">
              <w:rPr>
                <w:rStyle w:val="a0"/>
              </w:rPr>
              <w:t>-</w:t>
            </w:r>
          </w:p>
        </w:tc>
      </w:tr>
      <w:tr w:rsidR="002D085A" w:rsidRPr="00EA74B9" w14:paraId="202E4EFC" w14:textId="77777777" w:rsidTr="006E2DC2">
        <w:tc>
          <w:tcPr>
            <w:tcW w:w="1880" w:type="dxa"/>
            <w:shd w:val="clear" w:color="auto" w:fill="FFFFCC"/>
          </w:tcPr>
          <w:p w14:paraId="57534D0C" w14:textId="77777777" w:rsidR="002D085A" w:rsidRPr="005006FE" w:rsidRDefault="002D085A" w:rsidP="006E2DC2">
            <w:pPr>
              <w:rPr>
                <w:rStyle w:val="a0"/>
              </w:rPr>
            </w:pPr>
            <w:r w:rsidRPr="005006FE">
              <w:rPr>
                <w:rStyle w:val="a0"/>
                <w:rFonts w:hint="eastAsia"/>
              </w:rPr>
              <w:t>値</w:t>
            </w:r>
          </w:p>
        </w:tc>
        <w:tc>
          <w:tcPr>
            <w:tcW w:w="7866" w:type="dxa"/>
          </w:tcPr>
          <w:p w14:paraId="31BFA51E" w14:textId="77777777" w:rsidR="002D085A" w:rsidRPr="00F6751C" w:rsidRDefault="002D085A" w:rsidP="006E2DC2">
            <w:pPr>
              <w:rPr>
                <w:rStyle w:val="a0"/>
              </w:rPr>
            </w:pPr>
            <w:r w:rsidRPr="00F6751C">
              <w:rPr>
                <w:rStyle w:val="a0"/>
              </w:rPr>
              <w:t>0xFFFFFFFFU</w:t>
            </w:r>
          </w:p>
        </w:tc>
      </w:tr>
      <w:tr w:rsidR="002D085A" w:rsidRPr="00EA74B9" w14:paraId="2A55427D" w14:textId="77777777" w:rsidTr="006E2DC2">
        <w:tc>
          <w:tcPr>
            <w:tcW w:w="1880" w:type="dxa"/>
            <w:shd w:val="clear" w:color="auto" w:fill="FFFFCC"/>
          </w:tcPr>
          <w:p w14:paraId="2B98E048" w14:textId="77777777" w:rsidR="002D085A" w:rsidRPr="005006FE" w:rsidRDefault="002D085A" w:rsidP="006E2DC2">
            <w:pPr>
              <w:rPr>
                <w:rStyle w:val="a0"/>
              </w:rPr>
            </w:pPr>
            <w:r w:rsidRPr="005006FE">
              <w:rPr>
                <w:rStyle w:val="a0"/>
                <w:rFonts w:hint="eastAsia"/>
              </w:rPr>
              <w:t>スコープ</w:t>
            </w:r>
          </w:p>
        </w:tc>
        <w:tc>
          <w:tcPr>
            <w:tcW w:w="7866" w:type="dxa"/>
          </w:tcPr>
          <w:p w14:paraId="22E0EF9E" w14:textId="77777777" w:rsidR="002D085A" w:rsidRPr="005006FE" w:rsidRDefault="002D085A" w:rsidP="006E2DC2">
            <w:pPr>
              <w:rPr>
                <w:rStyle w:val="a0"/>
              </w:rPr>
            </w:pPr>
            <w:r>
              <w:rPr>
                <w:rStyle w:val="a0"/>
                <w:rFonts w:hint="eastAsia"/>
              </w:rPr>
              <w:t>ファイルローカル</w:t>
            </w:r>
          </w:p>
        </w:tc>
      </w:tr>
      <w:tr w:rsidR="002D085A" w:rsidRPr="00EA74B9" w14:paraId="7F1F5683" w14:textId="77777777" w:rsidTr="006E2DC2">
        <w:tc>
          <w:tcPr>
            <w:tcW w:w="1880" w:type="dxa"/>
            <w:shd w:val="clear" w:color="auto" w:fill="FFFFCC"/>
          </w:tcPr>
          <w:p w14:paraId="23E470D5" w14:textId="77777777" w:rsidR="002D085A" w:rsidRPr="005006FE" w:rsidRDefault="002D085A" w:rsidP="006E2DC2">
            <w:pPr>
              <w:rPr>
                <w:rStyle w:val="a0"/>
              </w:rPr>
            </w:pPr>
            <w:r w:rsidRPr="005006FE">
              <w:rPr>
                <w:rStyle w:val="a0"/>
                <w:rFonts w:hint="eastAsia"/>
              </w:rPr>
              <w:t>備考</w:t>
            </w:r>
          </w:p>
        </w:tc>
        <w:tc>
          <w:tcPr>
            <w:tcW w:w="7866" w:type="dxa"/>
          </w:tcPr>
          <w:p w14:paraId="0DC9506E" w14:textId="77777777" w:rsidR="002D085A" w:rsidRPr="005006FE" w:rsidRDefault="002D085A" w:rsidP="006E2DC2">
            <w:pPr>
              <w:rPr>
                <w:rStyle w:val="a0"/>
              </w:rPr>
            </w:pPr>
            <w:r w:rsidRPr="005006FE">
              <w:rPr>
                <w:rStyle w:val="a0"/>
              </w:rPr>
              <w:t>-</w:t>
            </w:r>
          </w:p>
        </w:tc>
      </w:tr>
    </w:tbl>
    <w:p w14:paraId="38458909" w14:textId="77777777" w:rsidR="001947FB" w:rsidRPr="00467BB6" w:rsidRDefault="001947FB" w:rsidP="001947FB">
      <w:r w:rsidRPr="00467BB6">
        <w:br w:type="page"/>
      </w:r>
    </w:p>
    <w:p w14:paraId="7046D586" w14:textId="77777777" w:rsidR="002D085A" w:rsidRPr="00F060C0" w:rsidRDefault="002D085A" w:rsidP="002D085A">
      <w:pPr>
        <w:pStyle w:val="Heading1"/>
      </w:pPr>
      <w:bookmarkStart w:id="31" w:name="_Toc89768823"/>
      <w:r>
        <w:rPr>
          <w:rFonts w:hint="eastAsia"/>
        </w:rPr>
        <w:t>F</w:t>
      </w:r>
      <w:r>
        <w:t xml:space="preserve">unction definition / </w:t>
      </w:r>
      <w:r w:rsidRPr="00F060C0">
        <w:rPr>
          <w:rFonts w:hint="eastAsia"/>
        </w:rPr>
        <w:t>関数定義</w:t>
      </w:r>
      <w:bookmarkEnd w:id="31"/>
    </w:p>
    <w:p w14:paraId="687A7249" w14:textId="77777777" w:rsidR="002D085A" w:rsidRPr="00467BB6" w:rsidRDefault="002D085A" w:rsidP="002D085A">
      <w:pPr>
        <w:pStyle w:val="Heading2"/>
      </w:pPr>
      <w:bookmarkStart w:id="32" w:name="_Toc89768824"/>
      <w:r>
        <w:rPr>
          <w:rFonts w:hint="eastAsia"/>
        </w:rPr>
        <w:t>F</w:t>
      </w:r>
      <w:r>
        <w:t xml:space="preserve">unction list / </w:t>
      </w:r>
      <w:r w:rsidRPr="00467BB6">
        <w:rPr>
          <w:rFonts w:hint="eastAsia"/>
        </w:rPr>
        <w:t>関数一覧表</w:t>
      </w:r>
      <w:bookmarkEnd w:id="32"/>
    </w:p>
    <w:p w14:paraId="3C7F370E" w14:textId="624C4803" w:rsidR="002D085A" w:rsidRDefault="002D085A" w:rsidP="002D085A">
      <w:pPr>
        <w:pStyle w:val="1"/>
        <w:ind w:firstLine="210"/>
        <w:rPr>
          <w:rFonts w:eastAsia="ＭＳ Ｐゴシック"/>
        </w:rPr>
      </w:pPr>
      <w:r w:rsidRPr="00504DCB">
        <w:rPr>
          <w:rFonts w:eastAsia="ＭＳ Ｐゴシック" w:hint="eastAsia"/>
        </w:rPr>
        <w:t>以下に本書にて定義する関数の一覧を示す。</w:t>
      </w:r>
      <w:r w:rsidRPr="00504DCB">
        <w:rPr>
          <w:rFonts w:eastAsia="ＭＳ Ｐゴシック" w:hint="eastAsia"/>
        </w:rPr>
        <w:t>SW-U</w:t>
      </w:r>
      <w:r w:rsidRPr="00504DCB">
        <w:rPr>
          <w:rFonts w:eastAsia="ＭＳ Ｐゴシック" w:hint="eastAsia"/>
        </w:rPr>
        <w:t>とのトレーサビリティもここで定義する。</w:t>
      </w:r>
    </w:p>
    <w:p w14:paraId="2373984C" w14:textId="77777777" w:rsidR="001947FB" w:rsidRPr="00504DCB" w:rsidRDefault="001947FB" w:rsidP="002D085A">
      <w:pPr>
        <w:pStyle w:val="1"/>
        <w:ind w:firstLine="210"/>
        <w:rPr>
          <w:rFonts w:eastAsia="ＭＳ Ｐゴシック"/>
        </w:rPr>
      </w:pPr>
    </w:p>
    <w:tbl>
      <w:tblPr>
        <w:tblStyle w:val="TableGrid"/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83"/>
        <w:gridCol w:w="810"/>
        <w:gridCol w:w="2610"/>
        <w:gridCol w:w="2610"/>
        <w:gridCol w:w="1533"/>
      </w:tblGrid>
      <w:tr w:rsidR="002D085A" w14:paraId="44CD3B11" w14:textId="77777777" w:rsidTr="006E2DC2">
        <w:tc>
          <w:tcPr>
            <w:tcW w:w="2183" w:type="dxa"/>
            <w:shd w:val="clear" w:color="auto" w:fill="FFFFCC"/>
          </w:tcPr>
          <w:p w14:paraId="776FFA6F" w14:textId="77777777" w:rsidR="002D085A" w:rsidRDefault="002D085A" w:rsidP="006E2DC2">
            <w:pPr>
              <w:pStyle w:val="a7"/>
            </w:pPr>
            <w:r>
              <w:rPr>
                <w:rFonts w:hint="eastAsia"/>
              </w:rPr>
              <w:t>関数</w:t>
            </w:r>
            <w:r>
              <w:t>ID</w:t>
            </w:r>
          </w:p>
        </w:tc>
        <w:tc>
          <w:tcPr>
            <w:tcW w:w="810" w:type="dxa"/>
            <w:shd w:val="clear" w:color="auto" w:fill="FFFFCC"/>
          </w:tcPr>
          <w:p w14:paraId="1DE7792D" w14:textId="77777777" w:rsidR="002D085A" w:rsidRDefault="002D085A" w:rsidP="006E2DC2">
            <w:pPr>
              <w:pStyle w:val="a7"/>
            </w:pPr>
            <w:r>
              <w:rPr>
                <w:rFonts w:hint="eastAsia"/>
              </w:rPr>
              <w:t>記憶子</w:t>
            </w:r>
          </w:p>
        </w:tc>
        <w:tc>
          <w:tcPr>
            <w:tcW w:w="2610" w:type="dxa"/>
            <w:shd w:val="clear" w:color="auto" w:fill="FFFFCC"/>
          </w:tcPr>
          <w:p w14:paraId="542068C5" w14:textId="77777777" w:rsidR="002D085A" w:rsidRDefault="002D085A" w:rsidP="006E2DC2">
            <w:pPr>
              <w:pStyle w:val="a7"/>
            </w:pPr>
            <w:r>
              <w:rPr>
                <w:rFonts w:hint="eastAsia"/>
              </w:rPr>
              <w:t>関数名</w:t>
            </w:r>
          </w:p>
        </w:tc>
        <w:tc>
          <w:tcPr>
            <w:tcW w:w="2610" w:type="dxa"/>
            <w:shd w:val="clear" w:color="auto" w:fill="FFFFCC"/>
          </w:tcPr>
          <w:p w14:paraId="7A603AF5" w14:textId="77777777" w:rsidR="002D085A" w:rsidRDefault="00983AF6" w:rsidP="006E2DC2">
            <w:pPr>
              <w:pStyle w:val="a7"/>
            </w:pPr>
            <w:r w:rsidRPr="00983AF6">
              <w:rPr>
                <w:rFonts w:hint="eastAsia"/>
              </w:rPr>
              <w:t>処理概要</w:t>
            </w:r>
          </w:p>
        </w:tc>
        <w:tc>
          <w:tcPr>
            <w:tcW w:w="1533" w:type="dxa"/>
            <w:shd w:val="clear" w:color="auto" w:fill="FFFFCC"/>
          </w:tcPr>
          <w:p w14:paraId="58C2D0B3" w14:textId="77777777" w:rsidR="002D085A" w:rsidRDefault="002D085A" w:rsidP="006E2DC2">
            <w:pPr>
              <w:pStyle w:val="a7"/>
            </w:pPr>
            <w:r>
              <w:t>SW-U ID</w:t>
            </w:r>
          </w:p>
        </w:tc>
      </w:tr>
      <w:tr w:rsidR="005D6CC7" w14:paraId="22B65638" w14:textId="77777777" w:rsidTr="0078524B">
        <w:tc>
          <w:tcPr>
            <w:tcW w:w="2183" w:type="dxa"/>
            <w:vAlign w:val="center"/>
          </w:tcPr>
          <w:p w14:paraId="105FE56D" w14:textId="77777777" w:rsidR="005D6CC7" w:rsidRPr="005D6CC7" w:rsidRDefault="005D6CC7" w:rsidP="005D6CC7">
            <w:pPr>
              <w:pStyle w:val="a7"/>
              <w:rPr>
                <w:rFonts w:eastAsia="ＭＳ Ｐゴシック" w:hAnsi="Times New Roman" w:cs="Times New Roman"/>
                <w:b/>
                <w:color w:val="auto"/>
                <w:szCs w:val="18"/>
                <w:lang w:eastAsia="zh-CN"/>
              </w:rPr>
            </w:pPr>
            <w:r w:rsidRPr="005D6CC7">
              <w:rPr>
                <w:rFonts w:eastAsia="ＭＳ Ｐゴシック" w:hAnsi="Times New Roman" w:cs="Times New Roman" w:hint="eastAsia"/>
                <w:color w:val="auto"/>
                <w:szCs w:val="18"/>
              </w:rPr>
              <w:t>【</w:t>
            </w:r>
            <w:r w:rsidRPr="005D6CC7">
              <w:rPr>
                <w:rFonts w:eastAsia="ＭＳ Ｐゴシック" w:hAnsi="Times New Roman" w:cs="Times New Roman" w:hint="eastAsia"/>
                <w:color w:val="auto"/>
                <w:szCs w:val="18"/>
              </w:rPr>
              <w:t>SWP_DCDC_Mng-004</w:t>
            </w:r>
            <w:r w:rsidRPr="005D6CC7">
              <w:rPr>
                <w:rFonts w:eastAsia="ＭＳ Ｐゴシック" w:hAnsi="Times New Roman" w:cs="Times New Roman" w:hint="eastAsia"/>
                <w:color w:val="auto"/>
                <w:szCs w:val="18"/>
              </w:rPr>
              <w:t>】</w:t>
            </w:r>
          </w:p>
        </w:tc>
        <w:tc>
          <w:tcPr>
            <w:tcW w:w="810" w:type="dxa"/>
          </w:tcPr>
          <w:p w14:paraId="49F14FCD" w14:textId="77777777" w:rsidR="005D6CC7" w:rsidRPr="005D6CC7" w:rsidRDefault="005D6CC7" w:rsidP="005D6CC7">
            <w:pPr>
              <w:pStyle w:val="a7"/>
              <w:rPr>
                <w:rFonts w:eastAsia="ＭＳ Ｐゴシック" w:hAnsi="Times New Roman" w:cs="Times New Roman"/>
                <w:color w:val="auto"/>
                <w:szCs w:val="18"/>
              </w:rPr>
            </w:pPr>
            <w:r w:rsidRPr="005D6CC7">
              <w:rPr>
                <w:rFonts w:eastAsia="ＭＳ Ｐゴシック" w:hAnsi="Times New Roman" w:cs="Times New Roman"/>
                <w:color w:val="auto"/>
                <w:szCs w:val="18"/>
              </w:rPr>
              <w:t>extern</w:t>
            </w:r>
          </w:p>
        </w:tc>
        <w:tc>
          <w:tcPr>
            <w:tcW w:w="2610" w:type="dxa"/>
          </w:tcPr>
          <w:p w14:paraId="498F5712" w14:textId="77777777" w:rsidR="005D6CC7" w:rsidRPr="005D6CC7" w:rsidRDefault="005D6CC7" w:rsidP="005D6CC7">
            <w:pPr>
              <w:jc w:val="left"/>
              <w:rPr>
                <w:rStyle w:val="a2"/>
                <w:szCs w:val="18"/>
              </w:rPr>
            </w:pPr>
            <w:r w:rsidRPr="005D6CC7">
              <w:rPr>
                <w:rStyle w:val="a2"/>
                <w:szCs w:val="18"/>
              </w:rPr>
              <w:fldChar w:fldCharType="begin"/>
            </w:r>
            <w:r w:rsidRPr="005D6CC7">
              <w:rPr>
                <w:rStyle w:val="a2"/>
                <w:szCs w:val="18"/>
              </w:rPr>
              <w:instrText xml:space="preserve"> REF _Ref75352024 \h  \* MERGEFORMAT </w:instrText>
            </w:r>
            <w:r w:rsidRPr="005D6CC7">
              <w:rPr>
                <w:rStyle w:val="a2"/>
                <w:szCs w:val="18"/>
              </w:rPr>
            </w:r>
            <w:r w:rsidRPr="005D6CC7">
              <w:rPr>
                <w:rStyle w:val="a2"/>
                <w:szCs w:val="18"/>
              </w:rPr>
              <w:fldChar w:fldCharType="separate"/>
            </w:r>
            <w:r w:rsidRPr="005D6CC7">
              <w:rPr>
                <w:rStyle w:val="a2"/>
                <w:rFonts w:hint="eastAsia"/>
                <w:szCs w:val="18"/>
              </w:rPr>
              <w:t>DCDC 25us</w:t>
            </w:r>
            <w:r w:rsidRPr="005D6CC7">
              <w:rPr>
                <w:rStyle w:val="a2"/>
                <w:rFonts w:hint="eastAsia"/>
                <w:szCs w:val="18"/>
              </w:rPr>
              <w:t>割り込みタイマメイン処理</w:t>
            </w:r>
            <w:r w:rsidRPr="005D6CC7">
              <w:rPr>
                <w:rStyle w:val="a2"/>
                <w:szCs w:val="18"/>
              </w:rPr>
              <w:fldChar w:fldCharType="end"/>
            </w:r>
          </w:p>
        </w:tc>
        <w:tc>
          <w:tcPr>
            <w:tcW w:w="2610" w:type="dxa"/>
          </w:tcPr>
          <w:p w14:paraId="1B0C2116" w14:textId="77777777" w:rsidR="005D6CC7" w:rsidRPr="005D6CC7" w:rsidRDefault="005D6CC7" w:rsidP="005D6CC7">
            <w:pPr>
              <w:jc w:val="left"/>
              <w:rPr>
                <w:rStyle w:val="a0"/>
                <w:szCs w:val="18"/>
              </w:rPr>
            </w:pPr>
            <w:r w:rsidRPr="005D6CC7">
              <w:rPr>
                <w:rStyle w:val="a0"/>
                <w:rFonts w:hint="eastAsia"/>
                <w:szCs w:val="18"/>
              </w:rPr>
              <w:t>DCDC 25us</w:t>
            </w:r>
            <w:r w:rsidRPr="005D6CC7">
              <w:rPr>
                <w:rStyle w:val="a0"/>
                <w:rFonts w:hint="eastAsia"/>
                <w:szCs w:val="18"/>
              </w:rPr>
              <w:t>割り込みタイマメイン処理を行う。</w:t>
            </w:r>
          </w:p>
        </w:tc>
        <w:tc>
          <w:tcPr>
            <w:tcW w:w="1533" w:type="dxa"/>
          </w:tcPr>
          <w:p w14:paraId="3B5E10C6" w14:textId="77777777" w:rsidR="005D6CC7" w:rsidRPr="005D6CC7" w:rsidRDefault="005D6CC7" w:rsidP="005D6CC7">
            <w:pPr>
              <w:pStyle w:val="a7"/>
              <w:rPr>
                <w:rFonts w:eastAsia="ＭＳ Ｐゴシック" w:hAnsi="Times New Roman" w:cs="Times New Roman"/>
                <w:color w:val="auto"/>
                <w:szCs w:val="18"/>
              </w:rPr>
            </w:pPr>
            <w:r w:rsidRPr="005D6CC7">
              <w:rPr>
                <w:rFonts w:hint="eastAsia"/>
                <w:szCs w:val="18"/>
              </w:rPr>
              <w:t>【</w:t>
            </w:r>
            <w:r w:rsidRPr="005D6CC7">
              <w:rPr>
                <w:rFonts w:hint="eastAsia"/>
                <w:szCs w:val="18"/>
              </w:rPr>
              <w:t>SWU_DCDC_Mng-004</w:t>
            </w:r>
            <w:r w:rsidRPr="005D6CC7">
              <w:rPr>
                <w:rFonts w:hint="eastAsia"/>
                <w:szCs w:val="18"/>
              </w:rPr>
              <w:t>】</w:t>
            </w:r>
          </w:p>
        </w:tc>
      </w:tr>
      <w:tr w:rsidR="005D6CC7" w:rsidRPr="00A83540" w14:paraId="2329D949" w14:textId="77777777" w:rsidTr="006E2DC2">
        <w:tc>
          <w:tcPr>
            <w:tcW w:w="2183" w:type="dxa"/>
          </w:tcPr>
          <w:p w14:paraId="48167776" w14:textId="77777777" w:rsidR="005D6CC7" w:rsidRPr="005D6CC7" w:rsidRDefault="005D6CC7" w:rsidP="005D6CC7">
            <w:pPr>
              <w:pStyle w:val="a7"/>
              <w:rPr>
                <w:rFonts w:eastAsia="ＭＳ Ｐゴシック" w:hAnsi="Times New Roman" w:cs="Times New Roman"/>
                <w:color w:val="auto"/>
                <w:szCs w:val="18"/>
              </w:rPr>
            </w:pPr>
            <w:r w:rsidRPr="005D6CC7">
              <w:rPr>
                <w:rFonts w:eastAsia="ＭＳ Ｐゴシック" w:hAnsi="Times New Roman" w:cs="Times New Roman" w:hint="eastAsia"/>
                <w:color w:val="auto"/>
                <w:szCs w:val="18"/>
              </w:rPr>
              <w:t>【</w:t>
            </w:r>
            <w:r w:rsidRPr="005D6CC7">
              <w:rPr>
                <w:rFonts w:eastAsia="ＭＳ Ｐゴシック" w:hAnsi="Times New Roman" w:cs="Times New Roman" w:hint="eastAsia"/>
                <w:color w:val="auto"/>
                <w:szCs w:val="18"/>
              </w:rPr>
              <w:t>SWP_DCDC_Mng-005</w:t>
            </w:r>
            <w:r w:rsidRPr="005D6CC7">
              <w:rPr>
                <w:rFonts w:eastAsia="ＭＳ Ｐゴシック" w:hAnsi="Times New Roman" w:cs="Times New Roman" w:hint="eastAsia"/>
                <w:color w:val="auto"/>
                <w:szCs w:val="18"/>
              </w:rPr>
              <w:t>】</w:t>
            </w:r>
          </w:p>
        </w:tc>
        <w:tc>
          <w:tcPr>
            <w:tcW w:w="810" w:type="dxa"/>
          </w:tcPr>
          <w:p w14:paraId="20F1D0E5" w14:textId="77777777" w:rsidR="005D6CC7" w:rsidRPr="005D6CC7" w:rsidRDefault="005D6CC7" w:rsidP="005D6CC7">
            <w:pPr>
              <w:pStyle w:val="a7"/>
              <w:rPr>
                <w:rFonts w:eastAsia="ＭＳ Ｐゴシック" w:hAnsi="Times New Roman" w:cs="Times New Roman"/>
                <w:color w:val="auto"/>
                <w:szCs w:val="18"/>
              </w:rPr>
            </w:pPr>
            <w:r w:rsidRPr="005D6CC7">
              <w:rPr>
                <w:rFonts w:eastAsia="ＭＳ Ｐゴシック" w:hAnsi="Times New Roman" w:cs="Times New Roman"/>
                <w:color w:val="auto"/>
                <w:szCs w:val="18"/>
              </w:rPr>
              <w:t>extern</w:t>
            </w:r>
          </w:p>
        </w:tc>
        <w:tc>
          <w:tcPr>
            <w:tcW w:w="2610" w:type="dxa"/>
          </w:tcPr>
          <w:p w14:paraId="77E7B1A9" w14:textId="77777777" w:rsidR="005D6CC7" w:rsidRPr="005D6CC7" w:rsidRDefault="005D6CC7" w:rsidP="005D6CC7">
            <w:pPr>
              <w:jc w:val="left"/>
              <w:rPr>
                <w:rStyle w:val="a2"/>
                <w:szCs w:val="18"/>
              </w:rPr>
            </w:pPr>
            <w:r w:rsidRPr="005D6CC7">
              <w:rPr>
                <w:rStyle w:val="a2"/>
                <w:szCs w:val="18"/>
              </w:rPr>
              <w:fldChar w:fldCharType="begin"/>
            </w:r>
            <w:r w:rsidRPr="005D6CC7">
              <w:rPr>
                <w:rStyle w:val="a2"/>
                <w:szCs w:val="18"/>
              </w:rPr>
              <w:instrText xml:space="preserve"> REF _Ref75352030 \h  \* MERGEFORMAT </w:instrText>
            </w:r>
            <w:r w:rsidRPr="005D6CC7">
              <w:rPr>
                <w:rStyle w:val="a2"/>
                <w:szCs w:val="18"/>
              </w:rPr>
            </w:r>
            <w:r w:rsidRPr="005D6CC7">
              <w:rPr>
                <w:rStyle w:val="a2"/>
                <w:szCs w:val="18"/>
              </w:rPr>
              <w:fldChar w:fldCharType="separate"/>
            </w:r>
            <w:r w:rsidRPr="005D6CC7">
              <w:rPr>
                <w:rStyle w:val="a2"/>
                <w:rFonts w:hint="eastAsia"/>
                <w:szCs w:val="18"/>
              </w:rPr>
              <w:t>DCDC A</w:t>
            </w:r>
            <w:r w:rsidRPr="005D6CC7">
              <w:rPr>
                <w:rStyle w:val="a2"/>
                <w:rFonts w:hint="eastAsia"/>
                <w:szCs w:val="18"/>
              </w:rPr>
              <w:t>相</w:t>
            </w:r>
            <w:r w:rsidRPr="005D6CC7">
              <w:rPr>
                <w:rStyle w:val="a2"/>
                <w:rFonts w:hint="eastAsia"/>
                <w:szCs w:val="18"/>
              </w:rPr>
              <w:t xml:space="preserve"> ZC</w:t>
            </w:r>
            <w:r w:rsidRPr="005D6CC7">
              <w:rPr>
                <w:rStyle w:val="a2"/>
                <w:rFonts w:hint="eastAsia"/>
                <w:szCs w:val="18"/>
              </w:rPr>
              <w:t>割り込み処理</w:t>
            </w:r>
            <w:r w:rsidRPr="005D6CC7">
              <w:rPr>
                <w:rStyle w:val="a2"/>
                <w:szCs w:val="18"/>
              </w:rPr>
              <w:fldChar w:fldCharType="end"/>
            </w:r>
          </w:p>
        </w:tc>
        <w:tc>
          <w:tcPr>
            <w:tcW w:w="2610" w:type="dxa"/>
          </w:tcPr>
          <w:p w14:paraId="0E97A3BF" w14:textId="77777777" w:rsidR="005D6CC7" w:rsidRPr="005D6CC7" w:rsidRDefault="005D6CC7" w:rsidP="005D6CC7">
            <w:pPr>
              <w:jc w:val="left"/>
              <w:rPr>
                <w:rStyle w:val="a0"/>
                <w:szCs w:val="18"/>
              </w:rPr>
            </w:pPr>
            <w:r w:rsidRPr="005D6CC7">
              <w:rPr>
                <w:rStyle w:val="a0"/>
                <w:rFonts w:hint="eastAsia"/>
                <w:szCs w:val="18"/>
              </w:rPr>
              <w:t>DCDC A</w:t>
            </w:r>
            <w:r w:rsidRPr="005D6CC7">
              <w:rPr>
                <w:rStyle w:val="a0"/>
                <w:rFonts w:hint="eastAsia"/>
                <w:szCs w:val="18"/>
              </w:rPr>
              <w:t>相</w:t>
            </w:r>
            <w:r w:rsidRPr="005D6CC7">
              <w:rPr>
                <w:rStyle w:val="a0"/>
                <w:rFonts w:hint="eastAsia"/>
                <w:szCs w:val="18"/>
              </w:rPr>
              <w:t xml:space="preserve"> ZC</w:t>
            </w:r>
            <w:r w:rsidRPr="005D6CC7">
              <w:rPr>
                <w:rStyle w:val="a0"/>
                <w:rFonts w:hint="eastAsia"/>
                <w:szCs w:val="18"/>
              </w:rPr>
              <w:t>割り込み処理を行う。</w:t>
            </w:r>
          </w:p>
        </w:tc>
        <w:tc>
          <w:tcPr>
            <w:tcW w:w="1533" w:type="dxa"/>
          </w:tcPr>
          <w:p w14:paraId="6A7199E5" w14:textId="77777777" w:rsidR="005D6CC7" w:rsidRPr="005D6CC7" w:rsidRDefault="005D6CC7" w:rsidP="005D6CC7">
            <w:pPr>
              <w:jc w:val="center"/>
              <w:rPr>
                <w:rFonts w:eastAsia="ＭＳ Ｐゴシック"/>
                <w:bCs/>
                <w:sz w:val="18"/>
                <w:szCs w:val="18"/>
                <w:lang w:eastAsia="zh-CN"/>
              </w:rPr>
            </w:pPr>
            <w:r w:rsidRPr="005D6CC7">
              <w:rPr>
                <w:rFonts w:hint="eastAsia"/>
                <w:sz w:val="18"/>
                <w:szCs w:val="18"/>
              </w:rPr>
              <w:t>【</w:t>
            </w:r>
            <w:r w:rsidRPr="005D6CC7">
              <w:rPr>
                <w:rFonts w:hint="eastAsia"/>
                <w:sz w:val="18"/>
                <w:szCs w:val="18"/>
              </w:rPr>
              <w:t>SWU_DCDC_Mng-005</w:t>
            </w:r>
            <w:r w:rsidRPr="005D6CC7">
              <w:rPr>
                <w:rFonts w:hint="eastAsia"/>
                <w:sz w:val="18"/>
                <w:szCs w:val="18"/>
              </w:rPr>
              <w:t>】</w:t>
            </w:r>
          </w:p>
        </w:tc>
      </w:tr>
      <w:tr w:rsidR="005D6CC7" w14:paraId="31663D15" w14:textId="77777777" w:rsidTr="006E2DC2">
        <w:tc>
          <w:tcPr>
            <w:tcW w:w="2183" w:type="dxa"/>
          </w:tcPr>
          <w:p w14:paraId="17817900" w14:textId="77777777" w:rsidR="005D6CC7" w:rsidRPr="005D6CC7" w:rsidRDefault="005D6CC7" w:rsidP="005D6CC7">
            <w:pPr>
              <w:pStyle w:val="a7"/>
              <w:rPr>
                <w:rFonts w:eastAsia="ＭＳ Ｐゴシック" w:hAnsi="Times New Roman" w:cs="Times New Roman"/>
                <w:color w:val="auto"/>
                <w:szCs w:val="18"/>
              </w:rPr>
            </w:pPr>
            <w:r w:rsidRPr="005D6CC7">
              <w:rPr>
                <w:rFonts w:eastAsia="ＭＳ Ｐゴシック" w:hAnsi="Times New Roman" w:cs="Times New Roman" w:hint="eastAsia"/>
                <w:color w:val="auto"/>
                <w:szCs w:val="18"/>
              </w:rPr>
              <w:t>【</w:t>
            </w:r>
            <w:r w:rsidRPr="005D6CC7">
              <w:rPr>
                <w:rFonts w:eastAsia="ＭＳ Ｐゴシック" w:hAnsi="Times New Roman" w:cs="Times New Roman" w:hint="eastAsia"/>
                <w:color w:val="auto"/>
                <w:szCs w:val="18"/>
              </w:rPr>
              <w:t>SWP_DCDC_Mng-00</w:t>
            </w:r>
            <w:r w:rsidRPr="005D6CC7">
              <w:rPr>
                <w:rFonts w:eastAsia="ＭＳ Ｐゴシック" w:hAnsi="Times New Roman" w:cs="Times New Roman"/>
                <w:color w:val="auto"/>
                <w:szCs w:val="18"/>
              </w:rPr>
              <w:t>6</w:t>
            </w:r>
            <w:r w:rsidRPr="005D6CC7">
              <w:rPr>
                <w:rFonts w:eastAsia="ＭＳ Ｐゴシック" w:hAnsi="Times New Roman" w:cs="Times New Roman" w:hint="eastAsia"/>
                <w:color w:val="auto"/>
                <w:szCs w:val="18"/>
              </w:rPr>
              <w:t>】</w:t>
            </w:r>
          </w:p>
        </w:tc>
        <w:tc>
          <w:tcPr>
            <w:tcW w:w="810" w:type="dxa"/>
          </w:tcPr>
          <w:p w14:paraId="5D0BA04F" w14:textId="77777777" w:rsidR="005D6CC7" w:rsidRPr="005D6CC7" w:rsidRDefault="005D6CC7" w:rsidP="005D6CC7">
            <w:pPr>
              <w:pStyle w:val="a7"/>
              <w:rPr>
                <w:rFonts w:eastAsia="ＭＳ Ｐゴシック" w:hAnsi="Times New Roman" w:cs="Times New Roman"/>
                <w:color w:val="auto"/>
                <w:szCs w:val="18"/>
              </w:rPr>
            </w:pPr>
            <w:r w:rsidRPr="005D6CC7">
              <w:rPr>
                <w:rFonts w:eastAsia="ＭＳ Ｐゴシック" w:hAnsi="Times New Roman" w:cs="Times New Roman"/>
                <w:color w:val="auto"/>
                <w:szCs w:val="18"/>
              </w:rPr>
              <w:t>extern</w:t>
            </w:r>
          </w:p>
        </w:tc>
        <w:tc>
          <w:tcPr>
            <w:tcW w:w="2610" w:type="dxa"/>
          </w:tcPr>
          <w:p w14:paraId="2211D017" w14:textId="77777777" w:rsidR="005D6CC7" w:rsidRPr="005D6CC7" w:rsidRDefault="005D6CC7" w:rsidP="005D6CC7">
            <w:pPr>
              <w:jc w:val="left"/>
              <w:rPr>
                <w:rStyle w:val="a2"/>
                <w:szCs w:val="18"/>
              </w:rPr>
            </w:pPr>
            <w:r w:rsidRPr="005D6CC7">
              <w:rPr>
                <w:rStyle w:val="a2"/>
                <w:szCs w:val="18"/>
              </w:rPr>
              <w:fldChar w:fldCharType="begin"/>
            </w:r>
            <w:r w:rsidRPr="005D6CC7">
              <w:rPr>
                <w:rStyle w:val="a2"/>
                <w:szCs w:val="18"/>
              </w:rPr>
              <w:instrText xml:space="preserve"> REF _Ref75352035 \h  \* MERGEFORMAT </w:instrText>
            </w:r>
            <w:r w:rsidRPr="005D6CC7">
              <w:rPr>
                <w:rStyle w:val="a2"/>
                <w:szCs w:val="18"/>
              </w:rPr>
            </w:r>
            <w:r w:rsidRPr="005D6CC7">
              <w:rPr>
                <w:rStyle w:val="a2"/>
                <w:szCs w:val="18"/>
              </w:rPr>
              <w:fldChar w:fldCharType="separate"/>
            </w:r>
            <w:r w:rsidRPr="005D6CC7">
              <w:rPr>
                <w:rStyle w:val="a2"/>
                <w:rFonts w:hint="eastAsia"/>
                <w:szCs w:val="18"/>
              </w:rPr>
              <w:t>DCDC B</w:t>
            </w:r>
            <w:r w:rsidRPr="005D6CC7">
              <w:rPr>
                <w:rStyle w:val="a2"/>
                <w:rFonts w:hint="eastAsia"/>
                <w:szCs w:val="18"/>
              </w:rPr>
              <w:t>相</w:t>
            </w:r>
            <w:r w:rsidRPr="005D6CC7">
              <w:rPr>
                <w:rStyle w:val="a2"/>
                <w:rFonts w:hint="eastAsia"/>
                <w:szCs w:val="18"/>
              </w:rPr>
              <w:t xml:space="preserve"> ZC</w:t>
            </w:r>
            <w:r w:rsidRPr="005D6CC7">
              <w:rPr>
                <w:rStyle w:val="a2"/>
                <w:rFonts w:hint="eastAsia"/>
                <w:szCs w:val="18"/>
              </w:rPr>
              <w:t>割り込み処理</w:t>
            </w:r>
            <w:r w:rsidRPr="005D6CC7">
              <w:rPr>
                <w:rStyle w:val="a2"/>
                <w:szCs w:val="18"/>
              </w:rPr>
              <w:fldChar w:fldCharType="end"/>
            </w:r>
          </w:p>
        </w:tc>
        <w:tc>
          <w:tcPr>
            <w:tcW w:w="2610" w:type="dxa"/>
          </w:tcPr>
          <w:p w14:paraId="2068D095" w14:textId="77777777" w:rsidR="005D6CC7" w:rsidRPr="005D6CC7" w:rsidRDefault="005D6CC7" w:rsidP="005D6CC7">
            <w:pPr>
              <w:jc w:val="left"/>
              <w:rPr>
                <w:rStyle w:val="a0"/>
                <w:szCs w:val="18"/>
              </w:rPr>
            </w:pPr>
            <w:r w:rsidRPr="005D6CC7">
              <w:rPr>
                <w:rStyle w:val="a0"/>
                <w:rFonts w:hint="eastAsia"/>
                <w:szCs w:val="18"/>
              </w:rPr>
              <w:t xml:space="preserve">DCDC </w:t>
            </w:r>
            <w:r w:rsidRPr="005D6CC7">
              <w:rPr>
                <w:rStyle w:val="a0"/>
                <w:szCs w:val="18"/>
              </w:rPr>
              <w:t>B</w:t>
            </w:r>
            <w:r w:rsidRPr="005D6CC7">
              <w:rPr>
                <w:rStyle w:val="a0"/>
                <w:rFonts w:hint="eastAsia"/>
                <w:szCs w:val="18"/>
              </w:rPr>
              <w:t>相</w:t>
            </w:r>
            <w:r w:rsidRPr="005D6CC7">
              <w:rPr>
                <w:rStyle w:val="a0"/>
                <w:rFonts w:hint="eastAsia"/>
                <w:szCs w:val="18"/>
              </w:rPr>
              <w:t xml:space="preserve"> ZC</w:t>
            </w:r>
            <w:r w:rsidRPr="005D6CC7">
              <w:rPr>
                <w:rStyle w:val="a0"/>
                <w:rFonts w:hint="eastAsia"/>
                <w:szCs w:val="18"/>
              </w:rPr>
              <w:t>割り込み処理を行う。</w:t>
            </w:r>
          </w:p>
        </w:tc>
        <w:tc>
          <w:tcPr>
            <w:tcW w:w="1533" w:type="dxa"/>
          </w:tcPr>
          <w:p w14:paraId="7016AFE1" w14:textId="77777777" w:rsidR="005D6CC7" w:rsidRPr="005D6CC7" w:rsidRDefault="005D6CC7" w:rsidP="005D6CC7">
            <w:pPr>
              <w:jc w:val="center"/>
              <w:rPr>
                <w:rFonts w:eastAsia="ＭＳ Ｐゴシック"/>
                <w:sz w:val="18"/>
                <w:szCs w:val="18"/>
              </w:rPr>
            </w:pPr>
            <w:r w:rsidRPr="005D6CC7">
              <w:rPr>
                <w:rFonts w:hint="eastAsia"/>
                <w:sz w:val="18"/>
                <w:szCs w:val="18"/>
              </w:rPr>
              <w:t>【</w:t>
            </w:r>
            <w:r w:rsidRPr="005D6CC7">
              <w:rPr>
                <w:rFonts w:hint="eastAsia"/>
                <w:sz w:val="18"/>
                <w:szCs w:val="18"/>
              </w:rPr>
              <w:t>SWU_DCDC_Mng-006</w:t>
            </w:r>
            <w:r w:rsidRPr="005D6CC7">
              <w:rPr>
                <w:rFonts w:hint="eastAsia"/>
                <w:sz w:val="18"/>
                <w:szCs w:val="18"/>
              </w:rPr>
              <w:t>】</w:t>
            </w:r>
          </w:p>
        </w:tc>
      </w:tr>
      <w:tr w:rsidR="005D6CC7" w14:paraId="35B6D305" w14:textId="77777777" w:rsidTr="006E2DC2">
        <w:tc>
          <w:tcPr>
            <w:tcW w:w="2183" w:type="dxa"/>
          </w:tcPr>
          <w:p w14:paraId="3A42094C" w14:textId="77777777" w:rsidR="005D6CC7" w:rsidRPr="005D6CC7" w:rsidRDefault="005D6CC7" w:rsidP="005D6CC7">
            <w:pPr>
              <w:pStyle w:val="a7"/>
              <w:rPr>
                <w:rFonts w:eastAsia="ＭＳ Ｐゴシック" w:hAnsi="Times New Roman" w:cs="Times New Roman"/>
                <w:color w:val="auto"/>
                <w:szCs w:val="18"/>
              </w:rPr>
            </w:pPr>
            <w:r w:rsidRPr="005D6CC7">
              <w:rPr>
                <w:rFonts w:eastAsia="ＭＳ Ｐゴシック" w:hAnsi="Times New Roman" w:cs="Times New Roman" w:hint="eastAsia"/>
                <w:color w:val="auto"/>
                <w:szCs w:val="18"/>
              </w:rPr>
              <w:t>【</w:t>
            </w:r>
            <w:r w:rsidRPr="005D6CC7">
              <w:rPr>
                <w:rFonts w:eastAsia="ＭＳ Ｐゴシック" w:hAnsi="Times New Roman" w:cs="Times New Roman" w:hint="eastAsia"/>
                <w:color w:val="auto"/>
                <w:szCs w:val="18"/>
              </w:rPr>
              <w:t>SWP_DCDC_Mng-00</w:t>
            </w:r>
            <w:r w:rsidRPr="005D6CC7">
              <w:rPr>
                <w:rFonts w:eastAsia="ＭＳ Ｐゴシック" w:hAnsi="Times New Roman" w:cs="Times New Roman"/>
                <w:color w:val="auto"/>
                <w:szCs w:val="18"/>
              </w:rPr>
              <w:t>7</w:t>
            </w:r>
            <w:r w:rsidRPr="005D6CC7">
              <w:rPr>
                <w:rFonts w:eastAsia="ＭＳ Ｐゴシック" w:hAnsi="Times New Roman" w:cs="Times New Roman" w:hint="eastAsia"/>
                <w:color w:val="auto"/>
                <w:szCs w:val="18"/>
              </w:rPr>
              <w:t>】</w:t>
            </w:r>
          </w:p>
        </w:tc>
        <w:tc>
          <w:tcPr>
            <w:tcW w:w="810" w:type="dxa"/>
          </w:tcPr>
          <w:p w14:paraId="126B8B11" w14:textId="77777777" w:rsidR="005D6CC7" w:rsidRPr="005D6CC7" w:rsidRDefault="005D6CC7" w:rsidP="005D6CC7">
            <w:pPr>
              <w:pStyle w:val="a7"/>
              <w:rPr>
                <w:rFonts w:eastAsia="ＭＳ Ｐゴシック" w:hAnsi="Times New Roman" w:cs="Times New Roman"/>
                <w:color w:val="auto"/>
                <w:szCs w:val="18"/>
              </w:rPr>
            </w:pPr>
            <w:r w:rsidRPr="005D6CC7">
              <w:rPr>
                <w:rFonts w:eastAsia="ＭＳ Ｐゴシック" w:hAnsi="Times New Roman" w:cs="Times New Roman"/>
                <w:color w:val="auto"/>
                <w:szCs w:val="18"/>
              </w:rPr>
              <w:t>extern</w:t>
            </w:r>
          </w:p>
        </w:tc>
        <w:tc>
          <w:tcPr>
            <w:tcW w:w="2610" w:type="dxa"/>
          </w:tcPr>
          <w:p w14:paraId="42C2D894" w14:textId="77777777" w:rsidR="005D6CC7" w:rsidRPr="005D6CC7" w:rsidRDefault="005D6CC7" w:rsidP="005D6CC7">
            <w:pPr>
              <w:jc w:val="left"/>
              <w:rPr>
                <w:rStyle w:val="a2"/>
                <w:szCs w:val="18"/>
              </w:rPr>
            </w:pPr>
            <w:r w:rsidRPr="005D6CC7">
              <w:rPr>
                <w:rStyle w:val="a2"/>
                <w:szCs w:val="18"/>
              </w:rPr>
              <w:fldChar w:fldCharType="begin"/>
            </w:r>
            <w:r w:rsidRPr="005D6CC7">
              <w:rPr>
                <w:rStyle w:val="a2"/>
                <w:szCs w:val="18"/>
              </w:rPr>
              <w:instrText xml:space="preserve"> REF _Ref75352040 \h  \* MERGEFORMAT </w:instrText>
            </w:r>
            <w:r w:rsidRPr="005D6CC7">
              <w:rPr>
                <w:rStyle w:val="a2"/>
                <w:szCs w:val="18"/>
              </w:rPr>
            </w:r>
            <w:r w:rsidRPr="005D6CC7">
              <w:rPr>
                <w:rStyle w:val="a2"/>
                <w:szCs w:val="18"/>
              </w:rPr>
              <w:fldChar w:fldCharType="separate"/>
            </w:r>
            <w:r w:rsidRPr="005D6CC7">
              <w:rPr>
                <w:rStyle w:val="a2"/>
                <w:rFonts w:hint="eastAsia"/>
                <w:szCs w:val="18"/>
              </w:rPr>
              <w:t>DCDC C</w:t>
            </w:r>
            <w:r w:rsidRPr="005D6CC7">
              <w:rPr>
                <w:rStyle w:val="a2"/>
                <w:rFonts w:hint="eastAsia"/>
                <w:szCs w:val="18"/>
              </w:rPr>
              <w:t>相</w:t>
            </w:r>
            <w:r w:rsidRPr="005D6CC7">
              <w:rPr>
                <w:rStyle w:val="a2"/>
                <w:rFonts w:hint="eastAsia"/>
                <w:szCs w:val="18"/>
              </w:rPr>
              <w:t xml:space="preserve"> ZC</w:t>
            </w:r>
            <w:r w:rsidRPr="005D6CC7">
              <w:rPr>
                <w:rStyle w:val="a2"/>
                <w:rFonts w:hint="eastAsia"/>
                <w:szCs w:val="18"/>
              </w:rPr>
              <w:t>割り込み処理</w:t>
            </w:r>
            <w:r w:rsidRPr="005D6CC7">
              <w:rPr>
                <w:rStyle w:val="a2"/>
                <w:szCs w:val="18"/>
              </w:rPr>
              <w:fldChar w:fldCharType="end"/>
            </w:r>
          </w:p>
        </w:tc>
        <w:tc>
          <w:tcPr>
            <w:tcW w:w="2610" w:type="dxa"/>
          </w:tcPr>
          <w:p w14:paraId="47FB7198" w14:textId="77777777" w:rsidR="005D6CC7" w:rsidRPr="005D6CC7" w:rsidRDefault="005D6CC7" w:rsidP="005D6CC7">
            <w:pPr>
              <w:jc w:val="left"/>
              <w:rPr>
                <w:rStyle w:val="a0"/>
                <w:szCs w:val="18"/>
              </w:rPr>
            </w:pPr>
            <w:r w:rsidRPr="005D6CC7">
              <w:rPr>
                <w:rStyle w:val="a0"/>
                <w:rFonts w:hint="eastAsia"/>
                <w:szCs w:val="18"/>
              </w:rPr>
              <w:t xml:space="preserve">DCDC </w:t>
            </w:r>
            <w:r w:rsidRPr="005D6CC7">
              <w:rPr>
                <w:rStyle w:val="a0"/>
                <w:szCs w:val="18"/>
              </w:rPr>
              <w:t>C</w:t>
            </w:r>
            <w:r w:rsidRPr="005D6CC7">
              <w:rPr>
                <w:rStyle w:val="a0"/>
                <w:rFonts w:hint="eastAsia"/>
                <w:szCs w:val="18"/>
              </w:rPr>
              <w:t>相</w:t>
            </w:r>
            <w:r w:rsidRPr="005D6CC7">
              <w:rPr>
                <w:rStyle w:val="a0"/>
                <w:rFonts w:hint="eastAsia"/>
                <w:szCs w:val="18"/>
              </w:rPr>
              <w:t xml:space="preserve"> ZC</w:t>
            </w:r>
            <w:r w:rsidRPr="005D6CC7">
              <w:rPr>
                <w:rStyle w:val="a0"/>
                <w:rFonts w:hint="eastAsia"/>
                <w:szCs w:val="18"/>
              </w:rPr>
              <w:t>割り込み処理を行う。</w:t>
            </w:r>
          </w:p>
        </w:tc>
        <w:tc>
          <w:tcPr>
            <w:tcW w:w="1533" w:type="dxa"/>
          </w:tcPr>
          <w:p w14:paraId="1441A72B" w14:textId="77777777" w:rsidR="005D6CC7" w:rsidRPr="005D6CC7" w:rsidRDefault="005D6CC7" w:rsidP="005D6CC7">
            <w:pPr>
              <w:jc w:val="center"/>
              <w:rPr>
                <w:rFonts w:eastAsia="ＭＳ Ｐゴシック"/>
                <w:sz w:val="18"/>
                <w:szCs w:val="18"/>
              </w:rPr>
            </w:pPr>
            <w:r w:rsidRPr="005D6CC7">
              <w:rPr>
                <w:rFonts w:hint="eastAsia"/>
                <w:sz w:val="18"/>
                <w:szCs w:val="18"/>
              </w:rPr>
              <w:t>【</w:t>
            </w:r>
            <w:r w:rsidRPr="005D6CC7">
              <w:rPr>
                <w:rFonts w:hint="eastAsia"/>
                <w:sz w:val="18"/>
                <w:szCs w:val="18"/>
              </w:rPr>
              <w:t>SWU_DCDC_Mng-007</w:t>
            </w:r>
            <w:r w:rsidRPr="005D6CC7">
              <w:rPr>
                <w:rFonts w:hint="eastAsia"/>
                <w:sz w:val="18"/>
                <w:szCs w:val="18"/>
              </w:rPr>
              <w:t>】</w:t>
            </w:r>
          </w:p>
        </w:tc>
      </w:tr>
    </w:tbl>
    <w:p w14:paraId="41CA3BB6" w14:textId="77777777" w:rsidR="002D085A" w:rsidRPr="00467BB6" w:rsidRDefault="002D085A" w:rsidP="002D085A">
      <w:r w:rsidRPr="00467BB6">
        <w:br w:type="page"/>
      </w:r>
    </w:p>
    <w:p w14:paraId="0661873E" w14:textId="77777777" w:rsidR="002D085A" w:rsidRPr="008A65BA" w:rsidRDefault="002D085A" w:rsidP="002D085A">
      <w:pPr>
        <w:pStyle w:val="Heading2"/>
      </w:pPr>
      <w:bookmarkStart w:id="33" w:name="_Toc89768825"/>
      <w:r>
        <w:rPr>
          <w:rFonts w:hint="eastAsia"/>
        </w:rPr>
        <w:t>F</w:t>
      </w:r>
      <w:r>
        <w:t xml:space="preserve">unction definition / </w:t>
      </w:r>
      <w:r w:rsidRPr="008A65BA">
        <w:rPr>
          <w:rFonts w:hint="eastAsia"/>
        </w:rPr>
        <w:t>関数定義</w:t>
      </w:r>
      <w:bookmarkEnd w:id="33"/>
    </w:p>
    <w:p w14:paraId="668E0BFF" w14:textId="77777777" w:rsidR="002D085A" w:rsidRPr="00504DCB" w:rsidRDefault="002D085A" w:rsidP="002D085A">
      <w:pPr>
        <w:pStyle w:val="1"/>
        <w:ind w:firstLine="210"/>
        <w:rPr>
          <w:rFonts w:eastAsia="ＭＳ Ｐゴシック"/>
        </w:rPr>
      </w:pPr>
      <w:r w:rsidRPr="00504DCB">
        <w:rPr>
          <w:rFonts w:eastAsia="ＭＳ Ｐゴシック" w:hint="eastAsia"/>
        </w:rPr>
        <w:t>以下に、本書内の関数詳細を定義する。</w:t>
      </w:r>
    </w:p>
    <w:p w14:paraId="726F117F" w14:textId="77777777" w:rsidR="002D085A" w:rsidRPr="009E749A" w:rsidRDefault="002D085A" w:rsidP="002D085A"/>
    <w:p w14:paraId="29FF2981" w14:textId="77777777" w:rsidR="002D085A" w:rsidRPr="00F060C0" w:rsidRDefault="002D085A" w:rsidP="002D085A">
      <w:pPr>
        <w:pStyle w:val="Heading3"/>
      </w:pPr>
      <w:bookmarkStart w:id="34" w:name="_Ref75352024"/>
      <w:bookmarkStart w:id="35" w:name="_Ref87879926"/>
      <w:bookmarkStart w:id="36" w:name="_Toc89768826"/>
      <w:r w:rsidRPr="00F04B57">
        <w:rPr>
          <w:rFonts w:hint="eastAsia"/>
        </w:rPr>
        <w:t>DCDC 25us</w:t>
      </w:r>
      <w:r w:rsidRPr="00F04B57">
        <w:rPr>
          <w:rFonts w:hint="eastAsia"/>
        </w:rPr>
        <w:t>割り込み</w:t>
      </w:r>
      <w:r>
        <w:rPr>
          <w:rFonts w:hint="eastAsia"/>
        </w:rPr>
        <w:t>タイマメイン</w:t>
      </w:r>
      <w:r w:rsidRPr="00F04B57">
        <w:rPr>
          <w:rFonts w:hint="eastAsia"/>
        </w:rPr>
        <w:t>処理</w:t>
      </w:r>
      <w:bookmarkEnd w:id="34"/>
      <w:bookmarkEnd w:id="35"/>
      <w:bookmarkEnd w:id="36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550"/>
        <w:gridCol w:w="136"/>
        <w:gridCol w:w="44"/>
        <w:gridCol w:w="113"/>
        <w:gridCol w:w="851"/>
        <w:gridCol w:w="992"/>
        <w:gridCol w:w="127"/>
        <w:gridCol w:w="440"/>
        <w:gridCol w:w="699"/>
        <w:gridCol w:w="1559"/>
        <w:gridCol w:w="6"/>
        <w:gridCol w:w="996"/>
        <w:gridCol w:w="2155"/>
        <w:gridCol w:w="680"/>
      </w:tblGrid>
      <w:tr w:rsidR="002D085A" w:rsidRPr="00046881" w14:paraId="79B72826" w14:textId="77777777" w:rsidTr="006E2DC2">
        <w:trPr>
          <w:tblHeader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CE7F0C9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関数名称</w:t>
            </w:r>
          </w:p>
        </w:tc>
        <w:tc>
          <w:tcPr>
            <w:tcW w:w="87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D2E54" w14:textId="77777777" w:rsidR="002D085A" w:rsidRPr="00046881" w:rsidRDefault="002D085A" w:rsidP="006E2DC2">
            <w:pPr>
              <w:rPr>
                <w:rStyle w:val="a0"/>
              </w:rPr>
            </w:pPr>
            <w:r w:rsidRPr="00F04B57">
              <w:rPr>
                <w:rStyle w:val="a0"/>
              </w:rPr>
              <w:t>ISR_Main_DCDC</w:t>
            </w:r>
          </w:p>
        </w:tc>
      </w:tr>
      <w:tr w:rsidR="002D085A" w:rsidRPr="00046881" w14:paraId="7CE657FC" w14:textId="77777777" w:rsidTr="006E2DC2">
        <w:trPr>
          <w:trHeight w:val="283"/>
          <w:tblHeader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28C3FA1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関数概要</w:t>
            </w:r>
          </w:p>
        </w:tc>
        <w:tc>
          <w:tcPr>
            <w:tcW w:w="87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1C6D9" w14:textId="77777777" w:rsidR="002D085A" w:rsidRPr="00046881" w:rsidRDefault="002D085A" w:rsidP="006E2DC2">
            <w:pPr>
              <w:rPr>
                <w:rStyle w:val="a0"/>
              </w:rPr>
            </w:pPr>
            <w:r w:rsidRPr="00F04B57">
              <w:rPr>
                <w:rStyle w:val="a0"/>
                <w:rFonts w:hint="eastAsia"/>
              </w:rPr>
              <w:t>DCDC 25us</w:t>
            </w:r>
            <w:r w:rsidRPr="00F04B57">
              <w:rPr>
                <w:rStyle w:val="a0"/>
                <w:rFonts w:hint="eastAsia"/>
              </w:rPr>
              <w:t>割り込み</w:t>
            </w:r>
            <w:r>
              <w:rPr>
                <w:rStyle w:val="a0"/>
                <w:rFonts w:hint="eastAsia"/>
              </w:rPr>
              <w:t>タイマメイン</w:t>
            </w:r>
            <w:r w:rsidRPr="00F04B57">
              <w:rPr>
                <w:rStyle w:val="a0"/>
                <w:rFonts w:hint="eastAsia"/>
              </w:rPr>
              <w:t>処理</w:t>
            </w:r>
            <w:r w:rsidRPr="008906CD">
              <w:rPr>
                <w:rStyle w:val="a0"/>
                <w:rFonts w:hint="eastAsia"/>
              </w:rPr>
              <w:t>を行う。</w:t>
            </w:r>
          </w:p>
        </w:tc>
      </w:tr>
      <w:tr w:rsidR="002D085A" w:rsidRPr="00046881" w14:paraId="24CB6603" w14:textId="77777777" w:rsidTr="006E2DC2">
        <w:trPr>
          <w:trHeight w:val="283"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BCA57A2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型</w:t>
            </w:r>
          </w:p>
        </w:tc>
        <w:tc>
          <w:tcPr>
            <w:tcW w:w="87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A9B6" w14:textId="77777777" w:rsidR="002D085A" w:rsidRPr="00046881" w:rsidRDefault="002D085A" w:rsidP="006E2DC2">
            <w:pPr>
              <w:rPr>
                <w:rStyle w:val="a0"/>
              </w:rPr>
            </w:pPr>
            <w:r>
              <w:rPr>
                <w:rStyle w:val="a0"/>
              </w:rPr>
              <w:t>VOID</w:t>
            </w:r>
          </w:p>
        </w:tc>
      </w:tr>
      <w:tr w:rsidR="002D085A" w:rsidRPr="00046881" w14:paraId="4ECCC9E5" w14:textId="77777777" w:rsidTr="006E2DC2">
        <w:trPr>
          <w:trHeight w:val="321"/>
        </w:trPr>
        <w:tc>
          <w:tcPr>
            <w:tcW w:w="9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2A155217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引数</w:t>
            </w: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0EFAFD66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4DD7D8A4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6C9EFA52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有効値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29F60776" w14:textId="77777777" w:rsidR="002D085A" w:rsidRPr="00046881" w:rsidRDefault="002D085A" w:rsidP="006E2DC2">
            <w:pPr>
              <w:rPr>
                <w:rStyle w:val="a0"/>
              </w:rPr>
            </w:pPr>
            <w:r>
              <w:rPr>
                <w:rStyle w:val="a0"/>
                <w:rFonts w:hint="eastAsia"/>
              </w:rPr>
              <w:t>LSB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5E891474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ラベル名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4BE29722" w14:textId="77777777" w:rsidR="002D085A" w:rsidRPr="00046881" w:rsidRDefault="002D085A" w:rsidP="006E2DC2">
            <w:pPr>
              <w:rPr>
                <w:rStyle w:val="a0"/>
              </w:rPr>
            </w:pPr>
            <w:r>
              <w:rPr>
                <w:rStyle w:val="a0"/>
                <w:rFonts w:hint="eastAsia"/>
              </w:rPr>
              <w:t>I/O</w:t>
            </w:r>
          </w:p>
        </w:tc>
      </w:tr>
      <w:tr w:rsidR="002D085A" w:rsidRPr="00046881" w14:paraId="57A69829" w14:textId="77777777" w:rsidTr="006E2DC2">
        <w:trPr>
          <w:trHeight w:val="268"/>
        </w:trPr>
        <w:tc>
          <w:tcPr>
            <w:tcW w:w="98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216A282A" w14:textId="77777777" w:rsidR="002D085A" w:rsidRPr="00046881" w:rsidRDefault="002D085A" w:rsidP="006E2DC2">
            <w:pPr>
              <w:rPr>
                <w:rStyle w:val="a0"/>
              </w:rPr>
            </w:pP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3A229" w14:textId="77777777" w:rsidR="002D085A" w:rsidRPr="00046881" w:rsidRDefault="002D085A" w:rsidP="006E2DC2">
            <w:pPr>
              <w:rPr>
                <w:rStyle w:val="a0"/>
              </w:rPr>
            </w:pPr>
            <w:r>
              <w:rPr>
                <w:rStyle w:val="a0"/>
              </w:rPr>
              <w:t>-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C0BCA3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118678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6072F3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26A773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F2B214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</w:tr>
      <w:tr w:rsidR="002D085A" w:rsidRPr="00046881" w14:paraId="350F6337" w14:textId="77777777" w:rsidTr="006E2DC2">
        <w:tc>
          <w:tcPr>
            <w:tcW w:w="98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2D283024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戻り値</w:t>
            </w: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9CBA759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4DFEC1C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D719B80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有効値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A677995" w14:textId="77777777" w:rsidR="002D085A" w:rsidRPr="00046881" w:rsidRDefault="002D085A" w:rsidP="006E2DC2">
            <w:pPr>
              <w:rPr>
                <w:rStyle w:val="a0"/>
              </w:rPr>
            </w:pPr>
            <w:r>
              <w:rPr>
                <w:rStyle w:val="a0"/>
                <w:rFonts w:hint="eastAsia"/>
              </w:rPr>
              <w:t>LSB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EB01B2D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ラベル名</w:t>
            </w:r>
          </w:p>
        </w:tc>
      </w:tr>
      <w:tr w:rsidR="002D085A" w:rsidRPr="00046881" w14:paraId="3618F79F" w14:textId="77777777" w:rsidTr="006E2DC2">
        <w:tc>
          <w:tcPr>
            <w:tcW w:w="9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A5E14F7" w14:textId="77777777" w:rsidR="002D085A" w:rsidRPr="00046881" w:rsidRDefault="002D085A" w:rsidP="006E2DC2">
            <w:pPr>
              <w:rPr>
                <w:rStyle w:val="a0"/>
              </w:rPr>
            </w:pP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155A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24CB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4667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C246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BDA4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</w:tr>
      <w:tr w:rsidR="002D085A" w:rsidRPr="00046881" w14:paraId="5296BC9F" w14:textId="77777777" w:rsidTr="006E2DC2">
        <w:trPr>
          <w:trHeight w:val="70"/>
        </w:trPr>
        <w:tc>
          <w:tcPr>
            <w:tcW w:w="983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CC"/>
          </w:tcPr>
          <w:p w14:paraId="76E06DB1" w14:textId="77777777" w:rsidR="002D085A" w:rsidRPr="00046881" w:rsidRDefault="002D085A" w:rsidP="006E2DC2">
            <w:pPr>
              <w:rPr>
                <w:rStyle w:val="a0"/>
              </w:rPr>
            </w:pPr>
            <w:r>
              <w:rPr>
                <w:rStyle w:val="a0"/>
                <w:rFonts w:hint="eastAsia"/>
              </w:rPr>
              <w:t>Static</w:t>
            </w:r>
          </w:p>
          <w:p w14:paraId="1ADD24D3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変数</w:t>
            </w: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30DA8081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4980A423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型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6725B34C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有効値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2C5C499F" w14:textId="77777777" w:rsidR="002D085A" w:rsidRPr="00046881" w:rsidRDefault="002D085A" w:rsidP="006E2DC2">
            <w:pPr>
              <w:rPr>
                <w:rStyle w:val="a0"/>
              </w:rPr>
            </w:pPr>
            <w:r>
              <w:rPr>
                <w:rStyle w:val="a0"/>
                <w:rFonts w:hint="eastAsia"/>
              </w:rPr>
              <w:t>LSB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6B811886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ラベル名</w:t>
            </w:r>
          </w:p>
        </w:tc>
      </w:tr>
      <w:tr w:rsidR="002D085A" w:rsidRPr="00046881" w14:paraId="2FAA54AE" w14:textId="77777777" w:rsidTr="006E2DC2">
        <w:trPr>
          <w:trHeight w:val="70"/>
        </w:trPr>
        <w:tc>
          <w:tcPr>
            <w:tcW w:w="983" w:type="dxa"/>
            <w:gridSpan w:val="2"/>
            <w:vMerge/>
            <w:tcBorders>
              <w:left w:val="single" w:sz="4" w:space="0" w:color="auto"/>
            </w:tcBorders>
            <w:shd w:val="clear" w:color="auto" w:fill="FFFFCC"/>
          </w:tcPr>
          <w:p w14:paraId="7BCF07FC" w14:textId="77777777" w:rsidR="002D085A" w:rsidRPr="00046881" w:rsidRDefault="002D085A" w:rsidP="006E2DC2">
            <w:pPr>
              <w:rPr>
                <w:rStyle w:val="a0"/>
              </w:rPr>
            </w:pP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507241C9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A52A3F2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5F685247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029660E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F3CEF05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</w:tr>
      <w:tr w:rsidR="002D085A" w:rsidRPr="00046881" w14:paraId="3ABC6E8F" w14:textId="77777777" w:rsidTr="006E2DC2">
        <w:trPr>
          <w:trHeight w:val="70"/>
        </w:trPr>
        <w:tc>
          <w:tcPr>
            <w:tcW w:w="983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CC"/>
          </w:tcPr>
          <w:p w14:paraId="347F6417" w14:textId="77777777" w:rsidR="002D085A" w:rsidRPr="00046881" w:rsidRDefault="002D085A" w:rsidP="006E2DC2">
            <w:pPr>
              <w:rPr>
                <w:rStyle w:val="a0"/>
              </w:rPr>
            </w:pPr>
            <w:r>
              <w:rPr>
                <w:rStyle w:val="a0"/>
                <w:rFonts w:hint="eastAsia"/>
              </w:rPr>
              <w:t>Static</w:t>
            </w:r>
          </w:p>
          <w:p w14:paraId="162F87C5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定数</w:t>
            </w: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387859FF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7C2165C6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型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284A4A7A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定数値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4517F360" w14:textId="77777777" w:rsidR="002D085A" w:rsidRPr="00046881" w:rsidRDefault="002D085A" w:rsidP="006E2DC2">
            <w:pPr>
              <w:rPr>
                <w:rStyle w:val="a0"/>
              </w:rPr>
            </w:pPr>
            <w:r>
              <w:rPr>
                <w:rStyle w:val="a0"/>
                <w:rFonts w:hint="eastAsia"/>
              </w:rPr>
              <w:t>LSB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42E08789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ラベル名</w:t>
            </w:r>
          </w:p>
        </w:tc>
      </w:tr>
      <w:tr w:rsidR="002D085A" w:rsidRPr="00046881" w14:paraId="3A80CA34" w14:textId="77777777" w:rsidTr="006E2DC2">
        <w:trPr>
          <w:trHeight w:val="70"/>
        </w:trPr>
        <w:tc>
          <w:tcPr>
            <w:tcW w:w="983" w:type="dxa"/>
            <w:gridSpan w:val="2"/>
            <w:vMerge/>
            <w:tcBorders>
              <w:left w:val="single" w:sz="4" w:space="0" w:color="auto"/>
            </w:tcBorders>
            <w:shd w:val="clear" w:color="auto" w:fill="FFFFCC"/>
          </w:tcPr>
          <w:p w14:paraId="69EA2AFB" w14:textId="77777777" w:rsidR="002D085A" w:rsidRPr="00046881" w:rsidRDefault="002D085A" w:rsidP="006E2DC2">
            <w:pPr>
              <w:rPr>
                <w:rStyle w:val="a0"/>
              </w:rPr>
            </w:pP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577FC084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5B095FEB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1B19DA7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65F9DCFE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D9FE77F" w14:textId="77777777" w:rsidR="002D085A" w:rsidRPr="00964425" w:rsidRDefault="002D085A" w:rsidP="006E2DC2">
            <w:pPr>
              <w:rPr>
                <w:rStyle w:val="a0"/>
              </w:rPr>
            </w:pPr>
            <w:r w:rsidRPr="00964425">
              <w:rPr>
                <w:rStyle w:val="a0"/>
              </w:rPr>
              <w:t>-</w:t>
            </w:r>
          </w:p>
        </w:tc>
      </w:tr>
      <w:tr w:rsidR="002D085A" w:rsidRPr="00046881" w14:paraId="7245A4E9" w14:textId="77777777" w:rsidTr="006E2DC2">
        <w:trPr>
          <w:trHeight w:val="70"/>
        </w:trPr>
        <w:tc>
          <w:tcPr>
            <w:tcW w:w="4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79DA0946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入力</w:t>
            </w:r>
            <w:r>
              <w:rPr>
                <w:rStyle w:val="a0"/>
                <w:rFonts w:hint="eastAsia"/>
              </w:rPr>
              <w:t>I/F</w:t>
            </w:r>
          </w:p>
        </w:tc>
        <w:tc>
          <w:tcPr>
            <w:tcW w:w="3253" w:type="dxa"/>
            <w:gridSpan w:val="8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3CA2C135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データ名称</w:t>
            </w:r>
            <w:r>
              <w:rPr>
                <w:rStyle w:val="a0"/>
                <w:rFonts w:hint="eastAsia"/>
              </w:rPr>
              <w:t>/</w:t>
            </w:r>
            <w:r w:rsidRPr="00046881">
              <w:rPr>
                <w:rStyle w:val="a0"/>
                <w:rFonts w:hint="eastAsia"/>
              </w:rPr>
              <w:t>処理概要</w:t>
            </w:r>
          </w:p>
        </w:tc>
        <w:tc>
          <w:tcPr>
            <w:tcW w:w="3260" w:type="dxa"/>
            <w:gridSpan w:val="4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4ADAF4FB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ラベル名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4CF51C25" w14:textId="77777777" w:rsidR="002D085A" w:rsidRPr="00046881" w:rsidRDefault="002D085A" w:rsidP="006E2DC2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備考</w:t>
            </w:r>
          </w:p>
        </w:tc>
      </w:tr>
      <w:tr w:rsidR="002D085A" w:rsidRPr="00046881" w14:paraId="4C53380A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74D466F1" w14:textId="77777777" w:rsidR="002D085A" w:rsidRPr="00046881" w:rsidRDefault="002D085A" w:rsidP="006E2DC2">
            <w:pPr>
              <w:rPr>
                <w:rStyle w:val="a0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7E25C3" w14:textId="77777777" w:rsidR="002D085A" w:rsidRPr="008C1382" w:rsidRDefault="00776566" w:rsidP="006E2DC2">
            <w:pPr>
              <w:rPr>
                <w:rStyle w:val="a0"/>
              </w:rPr>
            </w:pPr>
            <w:r w:rsidRPr="00776566">
              <w:rPr>
                <w:rStyle w:val="a0"/>
              </w:rPr>
              <w:t>STM2 module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7B6734" w14:textId="77777777" w:rsidR="002D085A" w:rsidRPr="008C1382" w:rsidRDefault="002D085A" w:rsidP="006E2DC2">
            <w:pPr>
              <w:rPr>
                <w:rStyle w:val="a0"/>
              </w:rPr>
            </w:pPr>
            <w:r w:rsidRPr="00CD4B1F">
              <w:rPr>
                <w:rStyle w:val="a0"/>
              </w:rPr>
              <w:t>MODULE_STM2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A85C1" w14:textId="77777777" w:rsidR="00A75333" w:rsidRDefault="002D085A" w:rsidP="00693B8C">
            <w:pPr>
              <w:rPr>
                <w:rStyle w:val="a0"/>
              </w:rPr>
            </w:pPr>
            <w:r w:rsidRPr="00F04B57">
              <w:rPr>
                <w:rStyle w:val="a0"/>
                <w:rFonts w:hint="eastAsia"/>
              </w:rPr>
              <w:t>SW</w:t>
            </w:r>
            <w:r w:rsidRPr="00F04B57">
              <w:rPr>
                <w:rStyle w:val="a0"/>
                <w:rFonts w:hint="eastAsia"/>
              </w:rPr>
              <w:t>詳細設計書</w:t>
            </w:r>
            <w:r w:rsidRPr="00F04B57">
              <w:rPr>
                <w:rStyle w:val="a0"/>
                <w:rFonts w:hint="eastAsia"/>
              </w:rPr>
              <w:t>[</w:t>
            </w:r>
            <w:r w:rsidRPr="00F04B57">
              <w:rPr>
                <w:rStyle w:val="a0"/>
              </w:rPr>
              <w:t>IfxStm_reg</w:t>
            </w:r>
            <w:r w:rsidRPr="00F04B57">
              <w:rPr>
                <w:rStyle w:val="a0"/>
                <w:rFonts w:hint="eastAsia"/>
              </w:rPr>
              <w:t>]</w:t>
            </w:r>
            <w:r w:rsidRPr="00F04B57">
              <w:rPr>
                <w:rStyle w:val="a0"/>
                <w:rFonts w:hint="eastAsia"/>
              </w:rPr>
              <w:t>を参照</w:t>
            </w:r>
            <w:r w:rsidR="00282CDE">
              <w:rPr>
                <w:rStyle w:val="a0"/>
                <w:rFonts w:hint="eastAsia"/>
              </w:rPr>
              <w:t>(</w:t>
            </w:r>
            <w:r w:rsidR="00282CDE">
              <w:rPr>
                <w:rStyle w:val="a0"/>
                <w:rFonts w:hint="eastAsia"/>
              </w:rPr>
              <w:t>※</w:t>
            </w:r>
            <w:r w:rsidR="00282CDE">
              <w:rPr>
                <w:rStyle w:val="a0"/>
                <w:rFonts w:hint="eastAsia"/>
              </w:rPr>
              <w:t>1)</w:t>
            </w:r>
          </w:p>
          <w:p w14:paraId="3E332D07" w14:textId="2E960580" w:rsidR="00282CDE" w:rsidRPr="008C1382" w:rsidRDefault="00282CDE" w:rsidP="00693B8C">
            <w:pPr>
              <w:rPr>
                <w:rStyle w:val="a0"/>
              </w:rPr>
            </w:pPr>
            <w:r w:rsidRPr="00114AAE">
              <w:rPr>
                <w:rFonts w:eastAsia="ＭＳ Ｐゴシック"/>
                <w:sz w:val="18"/>
                <w:szCs w:val="18"/>
              </w:rPr>
              <w:t>(</w:t>
            </w:r>
            <w:r w:rsidRPr="00F04B57">
              <w:rPr>
                <w:rStyle w:val="a0"/>
                <w:rFonts w:hint="eastAsia"/>
              </w:rPr>
              <w:t>※</w:t>
            </w:r>
            <w:r>
              <w:rPr>
                <w:rFonts w:eastAsia="ＭＳ Ｐゴシック"/>
                <w:sz w:val="18"/>
                <w:szCs w:val="18"/>
              </w:rPr>
              <w:t>1</w:t>
            </w:r>
            <w:r w:rsidRPr="00114AAE">
              <w:rPr>
                <w:rFonts w:eastAsia="ＭＳ Ｐゴシック"/>
                <w:sz w:val="18"/>
                <w:szCs w:val="18"/>
              </w:rPr>
              <w:t>)</w:t>
            </w:r>
            <w:r w:rsidRPr="00114AAE">
              <w:rPr>
                <w:rFonts w:eastAsia="ＭＳ Ｐゴシック"/>
                <w:sz w:val="18"/>
                <w:szCs w:val="18"/>
              </w:rPr>
              <w:t>コンパイル</w:t>
            </w:r>
            <w:r w:rsidRPr="00114AAE">
              <w:rPr>
                <w:rFonts w:eastAsia="ＭＳ Ｐゴシック"/>
                <w:sz w:val="18"/>
                <w:szCs w:val="18"/>
              </w:rPr>
              <w:t>SW</w:t>
            </w:r>
            <w:r w:rsidRPr="00114AAE">
              <w:rPr>
                <w:rFonts w:eastAsia="ＭＳ Ｐゴシック"/>
                <w:sz w:val="18"/>
                <w:szCs w:val="18"/>
              </w:rPr>
              <w:t>が「</w:t>
            </w:r>
            <w:r w:rsidRPr="00282CDE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114AAE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E76B4A" w:rsidRPr="00046881" w14:paraId="2B6F298D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2F99B0F3" w14:textId="77777777" w:rsidR="00E76B4A" w:rsidRPr="00046881" w:rsidRDefault="00E76B4A" w:rsidP="00E76B4A">
            <w:pPr>
              <w:rPr>
                <w:rStyle w:val="a0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262189" w14:textId="05AC0872" w:rsidR="00E76B4A" w:rsidRPr="008C1382" w:rsidRDefault="00E76B4A" w:rsidP="00E76B4A">
            <w:pPr>
              <w:rPr>
                <w:rStyle w:val="a0"/>
                <w:lang w:eastAsia="zh-CN"/>
              </w:rPr>
            </w:pPr>
            <w:r w:rsidRPr="00114AAE">
              <w:rPr>
                <w:rStyle w:val="a0"/>
                <w:rFonts w:hint="eastAsia"/>
                <w:szCs w:val="18"/>
                <w:lang w:eastAsia="zh-CN"/>
              </w:rPr>
              <w:t>DCDC C2 AD</w:t>
            </w:r>
            <w:r w:rsidRPr="00114AAE">
              <w:rPr>
                <w:rStyle w:val="a0"/>
                <w:rFonts w:hint="eastAsia"/>
                <w:szCs w:val="18"/>
                <w:lang w:eastAsia="zh-CN"/>
              </w:rPr>
              <w:t>変換結果の</w:t>
            </w:r>
            <w:r w:rsidR="00D17703">
              <w:rPr>
                <w:rStyle w:val="a0"/>
                <w:rFonts w:hint="eastAsia"/>
                <w:szCs w:val="18"/>
                <w:lang w:eastAsia="zh-CN"/>
              </w:rPr>
              <w:t>バッファ</w:t>
            </w:r>
            <w:r w:rsidRPr="00114AAE">
              <w:rPr>
                <w:rStyle w:val="a0"/>
                <w:rFonts w:hint="eastAsia"/>
                <w:szCs w:val="18"/>
                <w:lang w:eastAsia="zh-CN"/>
              </w:rPr>
              <w:t>格納処理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E154A4" w14:textId="33CCA188" w:rsidR="00E76B4A" w:rsidRPr="008C1382" w:rsidRDefault="00E76B4A" w:rsidP="00E76B4A">
            <w:pPr>
              <w:rPr>
                <w:rStyle w:val="a0"/>
                <w:lang w:eastAsia="zh-CN"/>
              </w:rPr>
            </w:pPr>
            <w:r w:rsidRPr="00114AAE">
              <w:rPr>
                <w:rStyle w:val="a0"/>
                <w:szCs w:val="18"/>
                <w:lang w:eastAsia="zh-CN"/>
              </w:rPr>
              <w:t>IfKnl_Get_AdcResult_DCDC_C2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9098C" w14:textId="48D79443" w:rsidR="00A75333" w:rsidRDefault="00D7274F" w:rsidP="00A75333">
            <w:pPr>
              <w:rPr>
                <w:rStyle w:val="a0"/>
              </w:rPr>
            </w:pPr>
            <w:r w:rsidRPr="00D7274F">
              <w:rPr>
                <w:rStyle w:val="a0"/>
                <w:rFonts w:hint="eastAsia"/>
                <w:szCs w:val="18"/>
              </w:rPr>
              <w:t>インタフェース設計書</w:t>
            </w:r>
            <w:r w:rsidR="00E76B4A" w:rsidRPr="00114AAE">
              <w:rPr>
                <w:rStyle w:val="a0"/>
                <w:rFonts w:hint="eastAsia"/>
                <w:szCs w:val="18"/>
              </w:rPr>
              <w:t>[</w:t>
            </w:r>
            <w:r w:rsidRPr="00D7274F">
              <w:rPr>
                <w:rStyle w:val="a0"/>
                <w:szCs w:val="18"/>
              </w:rPr>
              <w:t>KNL_SWC</w:t>
            </w:r>
            <w:r w:rsidR="00E76B4A" w:rsidRPr="00114AAE">
              <w:rPr>
                <w:rStyle w:val="a0"/>
                <w:rFonts w:hint="eastAsia"/>
                <w:szCs w:val="18"/>
              </w:rPr>
              <w:t>]</w:t>
            </w:r>
            <w:r w:rsidR="00E76B4A" w:rsidRPr="00114AAE">
              <w:rPr>
                <w:rStyle w:val="a0"/>
                <w:rFonts w:hint="eastAsia"/>
                <w:szCs w:val="18"/>
              </w:rPr>
              <w:t>を参照</w:t>
            </w:r>
            <w:r w:rsidR="00A75333" w:rsidRPr="00114AAE">
              <w:rPr>
                <w:rFonts w:eastAsia="ＭＳ Ｐゴシック"/>
                <w:sz w:val="18"/>
                <w:szCs w:val="18"/>
              </w:rPr>
              <w:t>(</w:t>
            </w:r>
            <w:r w:rsidR="00A75333" w:rsidRPr="00F04B57">
              <w:rPr>
                <w:rStyle w:val="a0"/>
                <w:rFonts w:hint="eastAsia"/>
              </w:rPr>
              <w:t>※</w:t>
            </w:r>
            <w:r w:rsidR="00282CDE">
              <w:rPr>
                <w:rFonts w:eastAsia="ＭＳ Ｐゴシック"/>
                <w:sz w:val="18"/>
                <w:szCs w:val="18"/>
              </w:rPr>
              <w:t>2</w:t>
            </w:r>
            <w:r w:rsidR="00A75333" w:rsidRPr="00114AAE">
              <w:rPr>
                <w:rFonts w:eastAsia="ＭＳ Ｐゴシック"/>
                <w:sz w:val="18"/>
                <w:szCs w:val="18"/>
              </w:rPr>
              <w:t>)</w:t>
            </w:r>
          </w:p>
          <w:p w14:paraId="686FFDF9" w14:textId="59224956" w:rsidR="00E76B4A" w:rsidRPr="005B6589" w:rsidRDefault="00A75333" w:rsidP="00E76B4A">
            <w:pPr>
              <w:rPr>
                <w:rStyle w:val="a0"/>
                <w:szCs w:val="18"/>
              </w:rPr>
            </w:pPr>
            <w:r w:rsidRPr="00114AAE">
              <w:rPr>
                <w:rFonts w:eastAsia="ＭＳ Ｐゴシック"/>
                <w:sz w:val="18"/>
                <w:szCs w:val="18"/>
              </w:rPr>
              <w:t>(</w:t>
            </w:r>
            <w:r w:rsidRPr="00F04B57">
              <w:rPr>
                <w:rStyle w:val="a0"/>
                <w:rFonts w:hint="eastAsia"/>
              </w:rPr>
              <w:t>※</w:t>
            </w:r>
            <w:r w:rsidR="00282CDE">
              <w:rPr>
                <w:rFonts w:eastAsia="ＭＳ Ｐゴシック"/>
                <w:sz w:val="18"/>
                <w:szCs w:val="18"/>
              </w:rPr>
              <w:t>2</w:t>
            </w:r>
            <w:r w:rsidRPr="00114AAE">
              <w:rPr>
                <w:rFonts w:eastAsia="ＭＳ Ｐゴシック"/>
                <w:sz w:val="18"/>
                <w:szCs w:val="18"/>
              </w:rPr>
              <w:t>)</w:t>
            </w:r>
            <w:r w:rsidRPr="00114AAE">
              <w:rPr>
                <w:rFonts w:eastAsia="ＭＳ Ｐゴシック"/>
                <w:sz w:val="18"/>
                <w:szCs w:val="18"/>
              </w:rPr>
              <w:t>コンパイル</w:t>
            </w:r>
            <w:r w:rsidRPr="00114AAE">
              <w:rPr>
                <w:rFonts w:eastAsia="ＭＳ Ｐゴシック"/>
                <w:sz w:val="18"/>
                <w:szCs w:val="18"/>
              </w:rPr>
              <w:t>SW</w:t>
            </w:r>
            <w:r w:rsidRPr="00114AAE">
              <w:rPr>
                <w:rFonts w:eastAsia="ＭＳ Ｐゴシック"/>
                <w:sz w:val="18"/>
                <w:szCs w:val="18"/>
              </w:rPr>
              <w:t>が</w:t>
            </w:r>
            <w:r w:rsidR="00282CDE" w:rsidRPr="00282CDE">
              <w:rPr>
                <w:rFonts w:eastAsia="ＭＳ Ｐゴシック" w:hint="eastAsia"/>
                <w:sz w:val="18"/>
                <w:szCs w:val="18"/>
              </w:rPr>
              <w:t>「</w:t>
            </w:r>
            <w:r w:rsidR="00282CDE" w:rsidRPr="00282CDE">
              <w:rPr>
                <w:rFonts w:eastAsia="ＭＳ Ｐゴシック" w:hint="eastAsia"/>
                <w:sz w:val="18"/>
                <w:szCs w:val="18"/>
              </w:rPr>
              <w:t>PD_TYPE_A == PD_TYPE_A_HEV</w:t>
            </w:r>
            <w:r w:rsidR="00282CDE" w:rsidRPr="00282CDE">
              <w:rPr>
                <w:rFonts w:eastAsia="ＭＳ Ｐゴシック" w:hint="eastAsia"/>
                <w:sz w:val="18"/>
                <w:szCs w:val="18"/>
              </w:rPr>
              <w:t>」と</w:t>
            </w:r>
            <w:r w:rsidRPr="00114AAE">
              <w:rPr>
                <w:rFonts w:eastAsia="ＭＳ Ｐゴシック"/>
                <w:sz w:val="18"/>
                <w:szCs w:val="18"/>
              </w:rPr>
              <w:t>「</w:t>
            </w:r>
            <w:r w:rsidRPr="00114AAE">
              <w:rPr>
                <w:rFonts w:eastAsia="ＭＳ Ｐゴシック"/>
                <w:sz w:val="18"/>
                <w:szCs w:val="18"/>
              </w:rPr>
              <w:t>BSW_TYPE == BSW_TYPE_NESJ</w:t>
            </w:r>
            <w:r w:rsidRPr="00114AAE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E76B4A" w:rsidRPr="00046881" w14:paraId="0DA84195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6299D5DF" w14:textId="77777777" w:rsidR="00E76B4A" w:rsidRPr="00046881" w:rsidRDefault="00E76B4A" w:rsidP="00E76B4A">
            <w:pPr>
              <w:rPr>
                <w:rStyle w:val="a0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AEA913" w14:textId="13643D5D" w:rsidR="00E76B4A" w:rsidRPr="008C1382" w:rsidRDefault="00CC6D5C" w:rsidP="00E76B4A">
            <w:pPr>
              <w:rPr>
                <w:rStyle w:val="a0"/>
              </w:rPr>
            </w:pPr>
            <w:r>
              <w:rPr>
                <w:rStyle w:val="a0"/>
              </w:rPr>
              <w:t>-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99084E" w14:textId="0792D974" w:rsidR="00E76B4A" w:rsidRPr="008C1382" w:rsidRDefault="00CC6D5C" w:rsidP="00E76B4A">
            <w:pPr>
              <w:rPr>
                <w:rStyle w:val="a0"/>
              </w:rPr>
            </w:pPr>
            <w:r>
              <w:rPr>
                <w:rStyle w:val="a0"/>
              </w:rPr>
              <w:t>-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E08057" w14:textId="27ACE141" w:rsidR="00E76B4A" w:rsidRPr="008C1382" w:rsidRDefault="00CC6D5C" w:rsidP="00E76B4A">
            <w:pPr>
              <w:rPr>
                <w:rStyle w:val="a0"/>
              </w:rPr>
            </w:pPr>
            <w:r>
              <w:rPr>
                <w:rStyle w:val="a0"/>
                <w:rFonts w:hint="eastAsia"/>
              </w:rPr>
              <w:t>-</w:t>
            </w:r>
          </w:p>
        </w:tc>
      </w:tr>
      <w:tr w:rsidR="00CC6D5C" w:rsidRPr="00046881" w14:paraId="60359BD5" w14:textId="77777777" w:rsidTr="006E2DC2">
        <w:trPr>
          <w:trHeight w:val="288"/>
        </w:trPr>
        <w:tc>
          <w:tcPr>
            <w:tcW w:w="4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0AE8988B" w14:textId="77777777" w:rsidR="00CC6D5C" w:rsidRPr="00046881" w:rsidRDefault="00CC6D5C" w:rsidP="00E76B4A">
            <w:pPr>
              <w:rPr>
                <w:rStyle w:val="a0"/>
              </w:rPr>
            </w:pPr>
            <w:r w:rsidRPr="00046881">
              <w:rPr>
                <w:rStyle w:val="a0"/>
              </w:rPr>
              <w:br w:type="page"/>
            </w:r>
            <w:r w:rsidRPr="00046881">
              <w:rPr>
                <w:rStyle w:val="a0"/>
                <w:rFonts w:hint="eastAsia"/>
              </w:rPr>
              <w:t>出力</w:t>
            </w:r>
            <w:r>
              <w:rPr>
                <w:rStyle w:val="a0"/>
                <w:rFonts w:hint="eastAsia"/>
              </w:rPr>
              <w:t>I/F</w:t>
            </w: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30D4CE" w14:textId="77777777" w:rsidR="00CC6D5C" w:rsidRPr="008C1382" w:rsidRDefault="00CC6D5C" w:rsidP="00E76B4A">
            <w:pPr>
              <w:rPr>
                <w:rStyle w:val="a0"/>
              </w:rPr>
            </w:pPr>
            <w:r w:rsidRPr="00434F66">
              <w:rPr>
                <w:rStyle w:val="a0"/>
                <w:rFonts w:hint="eastAsia"/>
              </w:rPr>
              <w:t>DCDC 25us</w:t>
            </w:r>
            <w:r w:rsidRPr="00434F66">
              <w:rPr>
                <w:rStyle w:val="a0"/>
                <w:rFonts w:hint="eastAsia"/>
              </w:rPr>
              <w:t>割り込み</w:t>
            </w:r>
            <w:r>
              <w:rPr>
                <w:rStyle w:val="a0"/>
                <w:rFonts w:hint="eastAsia"/>
              </w:rPr>
              <w:t>タイマメイン</w:t>
            </w:r>
            <w:r w:rsidRPr="00434F66">
              <w:rPr>
                <w:rStyle w:val="a0"/>
                <w:rFonts w:hint="eastAsia"/>
              </w:rPr>
              <w:t>開始時間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60A12E" w14:textId="77777777" w:rsidR="00CC6D5C" w:rsidRPr="008C1382" w:rsidRDefault="00CC6D5C" w:rsidP="00E76B4A">
            <w:pPr>
              <w:rPr>
                <w:rStyle w:val="a0"/>
              </w:rPr>
            </w:pPr>
            <w:r w:rsidRPr="00CD4B1F">
              <w:rPr>
                <w:rStyle w:val="a0"/>
              </w:rPr>
              <w:t>vulPROC_TIME_25US_1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84AFB4" w14:textId="77777777" w:rsidR="00282CDE" w:rsidRDefault="00CC6D5C" w:rsidP="00282CDE">
            <w:pPr>
              <w:rPr>
                <w:rStyle w:val="a0"/>
              </w:rPr>
            </w:pPr>
            <w:r w:rsidRPr="007719B9">
              <w:rPr>
                <w:rStyle w:val="a0"/>
                <w:rFonts w:hint="eastAsia"/>
              </w:rPr>
              <w:t>グローバル変数定義を参照</w:t>
            </w:r>
            <w:r w:rsidR="00282CDE">
              <w:rPr>
                <w:rStyle w:val="a0"/>
                <w:rFonts w:hint="eastAsia"/>
              </w:rPr>
              <w:t>(</w:t>
            </w:r>
            <w:r w:rsidR="00282CDE">
              <w:rPr>
                <w:rStyle w:val="a0"/>
                <w:rFonts w:hint="eastAsia"/>
              </w:rPr>
              <w:t>※</w:t>
            </w:r>
            <w:r w:rsidR="00282CDE">
              <w:rPr>
                <w:rStyle w:val="a0"/>
                <w:rFonts w:hint="eastAsia"/>
              </w:rPr>
              <w:t>1)</w:t>
            </w:r>
          </w:p>
          <w:p w14:paraId="2A1419FC" w14:textId="3B5567BB" w:rsidR="00CC6D5C" w:rsidRPr="005B6589" w:rsidRDefault="00282CDE" w:rsidP="00282CDE">
            <w:pPr>
              <w:rPr>
                <w:rFonts w:eastAsia="ＭＳ Ｐゴシック"/>
                <w:sz w:val="18"/>
              </w:rPr>
            </w:pPr>
            <w:r w:rsidRPr="00114AAE">
              <w:rPr>
                <w:rFonts w:eastAsia="ＭＳ Ｐゴシック"/>
                <w:sz w:val="18"/>
                <w:szCs w:val="18"/>
              </w:rPr>
              <w:t>(</w:t>
            </w:r>
            <w:r w:rsidRPr="00F04B57">
              <w:rPr>
                <w:rStyle w:val="a0"/>
                <w:rFonts w:hint="eastAsia"/>
              </w:rPr>
              <w:t>※</w:t>
            </w:r>
            <w:r>
              <w:rPr>
                <w:rFonts w:eastAsia="ＭＳ Ｐゴシック"/>
                <w:sz w:val="18"/>
                <w:szCs w:val="18"/>
              </w:rPr>
              <w:t>1</w:t>
            </w:r>
            <w:r w:rsidRPr="00114AAE">
              <w:rPr>
                <w:rFonts w:eastAsia="ＭＳ Ｐゴシック"/>
                <w:sz w:val="18"/>
                <w:szCs w:val="18"/>
              </w:rPr>
              <w:t>)</w:t>
            </w:r>
            <w:r w:rsidRPr="00114AAE">
              <w:rPr>
                <w:rFonts w:eastAsia="ＭＳ Ｐゴシック"/>
                <w:sz w:val="18"/>
                <w:szCs w:val="18"/>
              </w:rPr>
              <w:t>コンパイル</w:t>
            </w:r>
            <w:r w:rsidRPr="00114AAE">
              <w:rPr>
                <w:rFonts w:eastAsia="ＭＳ Ｐゴシック"/>
                <w:sz w:val="18"/>
                <w:szCs w:val="18"/>
              </w:rPr>
              <w:t>SW</w:t>
            </w:r>
            <w:r w:rsidRPr="00114AAE">
              <w:rPr>
                <w:rFonts w:eastAsia="ＭＳ Ｐゴシック"/>
                <w:sz w:val="18"/>
                <w:szCs w:val="18"/>
              </w:rPr>
              <w:t>が「</w:t>
            </w:r>
            <w:r w:rsidRPr="00282CDE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114AAE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CC6D5C" w:rsidRPr="00046881" w14:paraId="202023F8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3A81891" w14:textId="77777777" w:rsidR="00CC6D5C" w:rsidRPr="00046881" w:rsidRDefault="00CC6D5C" w:rsidP="00E76B4A">
            <w:pPr>
              <w:rPr>
                <w:rStyle w:val="a0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33283" w14:textId="77777777" w:rsidR="00CC6D5C" w:rsidRPr="008C1382" w:rsidRDefault="00CC6D5C" w:rsidP="00E76B4A">
            <w:pPr>
              <w:rPr>
                <w:rStyle w:val="a2"/>
                <w:rFonts w:eastAsia="ＭＳ Ｐゴシック"/>
              </w:rPr>
            </w:pPr>
            <w:r w:rsidRPr="00434F66">
              <w:rPr>
                <w:rStyle w:val="a0"/>
                <w:rFonts w:hint="eastAsia"/>
              </w:rPr>
              <w:t>DCDC 25us</w:t>
            </w:r>
            <w:r w:rsidRPr="00434F66">
              <w:rPr>
                <w:rStyle w:val="a0"/>
                <w:rFonts w:hint="eastAsia"/>
              </w:rPr>
              <w:t>割り込み</w:t>
            </w:r>
            <w:r>
              <w:rPr>
                <w:rStyle w:val="a0"/>
                <w:rFonts w:hint="eastAsia"/>
              </w:rPr>
              <w:t>タイマメイン</w:t>
            </w:r>
            <w:r w:rsidRPr="00434F66">
              <w:rPr>
                <w:rStyle w:val="a0"/>
                <w:rFonts w:hint="eastAsia"/>
              </w:rPr>
              <w:t>終了時間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5C280" w14:textId="77777777" w:rsidR="00CC6D5C" w:rsidRPr="008C1382" w:rsidRDefault="00CC6D5C" w:rsidP="00E76B4A">
            <w:pPr>
              <w:rPr>
                <w:rStyle w:val="a0"/>
              </w:rPr>
            </w:pPr>
            <w:r w:rsidRPr="00CD4B1F">
              <w:rPr>
                <w:rStyle w:val="a0"/>
              </w:rPr>
              <w:t>vulPROC_TIME_25US_2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4AF9BC" w14:textId="77777777" w:rsidR="00282CDE" w:rsidRDefault="00CC6D5C" w:rsidP="00282CDE">
            <w:pPr>
              <w:rPr>
                <w:rStyle w:val="a0"/>
              </w:rPr>
            </w:pPr>
            <w:r w:rsidRPr="007719B9">
              <w:rPr>
                <w:rStyle w:val="a0"/>
                <w:rFonts w:hint="eastAsia"/>
              </w:rPr>
              <w:t>グローバル変数定義を参照</w:t>
            </w:r>
            <w:r w:rsidR="00282CDE">
              <w:rPr>
                <w:rStyle w:val="a0"/>
                <w:rFonts w:hint="eastAsia"/>
              </w:rPr>
              <w:t>(</w:t>
            </w:r>
            <w:r w:rsidR="00282CDE">
              <w:rPr>
                <w:rStyle w:val="a0"/>
                <w:rFonts w:hint="eastAsia"/>
              </w:rPr>
              <w:t>※</w:t>
            </w:r>
            <w:r w:rsidR="00282CDE">
              <w:rPr>
                <w:rStyle w:val="a0"/>
                <w:rFonts w:hint="eastAsia"/>
              </w:rPr>
              <w:t>1)</w:t>
            </w:r>
          </w:p>
          <w:p w14:paraId="41B38C74" w14:textId="4F5B8746" w:rsidR="00CC6D5C" w:rsidRPr="008C1382" w:rsidRDefault="00282CDE" w:rsidP="00282CDE">
            <w:pPr>
              <w:rPr>
                <w:rStyle w:val="a0"/>
              </w:rPr>
            </w:pPr>
            <w:r w:rsidRPr="00114AAE">
              <w:rPr>
                <w:rFonts w:eastAsia="ＭＳ Ｐゴシック"/>
                <w:sz w:val="18"/>
                <w:szCs w:val="18"/>
              </w:rPr>
              <w:t>(</w:t>
            </w:r>
            <w:r w:rsidRPr="00F04B57">
              <w:rPr>
                <w:rStyle w:val="a0"/>
                <w:rFonts w:hint="eastAsia"/>
              </w:rPr>
              <w:t>※</w:t>
            </w:r>
            <w:r>
              <w:rPr>
                <w:rFonts w:eastAsia="ＭＳ Ｐゴシック"/>
                <w:sz w:val="18"/>
                <w:szCs w:val="18"/>
              </w:rPr>
              <w:t>1</w:t>
            </w:r>
            <w:r w:rsidRPr="00114AAE">
              <w:rPr>
                <w:rFonts w:eastAsia="ＭＳ Ｐゴシック"/>
                <w:sz w:val="18"/>
                <w:szCs w:val="18"/>
              </w:rPr>
              <w:t>)</w:t>
            </w:r>
            <w:r w:rsidRPr="00114AAE">
              <w:rPr>
                <w:rFonts w:eastAsia="ＭＳ Ｐゴシック"/>
                <w:sz w:val="18"/>
                <w:szCs w:val="18"/>
              </w:rPr>
              <w:t>コンパイル</w:t>
            </w:r>
            <w:r w:rsidRPr="00114AAE">
              <w:rPr>
                <w:rFonts w:eastAsia="ＭＳ Ｐゴシック"/>
                <w:sz w:val="18"/>
                <w:szCs w:val="18"/>
              </w:rPr>
              <w:t>SW</w:t>
            </w:r>
            <w:r w:rsidRPr="00114AAE">
              <w:rPr>
                <w:rFonts w:eastAsia="ＭＳ Ｐゴシック"/>
                <w:sz w:val="18"/>
                <w:szCs w:val="18"/>
              </w:rPr>
              <w:t>が「</w:t>
            </w:r>
            <w:r w:rsidRPr="00282CDE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114AAE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CC6D5C" w:rsidRPr="00046881" w14:paraId="74324D67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C10B52B" w14:textId="77777777" w:rsidR="00CC6D5C" w:rsidRPr="00046881" w:rsidRDefault="00CC6D5C" w:rsidP="00E76B4A">
            <w:pPr>
              <w:rPr>
                <w:rStyle w:val="a0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02DE73" w14:textId="77777777" w:rsidR="00CC6D5C" w:rsidRPr="008C1382" w:rsidRDefault="00CC6D5C" w:rsidP="00E76B4A">
            <w:pPr>
              <w:rPr>
                <w:rStyle w:val="a0"/>
              </w:rPr>
            </w:pPr>
            <w:r w:rsidRPr="00434F66">
              <w:rPr>
                <w:rStyle w:val="a0"/>
                <w:rFonts w:hint="eastAsia"/>
                <w:lang w:eastAsia="zh-CN"/>
              </w:rPr>
              <w:t>DCDC 25us</w:t>
            </w:r>
            <w:r w:rsidRPr="00434F66">
              <w:rPr>
                <w:rStyle w:val="a0"/>
                <w:rFonts w:hint="eastAsia"/>
                <w:lang w:eastAsia="zh-CN"/>
              </w:rPr>
              <w:t>割り込み</w:t>
            </w:r>
            <w:r>
              <w:rPr>
                <w:rStyle w:val="a0"/>
                <w:rFonts w:hint="eastAsia"/>
                <w:lang w:eastAsia="zh-CN"/>
              </w:rPr>
              <w:t>タイマメイン</w:t>
            </w:r>
            <w:r w:rsidRPr="00434F66">
              <w:rPr>
                <w:rStyle w:val="a0"/>
                <w:rFonts w:hint="eastAsia"/>
                <w:lang w:eastAsia="zh-CN"/>
              </w:rPr>
              <w:t>処理時間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CEBF3" w14:textId="77777777" w:rsidR="00CC6D5C" w:rsidRPr="008C1382" w:rsidRDefault="00CC6D5C" w:rsidP="00E76B4A">
            <w:pPr>
              <w:rPr>
                <w:rStyle w:val="a0"/>
                <w:lang w:eastAsia="zh-CN"/>
              </w:rPr>
            </w:pPr>
            <w:r w:rsidRPr="00CD4B1F">
              <w:rPr>
                <w:rStyle w:val="a0"/>
                <w:lang w:eastAsia="zh-CN"/>
              </w:rPr>
              <w:t>vulPROC_TIME_25US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6D28AF" w14:textId="77777777" w:rsidR="00282CDE" w:rsidRDefault="00CC6D5C" w:rsidP="00282CDE">
            <w:pPr>
              <w:rPr>
                <w:rStyle w:val="a0"/>
              </w:rPr>
            </w:pPr>
            <w:r w:rsidRPr="007719B9">
              <w:rPr>
                <w:rStyle w:val="a0"/>
                <w:rFonts w:hint="eastAsia"/>
              </w:rPr>
              <w:t>グローバル変数定義を参照</w:t>
            </w:r>
            <w:r w:rsidR="00282CDE">
              <w:rPr>
                <w:rStyle w:val="a0"/>
                <w:rFonts w:hint="eastAsia"/>
              </w:rPr>
              <w:t>(</w:t>
            </w:r>
            <w:r w:rsidR="00282CDE">
              <w:rPr>
                <w:rStyle w:val="a0"/>
                <w:rFonts w:hint="eastAsia"/>
              </w:rPr>
              <w:t>※</w:t>
            </w:r>
            <w:r w:rsidR="00282CDE">
              <w:rPr>
                <w:rStyle w:val="a0"/>
                <w:rFonts w:hint="eastAsia"/>
              </w:rPr>
              <w:t>1)</w:t>
            </w:r>
          </w:p>
          <w:p w14:paraId="6D947AA7" w14:textId="5FBEB02B" w:rsidR="00CC6D5C" w:rsidRPr="008C1382" w:rsidRDefault="00282CDE" w:rsidP="00282CDE">
            <w:pPr>
              <w:rPr>
                <w:rStyle w:val="a0"/>
              </w:rPr>
            </w:pPr>
            <w:r w:rsidRPr="00114AAE">
              <w:rPr>
                <w:rFonts w:eastAsia="ＭＳ Ｐゴシック"/>
                <w:sz w:val="18"/>
                <w:szCs w:val="18"/>
              </w:rPr>
              <w:t>(</w:t>
            </w:r>
            <w:r w:rsidRPr="00F04B57">
              <w:rPr>
                <w:rStyle w:val="a0"/>
                <w:rFonts w:hint="eastAsia"/>
              </w:rPr>
              <w:t>※</w:t>
            </w:r>
            <w:r>
              <w:rPr>
                <w:rFonts w:eastAsia="ＭＳ Ｐゴシック"/>
                <w:sz w:val="18"/>
                <w:szCs w:val="18"/>
              </w:rPr>
              <w:t>1</w:t>
            </w:r>
            <w:r w:rsidRPr="00114AAE">
              <w:rPr>
                <w:rFonts w:eastAsia="ＭＳ Ｐゴシック"/>
                <w:sz w:val="18"/>
                <w:szCs w:val="18"/>
              </w:rPr>
              <w:t>)</w:t>
            </w:r>
            <w:r w:rsidRPr="00114AAE">
              <w:rPr>
                <w:rFonts w:eastAsia="ＭＳ Ｐゴシック"/>
                <w:sz w:val="18"/>
                <w:szCs w:val="18"/>
              </w:rPr>
              <w:t>コンパイル</w:t>
            </w:r>
            <w:r w:rsidRPr="00114AAE">
              <w:rPr>
                <w:rFonts w:eastAsia="ＭＳ Ｐゴシック"/>
                <w:sz w:val="18"/>
                <w:szCs w:val="18"/>
              </w:rPr>
              <w:t>SW</w:t>
            </w:r>
            <w:r w:rsidRPr="00114AAE">
              <w:rPr>
                <w:rFonts w:eastAsia="ＭＳ Ｐゴシック"/>
                <w:sz w:val="18"/>
                <w:szCs w:val="18"/>
              </w:rPr>
              <w:t>が「</w:t>
            </w:r>
            <w:r w:rsidRPr="00282CDE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114AAE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CC6D5C" w:rsidRPr="00046881" w14:paraId="7AC85315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48D0689F" w14:textId="77777777" w:rsidR="00CC6D5C" w:rsidRPr="00046881" w:rsidRDefault="00CC6D5C" w:rsidP="00CC6D5C">
            <w:pPr>
              <w:rPr>
                <w:rStyle w:val="a0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4A6D81" w14:textId="77777777" w:rsidR="00CC6D5C" w:rsidRPr="00434F66" w:rsidRDefault="00CC6D5C" w:rsidP="00CC6D5C">
            <w:pPr>
              <w:rPr>
                <w:rStyle w:val="a0"/>
                <w:lang w:eastAsia="zh-CN"/>
              </w:rPr>
            </w:pPr>
            <w:r w:rsidRPr="000D4A22">
              <w:rPr>
                <w:rStyle w:val="a0"/>
                <w:rFonts w:hint="eastAsia"/>
              </w:rPr>
              <w:t>AD</w:t>
            </w:r>
            <w:r w:rsidRPr="000D4A22">
              <w:rPr>
                <w:rStyle w:val="a0"/>
                <w:rFonts w:hint="eastAsia"/>
              </w:rPr>
              <w:t>変換結果異常検知</w:t>
            </w:r>
            <w:r w:rsidR="00D17703">
              <w:rPr>
                <w:rStyle w:val="a0"/>
                <w:rFonts w:hint="eastAsia"/>
              </w:rPr>
              <w:t>フラグ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57F497" w14:textId="77777777" w:rsidR="00CC6D5C" w:rsidRPr="00CD4B1F" w:rsidRDefault="00CC6D5C" w:rsidP="00CC6D5C">
            <w:pPr>
              <w:rPr>
                <w:rStyle w:val="a0"/>
                <w:lang w:eastAsia="zh-CN"/>
              </w:rPr>
            </w:pPr>
            <w:r w:rsidRPr="00673C66">
              <w:rPr>
                <w:rStyle w:val="a0"/>
              </w:rPr>
              <w:t>vusDCDC_AD_INVALIDFLAG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4EE8BF" w14:textId="2E4A313D" w:rsidR="00A75333" w:rsidRDefault="00CC6D5C" w:rsidP="00A75333">
            <w:pPr>
              <w:rPr>
                <w:rStyle w:val="a0"/>
              </w:rPr>
            </w:pPr>
            <w:r w:rsidRPr="000D4A22">
              <w:rPr>
                <w:rStyle w:val="a0"/>
                <w:rFonts w:hint="eastAsia"/>
              </w:rPr>
              <w:t>グローバル変数定義を参照</w:t>
            </w:r>
            <w:r w:rsidR="00A75333" w:rsidRPr="00114AAE">
              <w:rPr>
                <w:rFonts w:eastAsia="ＭＳ Ｐゴシック"/>
                <w:sz w:val="18"/>
                <w:szCs w:val="18"/>
              </w:rPr>
              <w:t>(</w:t>
            </w:r>
            <w:r w:rsidR="00A75333" w:rsidRPr="00F04B57">
              <w:rPr>
                <w:rStyle w:val="a0"/>
                <w:rFonts w:hint="eastAsia"/>
              </w:rPr>
              <w:t>※</w:t>
            </w:r>
            <w:r w:rsidR="00282CDE">
              <w:rPr>
                <w:rFonts w:eastAsia="ＭＳ Ｐゴシック"/>
                <w:sz w:val="18"/>
                <w:szCs w:val="18"/>
              </w:rPr>
              <w:t>2</w:t>
            </w:r>
            <w:r w:rsidR="00A75333" w:rsidRPr="00114AAE">
              <w:rPr>
                <w:rFonts w:eastAsia="ＭＳ Ｐゴシック"/>
                <w:sz w:val="18"/>
                <w:szCs w:val="18"/>
              </w:rPr>
              <w:t>)</w:t>
            </w:r>
          </w:p>
          <w:p w14:paraId="31613F5B" w14:textId="38381F61" w:rsidR="00CC6D5C" w:rsidRPr="007719B9" w:rsidRDefault="00A75333" w:rsidP="00CC6D5C">
            <w:pPr>
              <w:rPr>
                <w:rStyle w:val="a0"/>
              </w:rPr>
            </w:pPr>
            <w:r w:rsidRPr="00114AAE">
              <w:rPr>
                <w:rFonts w:eastAsia="ＭＳ Ｐゴシック"/>
                <w:sz w:val="18"/>
                <w:szCs w:val="18"/>
              </w:rPr>
              <w:t>(</w:t>
            </w:r>
            <w:r w:rsidRPr="00F04B57">
              <w:rPr>
                <w:rStyle w:val="a0"/>
                <w:rFonts w:hint="eastAsia"/>
              </w:rPr>
              <w:t>※</w:t>
            </w:r>
            <w:r w:rsidR="00282CDE">
              <w:rPr>
                <w:rFonts w:eastAsia="ＭＳ Ｐゴシック"/>
                <w:sz w:val="18"/>
                <w:szCs w:val="18"/>
              </w:rPr>
              <w:t>2</w:t>
            </w:r>
            <w:r w:rsidRPr="00114AAE">
              <w:rPr>
                <w:rFonts w:eastAsia="ＭＳ Ｐゴシック"/>
                <w:sz w:val="18"/>
                <w:szCs w:val="18"/>
              </w:rPr>
              <w:t>)</w:t>
            </w:r>
            <w:r w:rsidRPr="00114AAE">
              <w:rPr>
                <w:rFonts w:eastAsia="ＭＳ Ｐゴシック"/>
                <w:sz w:val="18"/>
                <w:szCs w:val="18"/>
              </w:rPr>
              <w:t>コンパイル</w:t>
            </w:r>
            <w:r w:rsidRPr="00114AAE">
              <w:rPr>
                <w:rFonts w:eastAsia="ＭＳ Ｐゴシック"/>
                <w:sz w:val="18"/>
                <w:szCs w:val="18"/>
              </w:rPr>
              <w:t>SW</w:t>
            </w:r>
            <w:r w:rsidRPr="00114AAE">
              <w:rPr>
                <w:rFonts w:eastAsia="ＭＳ Ｐゴシック"/>
                <w:sz w:val="18"/>
                <w:szCs w:val="18"/>
              </w:rPr>
              <w:t>が</w:t>
            </w:r>
            <w:r w:rsidR="00282CDE" w:rsidRPr="00282CDE">
              <w:rPr>
                <w:rFonts w:eastAsia="ＭＳ Ｐゴシック" w:hint="eastAsia"/>
                <w:sz w:val="18"/>
                <w:szCs w:val="18"/>
              </w:rPr>
              <w:t>「</w:t>
            </w:r>
            <w:r w:rsidR="00282CDE" w:rsidRPr="00282CDE">
              <w:rPr>
                <w:rFonts w:eastAsia="ＭＳ Ｐゴシック" w:hint="eastAsia"/>
                <w:sz w:val="18"/>
                <w:szCs w:val="18"/>
              </w:rPr>
              <w:t>PD_TYPE_A == PD_TYPE_A_HEV</w:t>
            </w:r>
            <w:r w:rsidR="00282CDE" w:rsidRPr="00282CDE">
              <w:rPr>
                <w:rFonts w:eastAsia="ＭＳ Ｐゴシック" w:hint="eastAsia"/>
                <w:sz w:val="18"/>
                <w:szCs w:val="18"/>
              </w:rPr>
              <w:t>」と</w:t>
            </w:r>
            <w:r w:rsidRPr="00114AAE">
              <w:rPr>
                <w:rFonts w:eastAsia="ＭＳ Ｐゴシック"/>
                <w:sz w:val="18"/>
                <w:szCs w:val="18"/>
              </w:rPr>
              <w:t>「</w:t>
            </w:r>
            <w:r w:rsidRPr="00114AAE">
              <w:rPr>
                <w:rFonts w:eastAsia="ＭＳ Ｐゴシック"/>
                <w:sz w:val="18"/>
                <w:szCs w:val="18"/>
              </w:rPr>
              <w:t>BSW_TYPE == BSW_TYPE_NESJ</w:t>
            </w:r>
            <w:r w:rsidRPr="00114AAE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CC6D5C" w:rsidRPr="00046881" w14:paraId="58E1AE06" w14:textId="77777777" w:rsidTr="006E2DC2">
        <w:trPr>
          <w:trHeight w:val="259"/>
        </w:trPr>
        <w:tc>
          <w:tcPr>
            <w:tcW w:w="4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72284257" w14:textId="77777777" w:rsidR="00CC6D5C" w:rsidRPr="00046881" w:rsidRDefault="00CC6D5C" w:rsidP="00CC6D5C">
            <w:pPr>
              <w:jc w:val="center"/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呼出関数</w:t>
            </w: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85EB3C" w14:textId="77777777" w:rsidR="00CC6D5C" w:rsidRPr="008C1382" w:rsidRDefault="00CC6D5C" w:rsidP="00CC6D5C">
            <w:pPr>
              <w:rPr>
                <w:rStyle w:val="a2"/>
                <w:rFonts w:eastAsia="ＭＳ Ｐゴシック"/>
              </w:rPr>
            </w:pPr>
            <w:r w:rsidRPr="003527CC">
              <w:rPr>
                <w:rStyle w:val="a0"/>
                <w:rFonts w:hint="eastAsia"/>
              </w:rPr>
              <w:t xml:space="preserve">DCDC </w:t>
            </w:r>
            <w:r w:rsidRPr="003527CC">
              <w:rPr>
                <w:rStyle w:val="a0"/>
                <w:rFonts w:hint="eastAsia"/>
              </w:rPr>
              <w:t>電圧監視</w:t>
            </w:r>
            <w:r>
              <w:rPr>
                <w:rStyle w:val="a0"/>
                <w:rFonts w:hint="eastAsia"/>
              </w:rPr>
              <w:t>メイン</w:t>
            </w:r>
            <w:r w:rsidRPr="003527CC">
              <w:rPr>
                <w:rStyle w:val="a0"/>
                <w:rFonts w:hint="eastAsia"/>
              </w:rPr>
              <w:t>処理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9E185D" w14:textId="5C18A9E6" w:rsidR="00CC6D5C" w:rsidRPr="008C1382" w:rsidRDefault="00CC6D5C" w:rsidP="00CC6D5C">
            <w:pPr>
              <w:rPr>
                <w:rStyle w:val="a0"/>
              </w:rPr>
            </w:pPr>
            <w:r w:rsidRPr="00CD4B1F">
              <w:rPr>
                <w:rStyle w:val="a0"/>
              </w:rPr>
              <w:t>AiMng_Main_DCDCVol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AA59227" w14:textId="77777777" w:rsidR="00282CDE" w:rsidRDefault="00CC6D5C" w:rsidP="00282CDE">
            <w:pPr>
              <w:rPr>
                <w:rStyle w:val="a0"/>
              </w:rPr>
            </w:pPr>
            <w:r w:rsidRPr="006D6755">
              <w:rPr>
                <w:rStyle w:val="a0"/>
                <w:rFonts w:hint="eastAsia"/>
              </w:rPr>
              <w:t>SW</w:t>
            </w:r>
            <w:r w:rsidRPr="006D6755">
              <w:rPr>
                <w:rStyle w:val="a0"/>
                <w:rFonts w:hint="eastAsia"/>
              </w:rPr>
              <w:t>詳細設計書</w:t>
            </w:r>
            <w:r w:rsidRPr="006D6755">
              <w:rPr>
                <w:rStyle w:val="a0"/>
                <w:rFonts w:hint="eastAsia"/>
              </w:rPr>
              <w:t>[</w:t>
            </w:r>
            <w:r w:rsidRPr="00CD4B1F">
              <w:rPr>
                <w:rStyle w:val="a0"/>
              </w:rPr>
              <w:t>ai_mng_vdc</w:t>
            </w:r>
            <w:r w:rsidRPr="006D6755">
              <w:rPr>
                <w:rStyle w:val="a0"/>
                <w:rFonts w:hint="eastAsia"/>
              </w:rPr>
              <w:t>]</w:t>
            </w:r>
            <w:r w:rsidRPr="006D6755">
              <w:rPr>
                <w:rStyle w:val="a0"/>
                <w:rFonts w:hint="eastAsia"/>
              </w:rPr>
              <w:t>を参照</w:t>
            </w:r>
            <w:r w:rsidR="00282CDE">
              <w:rPr>
                <w:rStyle w:val="a0"/>
                <w:rFonts w:hint="eastAsia"/>
              </w:rPr>
              <w:t>(</w:t>
            </w:r>
            <w:r w:rsidR="00282CDE">
              <w:rPr>
                <w:rStyle w:val="a0"/>
                <w:rFonts w:hint="eastAsia"/>
              </w:rPr>
              <w:t>※</w:t>
            </w:r>
            <w:r w:rsidR="00282CDE">
              <w:rPr>
                <w:rStyle w:val="a0"/>
                <w:rFonts w:hint="eastAsia"/>
              </w:rPr>
              <w:t>1)</w:t>
            </w:r>
          </w:p>
          <w:p w14:paraId="7D199122" w14:textId="6CE4D1A9" w:rsidR="00CC6D5C" w:rsidRPr="008C1382" w:rsidRDefault="00282CDE" w:rsidP="00282CDE">
            <w:pPr>
              <w:rPr>
                <w:rStyle w:val="a0"/>
              </w:rPr>
            </w:pPr>
            <w:r w:rsidRPr="00114AAE">
              <w:rPr>
                <w:rFonts w:eastAsia="ＭＳ Ｐゴシック"/>
                <w:sz w:val="18"/>
                <w:szCs w:val="18"/>
              </w:rPr>
              <w:t>(</w:t>
            </w:r>
            <w:r w:rsidRPr="00F04B57">
              <w:rPr>
                <w:rStyle w:val="a0"/>
                <w:rFonts w:hint="eastAsia"/>
              </w:rPr>
              <w:t>※</w:t>
            </w:r>
            <w:r>
              <w:rPr>
                <w:rFonts w:eastAsia="ＭＳ Ｐゴシック"/>
                <w:sz w:val="18"/>
                <w:szCs w:val="18"/>
              </w:rPr>
              <w:t>1</w:t>
            </w:r>
            <w:r w:rsidRPr="00114AAE">
              <w:rPr>
                <w:rFonts w:eastAsia="ＭＳ Ｐゴシック"/>
                <w:sz w:val="18"/>
                <w:szCs w:val="18"/>
              </w:rPr>
              <w:t>)</w:t>
            </w:r>
            <w:r w:rsidRPr="00114AAE">
              <w:rPr>
                <w:rFonts w:eastAsia="ＭＳ Ｐゴシック"/>
                <w:sz w:val="18"/>
                <w:szCs w:val="18"/>
              </w:rPr>
              <w:t>コンパイル</w:t>
            </w:r>
            <w:r w:rsidRPr="00114AAE">
              <w:rPr>
                <w:rFonts w:eastAsia="ＭＳ Ｐゴシック"/>
                <w:sz w:val="18"/>
                <w:szCs w:val="18"/>
              </w:rPr>
              <w:t>SW</w:t>
            </w:r>
            <w:r w:rsidRPr="00114AAE">
              <w:rPr>
                <w:rFonts w:eastAsia="ＭＳ Ｐゴシック"/>
                <w:sz w:val="18"/>
                <w:szCs w:val="18"/>
              </w:rPr>
              <w:t>が「</w:t>
            </w:r>
            <w:r w:rsidRPr="00282CDE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114AAE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CC6D5C" w:rsidRPr="00046881" w14:paraId="012AE837" w14:textId="77777777" w:rsidTr="006E2DC2">
        <w:trPr>
          <w:trHeight w:val="259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64DE12F0" w14:textId="77777777" w:rsidR="00CC6D5C" w:rsidRPr="00046881" w:rsidRDefault="00CC6D5C" w:rsidP="00CC6D5C">
            <w:pPr>
              <w:jc w:val="center"/>
              <w:rPr>
                <w:rStyle w:val="a0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897D92" w14:textId="77777777" w:rsidR="00CC6D5C" w:rsidRPr="008C1382" w:rsidRDefault="00CC6D5C" w:rsidP="00CC6D5C">
            <w:pPr>
              <w:rPr>
                <w:rStyle w:val="a0"/>
              </w:rPr>
            </w:pPr>
            <w:r w:rsidRPr="003527CC">
              <w:rPr>
                <w:rStyle w:val="a0"/>
                <w:rFonts w:hint="eastAsia"/>
              </w:rPr>
              <w:t xml:space="preserve">DCDC </w:t>
            </w:r>
            <w:r w:rsidRPr="003527CC">
              <w:rPr>
                <w:rStyle w:val="a0"/>
                <w:rFonts w:hint="eastAsia"/>
              </w:rPr>
              <w:t>電流監視</w:t>
            </w:r>
            <w:r>
              <w:rPr>
                <w:rStyle w:val="a0"/>
                <w:rFonts w:hint="eastAsia"/>
              </w:rPr>
              <w:t>メイン</w:t>
            </w:r>
            <w:r w:rsidRPr="003527CC">
              <w:rPr>
                <w:rStyle w:val="a0"/>
                <w:rFonts w:hint="eastAsia"/>
              </w:rPr>
              <w:t>処理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31198" w14:textId="393AB858" w:rsidR="00CC6D5C" w:rsidRPr="008C1382" w:rsidRDefault="00CC6D5C" w:rsidP="00CC6D5C">
            <w:pPr>
              <w:rPr>
                <w:rStyle w:val="a0"/>
              </w:rPr>
            </w:pPr>
            <w:r w:rsidRPr="00CD4B1F">
              <w:rPr>
                <w:rStyle w:val="a0"/>
              </w:rPr>
              <w:t>AiMng_Main_DCDCCur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F80BE0F" w14:textId="77777777" w:rsidR="00282CDE" w:rsidRDefault="00CC6D5C" w:rsidP="00282CDE">
            <w:pPr>
              <w:rPr>
                <w:rStyle w:val="a0"/>
              </w:rPr>
            </w:pPr>
            <w:r w:rsidRPr="006D6755">
              <w:rPr>
                <w:rStyle w:val="a0"/>
                <w:rFonts w:hint="eastAsia"/>
              </w:rPr>
              <w:t>SW</w:t>
            </w:r>
            <w:r w:rsidRPr="006D6755">
              <w:rPr>
                <w:rStyle w:val="a0"/>
                <w:rFonts w:hint="eastAsia"/>
              </w:rPr>
              <w:t>詳細設計書</w:t>
            </w:r>
            <w:r w:rsidRPr="006D6755">
              <w:rPr>
                <w:rStyle w:val="a0"/>
                <w:rFonts w:hint="eastAsia"/>
              </w:rPr>
              <w:t>[</w:t>
            </w:r>
            <w:r w:rsidRPr="00CD4B1F">
              <w:rPr>
                <w:rStyle w:val="a0"/>
              </w:rPr>
              <w:t>mng_DCCurrsens</w:t>
            </w:r>
            <w:r w:rsidRPr="006D6755">
              <w:rPr>
                <w:rStyle w:val="a0"/>
                <w:rFonts w:hint="eastAsia"/>
              </w:rPr>
              <w:t>]</w:t>
            </w:r>
            <w:r w:rsidRPr="006D6755">
              <w:rPr>
                <w:rStyle w:val="a0"/>
                <w:rFonts w:hint="eastAsia"/>
              </w:rPr>
              <w:t>を参照</w:t>
            </w:r>
            <w:r w:rsidR="00282CDE">
              <w:rPr>
                <w:rStyle w:val="a0"/>
                <w:rFonts w:hint="eastAsia"/>
              </w:rPr>
              <w:t>(</w:t>
            </w:r>
            <w:r w:rsidR="00282CDE">
              <w:rPr>
                <w:rStyle w:val="a0"/>
                <w:rFonts w:hint="eastAsia"/>
              </w:rPr>
              <w:t>※</w:t>
            </w:r>
            <w:r w:rsidR="00282CDE">
              <w:rPr>
                <w:rStyle w:val="a0"/>
                <w:rFonts w:hint="eastAsia"/>
              </w:rPr>
              <w:t>1)</w:t>
            </w:r>
          </w:p>
          <w:p w14:paraId="31E6DFF8" w14:textId="49080A29" w:rsidR="00CC6D5C" w:rsidRPr="008C1382" w:rsidRDefault="00282CDE" w:rsidP="00282CDE">
            <w:pPr>
              <w:rPr>
                <w:rStyle w:val="a0"/>
              </w:rPr>
            </w:pPr>
            <w:r w:rsidRPr="00114AAE">
              <w:rPr>
                <w:rFonts w:eastAsia="ＭＳ Ｐゴシック"/>
                <w:sz w:val="18"/>
                <w:szCs w:val="18"/>
              </w:rPr>
              <w:t>(</w:t>
            </w:r>
            <w:r w:rsidRPr="00F04B57">
              <w:rPr>
                <w:rStyle w:val="a0"/>
                <w:rFonts w:hint="eastAsia"/>
              </w:rPr>
              <w:t>※</w:t>
            </w:r>
            <w:r>
              <w:rPr>
                <w:rFonts w:eastAsia="ＭＳ Ｐゴシック"/>
                <w:sz w:val="18"/>
                <w:szCs w:val="18"/>
              </w:rPr>
              <w:t>1</w:t>
            </w:r>
            <w:r w:rsidRPr="00114AAE">
              <w:rPr>
                <w:rFonts w:eastAsia="ＭＳ Ｐゴシック"/>
                <w:sz w:val="18"/>
                <w:szCs w:val="18"/>
              </w:rPr>
              <w:t>)</w:t>
            </w:r>
            <w:r w:rsidRPr="00114AAE">
              <w:rPr>
                <w:rFonts w:eastAsia="ＭＳ Ｐゴシック"/>
                <w:sz w:val="18"/>
                <w:szCs w:val="18"/>
              </w:rPr>
              <w:t>コンパイル</w:t>
            </w:r>
            <w:r w:rsidRPr="00114AAE">
              <w:rPr>
                <w:rFonts w:eastAsia="ＭＳ Ｐゴシック"/>
                <w:sz w:val="18"/>
                <w:szCs w:val="18"/>
              </w:rPr>
              <w:t>SW</w:t>
            </w:r>
            <w:r w:rsidRPr="00114AAE">
              <w:rPr>
                <w:rFonts w:eastAsia="ＭＳ Ｐゴシック"/>
                <w:sz w:val="18"/>
                <w:szCs w:val="18"/>
              </w:rPr>
              <w:t>が「</w:t>
            </w:r>
            <w:r w:rsidRPr="00282CDE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114AAE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CC6D5C" w:rsidRPr="00046881" w14:paraId="650905E5" w14:textId="77777777" w:rsidTr="006E2DC2">
        <w:trPr>
          <w:trHeight w:val="180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661B4585" w14:textId="77777777" w:rsidR="00CC6D5C" w:rsidRPr="00046881" w:rsidRDefault="00CC6D5C" w:rsidP="00CC6D5C">
            <w:pPr>
              <w:rPr>
                <w:rStyle w:val="a0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46DA5B" w14:textId="77777777" w:rsidR="00CC6D5C" w:rsidRPr="008C1382" w:rsidRDefault="00CC6D5C" w:rsidP="00CC6D5C">
            <w:pPr>
              <w:rPr>
                <w:rStyle w:val="a0"/>
              </w:rPr>
            </w:pPr>
            <w:r w:rsidRPr="003527CC">
              <w:rPr>
                <w:rStyle w:val="a0"/>
                <w:rFonts w:hint="eastAsia"/>
              </w:rPr>
              <w:t>SiC Abstr</w:t>
            </w:r>
            <w:r>
              <w:rPr>
                <w:rStyle w:val="a0"/>
                <w:rFonts w:hint="eastAsia"/>
              </w:rPr>
              <w:t>メイン</w:t>
            </w:r>
            <w:r w:rsidRPr="003527CC">
              <w:rPr>
                <w:rStyle w:val="a0"/>
                <w:rFonts w:hint="eastAsia"/>
              </w:rPr>
              <w:t>処理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3AE9A" w14:textId="1CBECF01" w:rsidR="00CC6D5C" w:rsidRPr="008C1382" w:rsidRDefault="00CC6D5C" w:rsidP="00CC6D5C">
            <w:pPr>
              <w:rPr>
                <w:rStyle w:val="a0"/>
              </w:rPr>
            </w:pPr>
            <w:r w:rsidRPr="00CD4B1F">
              <w:rPr>
                <w:rStyle w:val="a0"/>
              </w:rPr>
              <w:t>DioMng_Main_SiCAbstr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EE3E39B" w14:textId="77777777" w:rsidR="00282CDE" w:rsidRDefault="00CC6D5C" w:rsidP="00282CDE">
            <w:pPr>
              <w:rPr>
                <w:rStyle w:val="a0"/>
              </w:rPr>
            </w:pPr>
            <w:r w:rsidRPr="006D6755">
              <w:rPr>
                <w:rStyle w:val="a0"/>
                <w:rFonts w:hint="eastAsia"/>
              </w:rPr>
              <w:t>SW</w:t>
            </w:r>
            <w:r w:rsidRPr="006D6755">
              <w:rPr>
                <w:rStyle w:val="a0"/>
                <w:rFonts w:hint="eastAsia"/>
              </w:rPr>
              <w:t>詳細設計書</w:t>
            </w:r>
            <w:r w:rsidRPr="006D6755">
              <w:rPr>
                <w:rStyle w:val="a0"/>
                <w:rFonts w:hint="eastAsia"/>
              </w:rPr>
              <w:t>[</w:t>
            </w:r>
            <w:r w:rsidRPr="00CD4B1F">
              <w:rPr>
                <w:rStyle w:val="a0"/>
              </w:rPr>
              <w:t>dio_mng_SiCAbstr</w:t>
            </w:r>
            <w:r w:rsidRPr="006D6755">
              <w:rPr>
                <w:rStyle w:val="a0"/>
                <w:rFonts w:hint="eastAsia"/>
              </w:rPr>
              <w:t>]</w:t>
            </w:r>
            <w:r w:rsidRPr="006D6755">
              <w:rPr>
                <w:rStyle w:val="a0"/>
                <w:rFonts w:hint="eastAsia"/>
              </w:rPr>
              <w:t>を参照</w:t>
            </w:r>
            <w:r w:rsidR="00282CDE">
              <w:rPr>
                <w:rStyle w:val="a0"/>
                <w:rFonts w:hint="eastAsia"/>
              </w:rPr>
              <w:t>(</w:t>
            </w:r>
            <w:r w:rsidR="00282CDE">
              <w:rPr>
                <w:rStyle w:val="a0"/>
                <w:rFonts w:hint="eastAsia"/>
              </w:rPr>
              <w:t>※</w:t>
            </w:r>
            <w:r w:rsidR="00282CDE">
              <w:rPr>
                <w:rStyle w:val="a0"/>
                <w:rFonts w:hint="eastAsia"/>
              </w:rPr>
              <w:t>1)</w:t>
            </w:r>
          </w:p>
          <w:p w14:paraId="05BDFFBF" w14:textId="679F9F00" w:rsidR="00CC6D5C" w:rsidRPr="008C1382" w:rsidRDefault="00282CDE" w:rsidP="00282CDE">
            <w:pPr>
              <w:rPr>
                <w:rStyle w:val="a0"/>
              </w:rPr>
            </w:pPr>
            <w:r w:rsidRPr="00114AAE">
              <w:rPr>
                <w:rFonts w:eastAsia="ＭＳ Ｐゴシック"/>
                <w:sz w:val="18"/>
                <w:szCs w:val="18"/>
              </w:rPr>
              <w:t>(</w:t>
            </w:r>
            <w:r w:rsidRPr="00F04B57">
              <w:rPr>
                <w:rStyle w:val="a0"/>
                <w:rFonts w:hint="eastAsia"/>
              </w:rPr>
              <w:t>※</w:t>
            </w:r>
            <w:r>
              <w:rPr>
                <w:rFonts w:eastAsia="ＭＳ Ｐゴシック"/>
                <w:sz w:val="18"/>
                <w:szCs w:val="18"/>
              </w:rPr>
              <w:t>1</w:t>
            </w:r>
            <w:r w:rsidRPr="00114AAE">
              <w:rPr>
                <w:rFonts w:eastAsia="ＭＳ Ｐゴシック"/>
                <w:sz w:val="18"/>
                <w:szCs w:val="18"/>
              </w:rPr>
              <w:t>)</w:t>
            </w:r>
            <w:r w:rsidRPr="00114AAE">
              <w:rPr>
                <w:rFonts w:eastAsia="ＭＳ Ｐゴシック"/>
                <w:sz w:val="18"/>
                <w:szCs w:val="18"/>
              </w:rPr>
              <w:t>コンパイル</w:t>
            </w:r>
            <w:r w:rsidRPr="00114AAE">
              <w:rPr>
                <w:rFonts w:eastAsia="ＭＳ Ｐゴシック"/>
                <w:sz w:val="18"/>
                <w:szCs w:val="18"/>
              </w:rPr>
              <w:t>SW</w:t>
            </w:r>
            <w:r w:rsidRPr="00114AAE">
              <w:rPr>
                <w:rFonts w:eastAsia="ＭＳ Ｐゴシック"/>
                <w:sz w:val="18"/>
                <w:szCs w:val="18"/>
              </w:rPr>
              <w:t>が「</w:t>
            </w:r>
            <w:r w:rsidRPr="00282CDE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114AAE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CC6D5C" w:rsidRPr="00046881" w14:paraId="39E7CC95" w14:textId="77777777" w:rsidTr="006E2DC2">
        <w:trPr>
          <w:trHeight w:val="180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26341548" w14:textId="77777777" w:rsidR="00CC6D5C" w:rsidRPr="00046881" w:rsidRDefault="00CC6D5C" w:rsidP="00CC6D5C">
            <w:pPr>
              <w:rPr>
                <w:rStyle w:val="a0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2144FF" w14:textId="77777777" w:rsidR="00CC6D5C" w:rsidRPr="008C1382" w:rsidRDefault="00CC6D5C" w:rsidP="00CC6D5C">
            <w:pPr>
              <w:rPr>
                <w:rStyle w:val="a0"/>
              </w:rPr>
            </w:pPr>
            <w:r w:rsidRPr="003527CC">
              <w:rPr>
                <w:rStyle w:val="a0"/>
                <w:rFonts w:hint="eastAsia"/>
              </w:rPr>
              <w:t xml:space="preserve">DCDC </w:t>
            </w:r>
            <w:r>
              <w:rPr>
                <w:rStyle w:val="a0"/>
                <w:rFonts w:hint="eastAsia"/>
              </w:rPr>
              <w:t>イベント</w:t>
            </w:r>
            <w:r w:rsidRPr="003527CC">
              <w:rPr>
                <w:rStyle w:val="a0"/>
                <w:rFonts w:hint="eastAsia"/>
              </w:rPr>
              <w:t>状態管理</w:t>
            </w:r>
            <w:r w:rsidRPr="003527CC">
              <w:rPr>
                <w:rStyle w:val="a0"/>
                <w:rFonts w:hint="eastAsia"/>
              </w:rPr>
              <w:t xml:space="preserve"> 25us</w:t>
            </w:r>
            <w:r>
              <w:rPr>
                <w:rStyle w:val="a0"/>
                <w:rFonts w:hint="eastAsia"/>
              </w:rPr>
              <w:t>メイン</w:t>
            </w:r>
            <w:r w:rsidRPr="003527CC">
              <w:rPr>
                <w:rStyle w:val="a0"/>
                <w:rFonts w:hint="eastAsia"/>
              </w:rPr>
              <w:t>処理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1260BC50" w14:textId="5F181455" w:rsidR="00CC6D5C" w:rsidRPr="008C1382" w:rsidRDefault="00CC6D5C" w:rsidP="00CC6D5C">
            <w:pPr>
              <w:rPr>
                <w:rStyle w:val="a0"/>
              </w:rPr>
            </w:pPr>
            <w:r w:rsidRPr="00CD4B1F">
              <w:rPr>
                <w:rStyle w:val="a0"/>
              </w:rPr>
              <w:t>DcdcCtrl_Mng_Main_25us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FAB032C" w14:textId="77777777" w:rsidR="00282CDE" w:rsidRDefault="00CC6D5C" w:rsidP="00282CDE">
            <w:pPr>
              <w:rPr>
                <w:rStyle w:val="a0"/>
              </w:rPr>
            </w:pPr>
            <w:r w:rsidRPr="006D6755">
              <w:rPr>
                <w:rStyle w:val="a0"/>
                <w:rFonts w:hint="eastAsia"/>
              </w:rPr>
              <w:t>SW</w:t>
            </w:r>
            <w:r w:rsidRPr="006D6755">
              <w:rPr>
                <w:rStyle w:val="a0"/>
                <w:rFonts w:hint="eastAsia"/>
              </w:rPr>
              <w:t>詳細設計書</w:t>
            </w:r>
            <w:r w:rsidRPr="006D6755">
              <w:rPr>
                <w:rStyle w:val="a0"/>
                <w:rFonts w:hint="eastAsia"/>
              </w:rPr>
              <w:t>[</w:t>
            </w:r>
            <w:r w:rsidRPr="00CD4B1F">
              <w:rPr>
                <w:rStyle w:val="a0"/>
              </w:rPr>
              <w:t>DcDcCtrl_mng</w:t>
            </w:r>
            <w:r w:rsidRPr="006D6755">
              <w:rPr>
                <w:rStyle w:val="a0"/>
                <w:rFonts w:hint="eastAsia"/>
              </w:rPr>
              <w:t>]</w:t>
            </w:r>
            <w:r w:rsidRPr="006D6755">
              <w:rPr>
                <w:rStyle w:val="a0"/>
                <w:rFonts w:hint="eastAsia"/>
              </w:rPr>
              <w:t>を参照</w:t>
            </w:r>
            <w:r w:rsidR="00282CDE">
              <w:rPr>
                <w:rStyle w:val="a0"/>
                <w:rFonts w:hint="eastAsia"/>
              </w:rPr>
              <w:t>(</w:t>
            </w:r>
            <w:r w:rsidR="00282CDE">
              <w:rPr>
                <w:rStyle w:val="a0"/>
                <w:rFonts w:hint="eastAsia"/>
              </w:rPr>
              <w:t>※</w:t>
            </w:r>
            <w:r w:rsidR="00282CDE">
              <w:rPr>
                <w:rStyle w:val="a0"/>
                <w:rFonts w:hint="eastAsia"/>
              </w:rPr>
              <w:t>1)</w:t>
            </w:r>
          </w:p>
          <w:p w14:paraId="2424FC17" w14:textId="4EA587A0" w:rsidR="00CC6D5C" w:rsidRPr="008C1382" w:rsidRDefault="00282CDE" w:rsidP="00282CDE">
            <w:pPr>
              <w:rPr>
                <w:rStyle w:val="a0"/>
              </w:rPr>
            </w:pPr>
            <w:r w:rsidRPr="00114AAE">
              <w:rPr>
                <w:rFonts w:eastAsia="ＭＳ Ｐゴシック"/>
                <w:sz w:val="18"/>
                <w:szCs w:val="18"/>
              </w:rPr>
              <w:t>(</w:t>
            </w:r>
            <w:r w:rsidRPr="00F04B57">
              <w:rPr>
                <w:rStyle w:val="a0"/>
                <w:rFonts w:hint="eastAsia"/>
              </w:rPr>
              <w:t>※</w:t>
            </w:r>
            <w:r>
              <w:rPr>
                <w:rFonts w:eastAsia="ＭＳ Ｐゴシック"/>
                <w:sz w:val="18"/>
                <w:szCs w:val="18"/>
              </w:rPr>
              <w:t>1</w:t>
            </w:r>
            <w:r w:rsidRPr="00114AAE">
              <w:rPr>
                <w:rFonts w:eastAsia="ＭＳ Ｐゴシック"/>
                <w:sz w:val="18"/>
                <w:szCs w:val="18"/>
              </w:rPr>
              <w:t>)</w:t>
            </w:r>
            <w:r w:rsidRPr="00114AAE">
              <w:rPr>
                <w:rFonts w:eastAsia="ＭＳ Ｐゴシック"/>
                <w:sz w:val="18"/>
                <w:szCs w:val="18"/>
              </w:rPr>
              <w:t>コンパイル</w:t>
            </w:r>
            <w:r w:rsidRPr="00114AAE">
              <w:rPr>
                <w:rFonts w:eastAsia="ＭＳ Ｐゴシック"/>
                <w:sz w:val="18"/>
                <w:szCs w:val="18"/>
              </w:rPr>
              <w:t>SW</w:t>
            </w:r>
            <w:r w:rsidRPr="00114AAE">
              <w:rPr>
                <w:rFonts w:eastAsia="ＭＳ Ｐゴシック"/>
                <w:sz w:val="18"/>
                <w:szCs w:val="18"/>
              </w:rPr>
              <w:t>が「</w:t>
            </w:r>
            <w:r w:rsidRPr="00282CDE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114AAE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CC6D5C" w:rsidRPr="00046881" w14:paraId="517AF4A1" w14:textId="77777777" w:rsidTr="006E2DC2">
        <w:trPr>
          <w:trHeight w:val="180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0CA03BE3" w14:textId="77777777" w:rsidR="00CC6D5C" w:rsidRPr="00046881" w:rsidRDefault="00CC6D5C" w:rsidP="00CC6D5C">
            <w:pPr>
              <w:rPr>
                <w:rStyle w:val="a0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261913" w14:textId="77777777" w:rsidR="00CC6D5C" w:rsidRPr="003527CC" w:rsidRDefault="00CC6D5C" w:rsidP="00CC6D5C">
            <w:pPr>
              <w:rPr>
                <w:rStyle w:val="a0"/>
              </w:rPr>
            </w:pPr>
            <w:r w:rsidRPr="00697B31">
              <w:rPr>
                <w:rStyle w:val="a0"/>
                <w:rFonts w:hint="eastAsia"/>
              </w:rPr>
              <w:t xml:space="preserve">CW31 SWC </w:t>
            </w:r>
            <w:r w:rsidRPr="00697B31">
              <w:rPr>
                <w:rStyle w:val="a0"/>
                <w:rFonts w:hint="eastAsia"/>
              </w:rPr>
              <w:t>出力情報設定処理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229CF526" w14:textId="77777777" w:rsidR="00CC6D5C" w:rsidRPr="00CD4B1F" w:rsidRDefault="00CC6D5C" w:rsidP="00CC6D5C">
            <w:pPr>
              <w:rPr>
                <w:rStyle w:val="a0"/>
              </w:rPr>
            </w:pPr>
            <w:r w:rsidRPr="00697B31">
              <w:rPr>
                <w:rStyle w:val="a0"/>
              </w:rPr>
              <w:t>IfBknl_Set_SWC_port_12_5us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758765" w14:textId="35556C20" w:rsidR="00A75333" w:rsidRDefault="00781447" w:rsidP="00A75333">
            <w:pPr>
              <w:rPr>
                <w:rStyle w:val="a0"/>
              </w:rPr>
            </w:pPr>
            <w:r w:rsidRPr="00781447">
              <w:rPr>
                <w:rStyle w:val="a0"/>
                <w:rFonts w:hint="eastAsia"/>
                <w:szCs w:val="18"/>
              </w:rPr>
              <w:t>インタフェース設計書</w:t>
            </w:r>
            <w:r w:rsidR="00CC6D5C" w:rsidRPr="00114AAE">
              <w:rPr>
                <w:rStyle w:val="a0"/>
                <w:rFonts w:hint="eastAsia"/>
                <w:szCs w:val="18"/>
              </w:rPr>
              <w:t>[</w:t>
            </w:r>
            <w:r w:rsidRPr="00781447">
              <w:rPr>
                <w:rStyle w:val="a0"/>
                <w:szCs w:val="18"/>
              </w:rPr>
              <w:t>BKNL</w:t>
            </w:r>
            <w:r w:rsidR="00CC6D5C" w:rsidRPr="00114AAE">
              <w:rPr>
                <w:rStyle w:val="a0"/>
                <w:rFonts w:hint="eastAsia"/>
                <w:szCs w:val="18"/>
              </w:rPr>
              <w:t>]</w:t>
            </w:r>
            <w:r w:rsidR="00CC6D5C" w:rsidRPr="00114AAE">
              <w:rPr>
                <w:rStyle w:val="a0"/>
                <w:rFonts w:hint="eastAsia"/>
                <w:szCs w:val="18"/>
              </w:rPr>
              <w:t>を参照</w:t>
            </w:r>
            <w:r w:rsidR="00A75333" w:rsidRPr="00114AAE">
              <w:rPr>
                <w:rFonts w:eastAsia="ＭＳ Ｐゴシック"/>
                <w:sz w:val="18"/>
                <w:szCs w:val="18"/>
              </w:rPr>
              <w:t>(</w:t>
            </w:r>
            <w:r w:rsidR="00A75333" w:rsidRPr="00F04B57">
              <w:rPr>
                <w:rStyle w:val="a0"/>
                <w:rFonts w:hint="eastAsia"/>
              </w:rPr>
              <w:t>※</w:t>
            </w:r>
            <w:r w:rsidR="00282CDE">
              <w:rPr>
                <w:rFonts w:eastAsia="ＭＳ Ｐゴシック"/>
                <w:sz w:val="18"/>
                <w:szCs w:val="18"/>
              </w:rPr>
              <w:t>2</w:t>
            </w:r>
            <w:r w:rsidR="00A75333" w:rsidRPr="00114AAE">
              <w:rPr>
                <w:rFonts w:eastAsia="ＭＳ Ｐゴシック"/>
                <w:sz w:val="18"/>
                <w:szCs w:val="18"/>
              </w:rPr>
              <w:t>)</w:t>
            </w:r>
          </w:p>
          <w:p w14:paraId="45CFD714" w14:textId="6A9CD3AD" w:rsidR="00CC6D5C" w:rsidRPr="006D6755" w:rsidRDefault="00A75333" w:rsidP="00CC6D5C">
            <w:pPr>
              <w:rPr>
                <w:rStyle w:val="a0"/>
              </w:rPr>
            </w:pPr>
            <w:r w:rsidRPr="00114AAE">
              <w:rPr>
                <w:rFonts w:eastAsia="ＭＳ Ｐゴシック"/>
                <w:sz w:val="18"/>
                <w:szCs w:val="18"/>
              </w:rPr>
              <w:t>(</w:t>
            </w:r>
            <w:r w:rsidRPr="00F04B57">
              <w:rPr>
                <w:rStyle w:val="a0"/>
                <w:rFonts w:hint="eastAsia"/>
              </w:rPr>
              <w:t>※</w:t>
            </w:r>
            <w:r w:rsidR="00282CDE">
              <w:rPr>
                <w:rFonts w:eastAsia="ＭＳ Ｐゴシック"/>
                <w:sz w:val="18"/>
                <w:szCs w:val="18"/>
              </w:rPr>
              <w:t>2</w:t>
            </w:r>
            <w:r w:rsidRPr="00114AAE">
              <w:rPr>
                <w:rFonts w:eastAsia="ＭＳ Ｐゴシック"/>
                <w:sz w:val="18"/>
                <w:szCs w:val="18"/>
              </w:rPr>
              <w:t>)</w:t>
            </w:r>
            <w:r w:rsidRPr="00114AAE">
              <w:rPr>
                <w:rFonts w:eastAsia="ＭＳ Ｐゴシック"/>
                <w:sz w:val="18"/>
                <w:szCs w:val="18"/>
              </w:rPr>
              <w:t>コンパイル</w:t>
            </w:r>
            <w:r w:rsidRPr="00114AAE">
              <w:rPr>
                <w:rFonts w:eastAsia="ＭＳ Ｐゴシック"/>
                <w:sz w:val="18"/>
                <w:szCs w:val="18"/>
              </w:rPr>
              <w:t>SW</w:t>
            </w:r>
            <w:r w:rsidRPr="00114AAE">
              <w:rPr>
                <w:rFonts w:eastAsia="ＭＳ Ｐゴシック"/>
                <w:sz w:val="18"/>
                <w:szCs w:val="18"/>
              </w:rPr>
              <w:t>が</w:t>
            </w:r>
            <w:r w:rsidR="00282CDE" w:rsidRPr="00282CDE">
              <w:rPr>
                <w:rFonts w:eastAsia="ＭＳ Ｐゴシック" w:hint="eastAsia"/>
                <w:sz w:val="18"/>
                <w:szCs w:val="18"/>
              </w:rPr>
              <w:t>「</w:t>
            </w:r>
            <w:r w:rsidR="00282CDE" w:rsidRPr="00282CDE">
              <w:rPr>
                <w:rFonts w:eastAsia="ＭＳ Ｐゴシック" w:hint="eastAsia"/>
                <w:sz w:val="18"/>
                <w:szCs w:val="18"/>
              </w:rPr>
              <w:t>PD_TYPE_A == PD_TYPE_A_HEV</w:t>
            </w:r>
            <w:r w:rsidR="00282CDE" w:rsidRPr="00282CDE">
              <w:rPr>
                <w:rFonts w:eastAsia="ＭＳ Ｐゴシック" w:hint="eastAsia"/>
                <w:sz w:val="18"/>
                <w:szCs w:val="18"/>
              </w:rPr>
              <w:t>」と</w:t>
            </w:r>
            <w:r w:rsidRPr="00114AAE">
              <w:rPr>
                <w:rFonts w:eastAsia="ＭＳ Ｐゴシック"/>
                <w:sz w:val="18"/>
                <w:szCs w:val="18"/>
              </w:rPr>
              <w:t>「</w:t>
            </w:r>
            <w:r w:rsidRPr="00114AAE">
              <w:rPr>
                <w:rFonts w:eastAsia="ＭＳ Ｐゴシック"/>
                <w:sz w:val="18"/>
                <w:szCs w:val="18"/>
              </w:rPr>
              <w:t>BSW_TYPE == BSW_TYPE_NESJ</w:t>
            </w:r>
            <w:r w:rsidRPr="00114AAE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CC6D5C" w:rsidRPr="00046881" w14:paraId="09A0498D" w14:textId="77777777" w:rsidTr="006E2DC2">
        <w:trPr>
          <w:trHeight w:val="195"/>
        </w:trPr>
        <w:tc>
          <w:tcPr>
            <w:tcW w:w="1119" w:type="dxa"/>
            <w:gridSpan w:val="3"/>
            <w:tcBorders>
              <w:left w:val="single" w:sz="4" w:space="0" w:color="auto"/>
            </w:tcBorders>
            <w:shd w:val="clear" w:color="auto" w:fill="FFFFCC"/>
          </w:tcPr>
          <w:p w14:paraId="7507A092" w14:textId="77777777" w:rsidR="00CC6D5C" w:rsidRPr="00046881" w:rsidRDefault="00CC6D5C" w:rsidP="00CC6D5C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制約事項</w:t>
            </w:r>
          </w:p>
        </w:tc>
        <w:tc>
          <w:tcPr>
            <w:tcW w:w="8662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A80A4F" w14:textId="77777777" w:rsidR="00CC6D5C" w:rsidRPr="005771D2" w:rsidRDefault="00CC6D5C" w:rsidP="00CC6D5C">
            <w:pPr>
              <w:rPr>
                <w:rStyle w:val="a0"/>
                <w:rFonts w:asciiTheme="minorHAnsi" w:hAnsiTheme="minorHAnsi" w:cstheme="minorHAnsi"/>
              </w:rPr>
            </w:pPr>
            <w:r w:rsidRPr="005771D2">
              <w:rPr>
                <w:rStyle w:val="a0"/>
                <w:rFonts w:asciiTheme="minorHAnsi" w:eastAsia="SimSun" w:hAnsiTheme="minorHAnsi" w:cstheme="minorHAnsi"/>
                <w:lang w:eastAsia="zh-CN"/>
              </w:rPr>
              <w:t>-</w:t>
            </w:r>
          </w:p>
        </w:tc>
      </w:tr>
      <w:tr w:rsidR="00CC6D5C" w:rsidRPr="00046881" w14:paraId="57999A58" w14:textId="77777777" w:rsidTr="006E2DC2">
        <w:tc>
          <w:tcPr>
            <w:tcW w:w="9781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5325952" w14:textId="77777777" w:rsidR="00CC6D5C" w:rsidRPr="00046881" w:rsidRDefault="00CC6D5C" w:rsidP="00CC6D5C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関数要件詳細</w:t>
            </w:r>
          </w:p>
        </w:tc>
      </w:tr>
      <w:tr w:rsidR="00CC6D5C" w:rsidRPr="00046881" w14:paraId="4D3679F4" w14:textId="77777777" w:rsidTr="006E2DC2">
        <w:trPr>
          <w:trHeight w:val="326"/>
        </w:trPr>
        <w:tc>
          <w:tcPr>
            <w:tcW w:w="1276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AC30FF7" w14:textId="77777777" w:rsidR="00CC6D5C" w:rsidRPr="00046881" w:rsidRDefault="00CC6D5C" w:rsidP="00CC6D5C">
            <w:pPr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関数要件</w:t>
            </w:r>
            <w:r>
              <w:rPr>
                <w:rStyle w:val="a0"/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84315" w14:textId="77777777" w:rsidR="00CC6D5C" w:rsidRPr="007A60E6" w:rsidRDefault="00CC6D5C" w:rsidP="00CC6D5C">
            <w:pPr>
              <w:jc w:val="center"/>
              <w:rPr>
                <w:rStyle w:val="a0"/>
              </w:rPr>
            </w:pPr>
            <w:r>
              <w:rPr>
                <w:rStyle w:val="a0"/>
                <w:rFonts w:hint="eastAsia"/>
              </w:rPr>
              <w:t>A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74259FE" w14:textId="77777777" w:rsidR="00CC6D5C" w:rsidRPr="00046881" w:rsidRDefault="00CC6D5C" w:rsidP="00CC6D5C">
            <w:pPr>
              <w:jc w:val="center"/>
              <w:rPr>
                <w:rStyle w:val="a0"/>
              </w:rPr>
            </w:pPr>
            <w:r w:rsidRPr="00046881">
              <w:rPr>
                <w:rStyle w:val="a0"/>
                <w:rFonts w:hint="eastAsia"/>
              </w:rPr>
              <w:t>内容</w:t>
            </w:r>
          </w:p>
        </w:tc>
        <w:tc>
          <w:tcPr>
            <w:tcW w:w="6662" w:type="dxa"/>
            <w:gridSpan w:val="8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32531" w14:textId="77777777" w:rsidR="00CC6D5C" w:rsidRPr="00046881" w:rsidRDefault="00CC6D5C" w:rsidP="00CC6D5C">
            <w:pPr>
              <w:rPr>
                <w:rStyle w:val="a0"/>
              </w:rPr>
            </w:pPr>
            <w:r w:rsidRPr="00F04B57">
              <w:rPr>
                <w:rStyle w:val="a0"/>
                <w:rFonts w:hint="eastAsia"/>
              </w:rPr>
              <w:t>DCDC 25us</w:t>
            </w:r>
            <w:r w:rsidRPr="00F04B57">
              <w:rPr>
                <w:rStyle w:val="a0"/>
                <w:rFonts w:hint="eastAsia"/>
              </w:rPr>
              <w:t>割り込み</w:t>
            </w:r>
            <w:r>
              <w:rPr>
                <w:rStyle w:val="a0"/>
                <w:rFonts w:hint="eastAsia"/>
              </w:rPr>
              <w:t>タイマメイン</w:t>
            </w:r>
            <w:r w:rsidRPr="00F04B57">
              <w:rPr>
                <w:rStyle w:val="a0"/>
                <w:rFonts w:hint="eastAsia"/>
              </w:rPr>
              <w:t>処理</w:t>
            </w:r>
            <w:r w:rsidRPr="008906CD">
              <w:rPr>
                <w:rStyle w:val="a0"/>
                <w:rFonts w:hint="eastAsia"/>
              </w:rPr>
              <w:t>を行う。</w:t>
            </w:r>
          </w:p>
        </w:tc>
      </w:tr>
      <w:tr w:rsidR="00CC6D5C" w:rsidRPr="00046881" w14:paraId="17866A44" w14:textId="77777777" w:rsidTr="006E2DC2">
        <w:trPr>
          <w:trHeight w:val="1232"/>
        </w:trPr>
        <w:tc>
          <w:tcPr>
            <w:tcW w:w="97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16579" w14:textId="77777777" w:rsidR="00CC6D5C" w:rsidRPr="00CD7C55" w:rsidRDefault="00CC6D5C" w:rsidP="00CC6D5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Auto</w:t>
            </w:r>
            <w:r w:rsidRPr="00CD7C55">
              <w:rPr>
                <w:rStyle w:val="a0"/>
                <w:rFonts w:hint="eastAsia"/>
                <w:szCs w:val="18"/>
              </w:rPr>
              <w:t>変数初期値設定【</w:t>
            </w:r>
            <w:r w:rsidRPr="00CD7C55">
              <w:rPr>
                <w:rStyle w:val="a0"/>
                <w:rFonts w:hint="eastAsia"/>
                <w:szCs w:val="18"/>
              </w:rPr>
              <w:t>SWE</w:t>
            </w:r>
            <w:r w:rsidRPr="00CD7C55">
              <w:rPr>
                <w:rStyle w:val="a0"/>
                <w:szCs w:val="18"/>
              </w:rPr>
              <w:t>_DCDC_Mng-004</w:t>
            </w:r>
            <w:r w:rsidRPr="00CD7C55">
              <w:rPr>
                <w:rStyle w:val="a0"/>
                <w:rFonts w:hint="eastAsia"/>
                <w:szCs w:val="18"/>
              </w:rPr>
              <w:t>-A-001</w:t>
            </w:r>
            <w:r w:rsidRPr="00CD7C55">
              <w:rPr>
                <w:rStyle w:val="a0"/>
                <w:rFonts w:hint="eastAsia"/>
                <w:szCs w:val="18"/>
              </w:rPr>
              <w:t>】</w:t>
            </w:r>
            <w:r w:rsidR="004574EF" w:rsidRPr="00CD7C55">
              <w:rPr>
                <w:rFonts w:eastAsia="ＭＳ Ｐゴシック"/>
                <w:sz w:val="18"/>
                <w:szCs w:val="18"/>
              </w:rPr>
              <w:t>(</w:t>
            </w:r>
            <w:r w:rsidR="004574EF" w:rsidRPr="00CD7C55">
              <w:rPr>
                <w:rStyle w:val="a0"/>
                <w:rFonts w:hint="eastAsia"/>
                <w:szCs w:val="18"/>
              </w:rPr>
              <w:t>※</w:t>
            </w:r>
            <w:r w:rsidR="004574EF"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444"/>
              <w:gridCol w:w="6515"/>
            </w:tblGrid>
            <w:tr w:rsidR="00CC6D5C" w:rsidRPr="00CD7C55" w14:paraId="16F3EC82" w14:textId="77777777" w:rsidTr="006E2DC2">
              <w:tc>
                <w:tcPr>
                  <w:tcW w:w="312" w:type="pct"/>
                  <w:shd w:val="clear" w:color="auto" w:fill="FFFFCC"/>
                </w:tcPr>
                <w:p w14:paraId="70CEB902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1279" w:type="pct"/>
                  <w:shd w:val="clear" w:color="auto" w:fill="FFFFCC"/>
                  <w:vAlign w:val="center"/>
                </w:tcPr>
                <w:p w14:paraId="459C6AB3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3409" w:type="pct"/>
                  <w:shd w:val="clear" w:color="auto" w:fill="FFFFCC"/>
                  <w:vAlign w:val="center"/>
                </w:tcPr>
                <w:p w14:paraId="1CB6414D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処理</w:t>
                  </w:r>
                </w:p>
              </w:tc>
            </w:tr>
            <w:tr w:rsidR="00CC6D5C" w:rsidRPr="00CD7C55" w14:paraId="0798AB97" w14:textId="77777777" w:rsidTr="006E2DC2">
              <w:tc>
                <w:tcPr>
                  <w:tcW w:w="312" w:type="pct"/>
                  <w:vAlign w:val="center"/>
                </w:tcPr>
                <w:p w14:paraId="26C50049" w14:textId="77777777" w:rsidR="00CC6D5C" w:rsidRPr="00CD7C55" w:rsidRDefault="00CC6D5C" w:rsidP="00CC6D5C">
                  <w:pPr>
                    <w:jc w:val="center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1</w:t>
                  </w:r>
                </w:p>
              </w:tc>
              <w:tc>
                <w:tcPr>
                  <w:tcW w:w="1279" w:type="pct"/>
                </w:tcPr>
                <w:p w14:paraId="6EA8A7D0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3409" w:type="pct"/>
                </w:tcPr>
                <w:p w14:paraId="573AD8B6" w14:textId="1D717B53" w:rsidR="00CC6D5C" w:rsidRPr="00CD7C55" w:rsidRDefault="00CC6D5C" w:rsidP="00CC6D5C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stm2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&amp;STM2 module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</w:p>
              </w:tc>
            </w:tr>
          </w:tbl>
          <w:p w14:paraId="06FB81CC" w14:textId="77777777" w:rsidR="00CC6D5C" w:rsidRPr="00CD7C55" w:rsidRDefault="00CC6D5C" w:rsidP="00CC6D5C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79AF1C96" w14:textId="77777777" w:rsidR="00CC6D5C" w:rsidRPr="00CD7C55" w:rsidRDefault="00CC6D5C" w:rsidP="00CC6D5C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rFonts w:hint="eastAsia"/>
                <w:szCs w:val="18"/>
              </w:rPr>
              <w:t>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IfxStm_reg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4DE8B082" w14:textId="77777777" w:rsidR="003F2065" w:rsidRPr="00CD7C55" w:rsidRDefault="003F2065" w:rsidP="003F2065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72C85B8B" w14:textId="77777777" w:rsidR="00CC6D5C" w:rsidRPr="00CD7C55" w:rsidRDefault="00CC6D5C" w:rsidP="00CC6D5C">
            <w:pPr>
              <w:rPr>
                <w:rStyle w:val="a0"/>
                <w:rFonts w:eastAsiaTheme="minorEastAsia"/>
                <w:szCs w:val="18"/>
              </w:rPr>
            </w:pPr>
          </w:p>
          <w:p w14:paraId="0B6CC80E" w14:textId="77777777" w:rsidR="00CC6D5C" w:rsidRPr="00CD7C55" w:rsidRDefault="00CC6D5C" w:rsidP="00CC6D5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 25us</w:t>
            </w:r>
            <w:r w:rsidRPr="00CD7C55">
              <w:rPr>
                <w:rStyle w:val="a0"/>
                <w:rFonts w:hint="eastAsia"/>
                <w:szCs w:val="18"/>
              </w:rPr>
              <w:t>割り込みタイマメイン開始時間判定処理【</w:t>
            </w:r>
            <w:r w:rsidRPr="00CD7C55">
              <w:rPr>
                <w:rStyle w:val="a0"/>
                <w:rFonts w:hint="eastAsia"/>
                <w:szCs w:val="18"/>
              </w:rPr>
              <w:t>SWE</w:t>
            </w:r>
            <w:r w:rsidRPr="00CD7C55">
              <w:rPr>
                <w:rStyle w:val="a0"/>
                <w:szCs w:val="18"/>
              </w:rPr>
              <w:t>_DCDC_Mng-004</w:t>
            </w:r>
            <w:r w:rsidRPr="00CD7C55">
              <w:rPr>
                <w:rStyle w:val="a0"/>
                <w:rFonts w:hint="eastAsia"/>
                <w:szCs w:val="18"/>
              </w:rPr>
              <w:t>-A-00</w:t>
            </w:r>
            <w:r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rFonts w:hint="eastAsia"/>
                <w:szCs w:val="18"/>
              </w:rPr>
              <w:t>】</w:t>
            </w:r>
            <w:r w:rsidR="004574EF" w:rsidRPr="00CD7C55">
              <w:rPr>
                <w:rFonts w:eastAsia="ＭＳ Ｐゴシック"/>
                <w:sz w:val="18"/>
                <w:szCs w:val="18"/>
              </w:rPr>
              <w:t>(</w:t>
            </w:r>
            <w:r w:rsidR="004574EF" w:rsidRPr="00CD7C55">
              <w:rPr>
                <w:rStyle w:val="a0"/>
                <w:rFonts w:hint="eastAsia"/>
                <w:szCs w:val="18"/>
              </w:rPr>
              <w:t>※</w:t>
            </w:r>
            <w:r w:rsidR="004574EF"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444"/>
              <w:gridCol w:w="6515"/>
            </w:tblGrid>
            <w:tr w:rsidR="00CC6D5C" w:rsidRPr="00CD7C55" w14:paraId="54796A14" w14:textId="77777777" w:rsidTr="006E2DC2">
              <w:tc>
                <w:tcPr>
                  <w:tcW w:w="312" w:type="pct"/>
                  <w:shd w:val="clear" w:color="auto" w:fill="FFFFCC"/>
                </w:tcPr>
                <w:p w14:paraId="67436B91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1279" w:type="pct"/>
                  <w:shd w:val="clear" w:color="auto" w:fill="FFFFCC"/>
                  <w:vAlign w:val="center"/>
                </w:tcPr>
                <w:p w14:paraId="20829981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3409" w:type="pct"/>
                  <w:shd w:val="clear" w:color="auto" w:fill="FFFFCC"/>
                  <w:vAlign w:val="center"/>
                </w:tcPr>
                <w:p w14:paraId="4D47BF0E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処理</w:t>
                  </w:r>
                </w:p>
              </w:tc>
            </w:tr>
            <w:tr w:rsidR="00CC6D5C" w:rsidRPr="00CD7C55" w14:paraId="4C181E72" w14:textId="77777777" w:rsidTr="006E2DC2">
              <w:tc>
                <w:tcPr>
                  <w:tcW w:w="312" w:type="pct"/>
                  <w:vAlign w:val="center"/>
                </w:tcPr>
                <w:p w14:paraId="50E773FB" w14:textId="77777777" w:rsidR="00CC6D5C" w:rsidRPr="00CD7C55" w:rsidRDefault="00CC6D5C" w:rsidP="00CC6D5C">
                  <w:pPr>
                    <w:jc w:val="center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1</w:t>
                  </w:r>
                </w:p>
              </w:tc>
              <w:tc>
                <w:tcPr>
                  <w:tcW w:w="1279" w:type="pct"/>
                </w:tcPr>
                <w:p w14:paraId="5A59418B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3409" w:type="pct"/>
                </w:tcPr>
                <w:p w14:paraId="2D3457C6" w14:textId="77777777" w:rsidR="00CC6D5C" w:rsidRPr="00CD7C55" w:rsidRDefault="00CC6D5C" w:rsidP="00CC6D5C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DCDC 25us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割り込みタイマメイン開始時間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stm2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-&gt;TIM0.B.STM_31_0</w:t>
                  </w:r>
                </w:p>
              </w:tc>
            </w:tr>
          </w:tbl>
          <w:p w14:paraId="5454DB3F" w14:textId="77777777" w:rsidR="00CC6D5C" w:rsidRPr="00CD7C55" w:rsidRDefault="00CC6D5C" w:rsidP="00CC6D5C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566BE5F0" w14:textId="77777777" w:rsidR="00CC6D5C" w:rsidRPr="00CD7C55" w:rsidRDefault="00CC6D5C" w:rsidP="00CC6D5C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0461112A" w14:textId="77777777" w:rsidR="004574EF" w:rsidRPr="00CD7C55" w:rsidRDefault="004574EF" w:rsidP="004574EF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1ADC3E18" w14:textId="77777777" w:rsidR="00CC6D5C" w:rsidRPr="00CD7C55" w:rsidRDefault="00CC6D5C" w:rsidP="00CC6D5C">
            <w:pPr>
              <w:rPr>
                <w:rStyle w:val="a0"/>
                <w:rFonts w:eastAsiaTheme="minorEastAsia"/>
                <w:szCs w:val="18"/>
              </w:rPr>
            </w:pPr>
          </w:p>
          <w:p w14:paraId="0E46DD4A" w14:textId="77777777" w:rsidR="00610475" w:rsidRPr="00CD7C55" w:rsidRDefault="00610475" w:rsidP="00610475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AD</w:t>
            </w:r>
            <w:r w:rsidRPr="00CD7C55">
              <w:rPr>
                <w:rStyle w:val="a0"/>
                <w:rFonts w:hint="eastAsia"/>
                <w:szCs w:val="18"/>
              </w:rPr>
              <w:t>変換結果異常検知</w:t>
            </w:r>
            <w:r w:rsidR="00D17703" w:rsidRPr="00CD7C55">
              <w:rPr>
                <w:rStyle w:val="a0"/>
                <w:rFonts w:hint="eastAsia"/>
                <w:szCs w:val="18"/>
              </w:rPr>
              <w:t>フラグ</w:t>
            </w:r>
            <w:r w:rsidRPr="00CD7C55">
              <w:rPr>
                <w:rStyle w:val="a0"/>
                <w:rFonts w:hint="eastAsia"/>
                <w:szCs w:val="18"/>
              </w:rPr>
              <w:t>判定処理【</w:t>
            </w:r>
            <w:r w:rsidRPr="00CD7C55">
              <w:rPr>
                <w:rStyle w:val="a0"/>
                <w:rFonts w:hint="eastAsia"/>
                <w:szCs w:val="18"/>
              </w:rPr>
              <w:t>SWE</w:t>
            </w:r>
            <w:r w:rsidRPr="00CD7C55">
              <w:rPr>
                <w:rStyle w:val="a0"/>
                <w:szCs w:val="18"/>
              </w:rPr>
              <w:t>_DCDC_Mng-004</w:t>
            </w:r>
            <w:r w:rsidRPr="00CD7C55">
              <w:rPr>
                <w:rStyle w:val="a0"/>
                <w:rFonts w:hint="eastAsia"/>
                <w:szCs w:val="18"/>
              </w:rPr>
              <w:t>-A-00</w:t>
            </w:r>
            <w:r w:rsidRPr="00CD7C55">
              <w:rPr>
                <w:rStyle w:val="a0"/>
                <w:szCs w:val="18"/>
              </w:rPr>
              <w:t>3</w:t>
            </w:r>
            <w:r w:rsidRPr="00CD7C55">
              <w:rPr>
                <w:rStyle w:val="a0"/>
                <w:rFonts w:hint="eastAsia"/>
                <w:szCs w:val="18"/>
              </w:rPr>
              <w:t>】</w:t>
            </w:r>
            <w:r w:rsidR="004574EF" w:rsidRPr="00CD7C55">
              <w:rPr>
                <w:rFonts w:eastAsia="ＭＳ Ｐゴシック"/>
                <w:sz w:val="18"/>
                <w:szCs w:val="18"/>
              </w:rPr>
              <w:t>(</w:t>
            </w:r>
            <w:r w:rsidR="004574EF" w:rsidRPr="00CD7C55">
              <w:rPr>
                <w:rStyle w:val="a0"/>
                <w:rFonts w:hint="eastAsia"/>
                <w:szCs w:val="18"/>
              </w:rPr>
              <w:t>※</w:t>
            </w:r>
            <w:r w:rsidR="004574EF" w:rsidRPr="00CD7C55">
              <w:rPr>
                <w:rFonts w:eastAsia="ＭＳ Ｐゴシック"/>
                <w:sz w:val="18"/>
                <w:szCs w:val="18"/>
              </w:rPr>
              <w:t>2)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444"/>
              <w:gridCol w:w="6515"/>
            </w:tblGrid>
            <w:tr w:rsidR="00610475" w:rsidRPr="00CD7C55" w14:paraId="2AF48A22" w14:textId="77777777" w:rsidTr="006E2DC2">
              <w:tc>
                <w:tcPr>
                  <w:tcW w:w="312" w:type="pct"/>
                  <w:shd w:val="clear" w:color="auto" w:fill="FFFFCC"/>
                </w:tcPr>
                <w:p w14:paraId="4FA406B2" w14:textId="77777777" w:rsidR="00610475" w:rsidRPr="00CD7C55" w:rsidRDefault="00610475" w:rsidP="00610475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1279" w:type="pct"/>
                  <w:shd w:val="clear" w:color="auto" w:fill="FFFFCC"/>
                  <w:vAlign w:val="center"/>
                </w:tcPr>
                <w:p w14:paraId="62A1B7F3" w14:textId="77777777" w:rsidR="00610475" w:rsidRPr="00CD7C55" w:rsidRDefault="00610475" w:rsidP="00610475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3409" w:type="pct"/>
                  <w:shd w:val="clear" w:color="auto" w:fill="FFFFCC"/>
                  <w:vAlign w:val="center"/>
                </w:tcPr>
                <w:p w14:paraId="711AC495" w14:textId="77777777" w:rsidR="00610475" w:rsidRPr="00CD7C55" w:rsidRDefault="00610475" w:rsidP="00610475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処理</w:t>
                  </w:r>
                </w:p>
              </w:tc>
            </w:tr>
            <w:tr w:rsidR="00610475" w:rsidRPr="00CD7C55" w14:paraId="64526727" w14:textId="77777777" w:rsidTr="006E2DC2">
              <w:tc>
                <w:tcPr>
                  <w:tcW w:w="312" w:type="pct"/>
                  <w:vAlign w:val="center"/>
                </w:tcPr>
                <w:p w14:paraId="0263F387" w14:textId="77777777" w:rsidR="00610475" w:rsidRPr="00CD7C55" w:rsidRDefault="00610475" w:rsidP="00610475">
                  <w:pPr>
                    <w:jc w:val="center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1</w:t>
                  </w:r>
                </w:p>
              </w:tc>
              <w:tc>
                <w:tcPr>
                  <w:tcW w:w="1279" w:type="pct"/>
                </w:tcPr>
                <w:p w14:paraId="4F8225DC" w14:textId="77777777" w:rsidR="00610475" w:rsidRPr="00CD7C55" w:rsidRDefault="00610475" w:rsidP="00610475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3409" w:type="pct"/>
                </w:tcPr>
                <w:p w14:paraId="4EF33C05" w14:textId="77777777" w:rsidR="00610475" w:rsidRPr="00CD7C55" w:rsidRDefault="00610475" w:rsidP="00610475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AD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変換結果異常検知</w:t>
                  </w:r>
                  <w:r w:rsidR="00D17703" w:rsidRPr="00CD7C55">
                    <w:rPr>
                      <w:rStyle w:val="a0"/>
                      <w:rFonts w:hint="eastAsia"/>
                      <w:szCs w:val="18"/>
                    </w:rPr>
                    <w:t>フラグ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="00684867"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</w:t>
                  </w:r>
                  <w:r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DCDC C2 AD</w:t>
                  </w:r>
                  <w:r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変換結果の</w:t>
                  </w:r>
                  <w:r w:rsidR="00D17703"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バッファ</w:t>
                  </w:r>
                  <w:r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格納処理</w:t>
                  </w:r>
                </w:p>
              </w:tc>
            </w:tr>
          </w:tbl>
          <w:p w14:paraId="484C2D1E" w14:textId="77777777" w:rsidR="00610475" w:rsidRPr="00CD7C55" w:rsidRDefault="00610475" w:rsidP="00610475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  <w:r w:rsidR="00684867"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2D6BAB98" w14:textId="77777777" w:rsidR="004574EF" w:rsidRPr="00CD7C55" w:rsidRDefault="004574EF" w:rsidP="004574EF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2)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CD7DC6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BSW_TYPE == BSW_TYPE_NESJ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16A2BBF1" w14:textId="77777777" w:rsidR="00551DEF" w:rsidRPr="00CD7C55" w:rsidRDefault="00551DEF" w:rsidP="00CC6D5C">
            <w:pPr>
              <w:rPr>
                <w:rStyle w:val="a0"/>
                <w:rFonts w:eastAsiaTheme="minorEastAsia"/>
                <w:szCs w:val="18"/>
              </w:rPr>
            </w:pPr>
          </w:p>
          <w:p w14:paraId="7C10B83B" w14:textId="2594F313" w:rsidR="00CC6D5C" w:rsidRPr="00CD7C55" w:rsidRDefault="00CC6D5C" w:rsidP="00CC6D5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 xml:space="preserve">DCDC </w:t>
            </w:r>
            <w:r w:rsidRPr="00CD7C55">
              <w:rPr>
                <w:rStyle w:val="a0"/>
                <w:rFonts w:hint="eastAsia"/>
                <w:szCs w:val="18"/>
              </w:rPr>
              <w:t>電圧監視メイン処理【</w:t>
            </w:r>
            <w:r w:rsidRPr="00CD7C55">
              <w:rPr>
                <w:rStyle w:val="a0"/>
                <w:rFonts w:hint="eastAsia"/>
                <w:szCs w:val="18"/>
              </w:rPr>
              <w:t>SWE</w:t>
            </w:r>
            <w:r w:rsidRPr="00CD7C55">
              <w:rPr>
                <w:rStyle w:val="a0"/>
                <w:szCs w:val="18"/>
              </w:rPr>
              <w:t>_DCDC_Mng-004</w:t>
            </w:r>
            <w:r w:rsidRPr="00CD7C55">
              <w:rPr>
                <w:rStyle w:val="a0"/>
                <w:rFonts w:hint="eastAsia"/>
                <w:szCs w:val="18"/>
              </w:rPr>
              <w:t>-A-00</w:t>
            </w:r>
            <w:r w:rsidR="00D4454D" w:rsidRPr="00CD7C55">
              <w:rPr>
                <w:rStyle w:val="a0"/>
                <w:szCs w:val="18"/>
              </w:rPr>
              <w:t>4</w:t>
            </w:r>
            <w:r w:rsidRPr="00CD7C55">
              <w:rPr>
                <w:rStyle w:val="a0"/>
                <w:rFonts w:hint="eastAsia"/>
                <w:szCs w:val="18"/>
              </w:rPr>
              <w:t>】</w:t>
            </w:r>
            <w:r w:rsidR="00937F34" w:rsidRPr="00CD7C55">
              <w:rPr>
                <w:rFonts w:eastAsia="ＭＳ Ｐゴシック"/>
                <w:sz w:val="18"/>
                <w:szCs w:val="18"/>
              </w:rPr>
              <w:t>(</w:t>
            </w:r>
            <w:r w:rsidR="00937F34" w:rsidRPr="00CD7C55">
              <w:rPr>
                <w:rStyle w:val="a0"/>
                <w:rFonts w:hint="eastAsia"/>
                <w:szCs w:val="18"/>
              </w:rPr>
              <w:t>※</w:t>
            </w:r>
            <w:r w:rsidR="00937F34" w:rsidRPr="00CD7C55">
              <w:rPr>
                <w:rFonts w:eastAsia="ＭＳ Ｐゴシック"/>
                <w:sz w:val="18"/>
                <w:szCs w:val="18"/>
              </w:rPr>
              <w:t>1)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444"/>
              <w:gridCol w:w="6515"/>
            </w:tblGrid>
            <w:tr w:rsidR="00CC6D5C" w:rsidRPr="00CD7C55" w14:paraId="7ED93AD1" w14:textId="77777777" w:rsidTr="006E2DC2">
              <w:tc>
                <w:tcPr>
                  <w:tcW w:w="312" w:type="pct"/>
                  <w:shd w:val="clear" w:color="auto" w:fill="FFFFCC"/>
                </w:tcPr>
                <w:p w14:paraId="2878ABAB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1279" w:type="pct"/>
                  <w:shd w:val="clear" w:color="auto" w:fill="FFFFCC"/>
                  <w:vAlign w:val="center"/>
                </w:tcPr>
                <w:p w14:paraId="385E78E4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3409" w:type="pct"/>
                  <w:shd w:val="clear" w:color="auto" w:fill="FFFFCC"/>
                  <w:vAlign w:val="center"/>
                </w:tcPr>
                <w:p w14:paraId="1B509E65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処理</w:t>
                  </w:r>
                </w:p>
              </w:tc>
            </w:tr>
            <w:tr w:rsidR="00CC6D5C" w:rsidRPr="00CD7C55" w14:paraId="42777608" w14:textId="77777777" w:rsidTr="006E2DC2">
              <w:tc>
                <w:tcPr>
                  <w:tcW w:w="312" w:type="pct"/>
                  <w:vAlign w:val="center"/>
                </w:tcPr>
                <w:p w14:paraId="6EB2519E" w14:textId="77777777" w:rsidR="00CC6D5C" w:rsidRPr="00CD7C55" w:rsidRDefault="00CC6D5C" w:rsidP="00CC6D5C">
                  <w:pPr>
                    <w:jc w:val="center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1</w:t>
                  </w:r>
                </w:p>
              </w:tc>
              <w:tc>
                <w:tcPr>
                  <w:tcW w:w="1279" w:type="pct"/>
                </w:tcPr>
                <w:p w14:paraId="49F2179A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3409" w:type="pct"/>
                </w:tcPr>
                <w:p w14:paraId="67805CDD" w14:textId="0766E4F2" w:rsidR="00CC6D5C" w:rsidRPr="00CD7C55" w:rsidRDefault="00CC6D5C" w:rsidP="00CC6D5C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電圧監視メイン処理</w:t>
                  </w:r>
                </w:p>
              </w:tc>
            </w:tr>
          </w:tbl>
          <w:p w14:paraId="7BF7F262" w14:textId="77777777" w:rsidR="00937F34" w:rsidRPr="00CD7C55" w:rsidRDefault="00937F34" w:rsidP="00937F3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1)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721AA5DD" w14:textId="77777777" w:rsidR="00CC6D5C" w:rsidRPr="00CD7C55" w:rsidRDefault="00CC6D5C" w:rsidP="00CC6D5C">
            <w:pPr>
              <w:rPr>
                <w:rStyle w:val="a0"/>
                <w:rFonts w:eastAsiaTheme="minorEastAsia"/>
                <w:szCs w:val="18"/>
              </w:rPr>
            </w:pPr>
          </w:p>
          <w:p w14:paraId="035A10B1" w14:textId="1169C88C" w:rsidR="00CC6D5C" w:rsidRPr="00CD7C55" w:rsidRDefault="00CC6D5C" w:rsidP="00CC6D5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 xml:space="preserve">DCDC </w:t>
            </w:r>
            <w:r w:rsidRPr="00CD7C55">
              <w:rPr>
                <w:rStyle w:val="a0"/>
                <w:rFonts w:hint="eastAsia"/>
                <w:szCs w:val="18"/>
              </w:rPr>
              <w:t>電流監視メイン処理【</w:t>
            </w:r>
            <w:r w:rsidRPr="00CD7C55">
              <w:rPr>
                <w:rStyle w:val="a0"/>
                <w:rFonts w:hint="eastAsia"/>
                <w:szCs w:val="18"/>
              </w:rPr>
              <w:t>SWE</w:t>
            </w:r>
            <w:r w:rsidRPr="00CD7C55">
              <w:rPr>
                <w:rStyle w:val="a0"/>
                <w:szCs w:val="18"/>
              </w:rPr>
              <w:t>_DCDC_Mng-004</w:t>
            </w:r>
            <w:r w:rsidRPr="00CD7C55">
              <w:rPr>
                <w:rStyle w:val="a0"/>
                <w:rFonts w:hint="eastAsia"/>
                <w:szCs w:val="18"/>
              </w:rPr>
              <w:t>-A-00</w:t>
            </w:r>
            <w:r w:rsidR="00D4454D" w:rsidRPr="00CD7C55">
              <w:rPr>
                <w:rStyle w:val="a0"/>
                <w:szCs w:val="18"/>
              </w:rPr>
              <w:t>5</w:t>
            </w:r>
            <w:r w:rsidRPr="00CD7C55">
              <w:rPr>
                <w:rStyle w:val="a0"/>
                <w:rFonts w:hint="eastAsia"/>
                <w:szCs w:val="18"/>
              </w:rPr>
              <w:t>】</w:t>
            </w:r>
            <w:r w:rsidR="00937F34" w:rsidRPr="00CD7C55">
              <w:rPr>
                <w:rFonts w:eastAsia="ＭＳ Ｐゴシック"/>
                <w:sz w:val="18"/>
                <w:szCs w:val="18"/>
              </w:rPr>
              <w:t>(</w:t>
            </w:r>
            <w:r w:rsidR="00937F34" w:rsidRPr="00CD7C55">
              <w:rPr>
                <w:rStyle w:val="a0"/>
                <w:rFonts w:hint="eastAsia"/>
                <w:szCs w:val="18"/>
              </w:rPr>
              <w:t>※</w:t>
            </w:r>
            <w:r w:rsidR="00937F34" w:rsidRPr="00CD7C55">
              <w:rPr>
                <w:rFonts w:eastAsia="ＭＳ Ｐゴシック"/>
                <w:sz w:val="18"/>
                <w:szCs w:val="18"/>
              </w:rPr>
              <w:t>1)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444"/>
              <w:gridCol w:w="6515"/>
            </w:tblGrid>
            <w:tr w:rsidR="00CC6D5C" w:rsidRPr="00CD7C55" w14:paraId="6C9004DA" w14:textId="77777777" w:rsidTr="006E2DC2">
              <w:tc>
                <w:tcPr>
                  <w:tcW w:w="312" w:type="pct"/>
                  <w:shd w:val="clear" w:color="auto" w:fill="FFFFCC"/>
                </w:tcPr>
                <w:p w14:paraId="313EFE17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1279" w:type="pct"/>
                  <w:shd w:val="clear" w:color="auto" w:fill="FFFFCC"/>
                  <w:vAlign w:val="center"/>
                </w:tcPr>
                <w:p w14:paraId="58A67D23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3409" w:type="pct"/>
                  <w:shd w:val="clear" w:color="auto" w:fill="FFFFCC"/>
                  <w:vAlign w:val="center"/>
                </w:tcPr>
                <w:p w14:paraId="061B9E2E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処理</w:t>
                  </w:r>
                </w:p>
              </w:tc>
            </w:tr>
            <w:tr w:rsidR="00CC6D5C" w:rsidRPr="00CD7C55" w14:paraId="4B5C4D7D" w14:textId="77777777" w:rsidTr="006E2DC2">
              <w:tc>
                <w:tcPr>
                  <w:tcW w:w="312" w:type="pct"/>
                  <w:vAlign w:val="center"/>
                </w:tcPr>
                <w:p w14:paraId="6C171D99" w14:textId="77777777" w:rsidR="00CC6D5C" w:rsidRPr="00CD7C55" w:rsidRDefault="00CC6D5C" w:rsidP="00CC6D5C">
                  <w:pPr>
                    <w:jc w:val="center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1</w:t>
                  </w:r>
                </w:p>
              </w:tc>
              <w:tc>
                <w:tcPr>
                  <w:tcW w:w="1279" w:type="pct"/>
                </w:tcPr>
                <w:p w14:paraId="4DD760E8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3409" w:type="pct"/>
                </w:tcPr>
                <w:p w14:paraId="5AAD7487" w14:textId="72365A8B" w:rsidR="00CC6D5C" w:rsidRPr="00CD7C55" w:rsidRDefault="00CC6D5C" w:rsidP="00CC6D5C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電流監視メイン処理</w:t>
                  </w:r>
                </w:p>
              </w:tc>
            </w:tr>
          </w:tbl>
          <w:p w14:paraId="2F158436" w14:textId="77777777" w:rsidR="00937F34" w:rsidRPr="00CD7C55" w:rsidRDefault="00937F34" w:rsidP="00937F3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1)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677DD040" w14:textId="77777777" w:rsidR="00CC6D5C" w:rsidRPr="00CD7C55" w:rsidRDefault="00CC6D5C" w:rsidP="00CC6D5C">
            <w:pPr>
              <w:rPr>
                <w:rStyle w:val="a0"/>
                <w:rFonts w:eastAsiaTheme="minorEastAsia"/>
                <w:szCs w:val="18"/>
              </w:rPr>
            </w:pPr>
          </w:p>
          <w:p w14:paraId="60AB0FC6" w14:textId="2A3C6CDA" w:rsidR="00CC6D5C" w:rsidRPr="00CD7C55" w:rsidRDefault="00CC6D5C" w:rsidP="00CC6D5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SiC Abstr</w:t>
            </w:r>
            <w:r w:rsidRPr="00CD7C55">
              <w:rPr>
                <w:rStyle w:val="a0"/>
                <w:rFonts w:hint="eastAsia"/>
                <w:szCs w:val="18"/>
              </w:rPr>
              <w:t>メイン処理【</w:t>
            </w:r>
            <w:r w:rsidRPr="00CD7C55">
              <w:rPr>
                <w:rStyle w:val="a0"/>
                <w:rFonts w:hint="eastAsia"/>
                <w:szCs w:val="18"/>
              </w:rPr>
              <w:t>SWE</w:t>
            </w:r>
            <w:r w:rsidRPr="00CD7C55">
              <w:rPr>
                <w:rStyle w:val="a0"/>
                <w:szCs w:val="18"/>
              </w:rPr>
              <w:t>_DCDC_Mng-004</w:t>
            </w:r>
            <w:r w:rsidRPr="00CD7C55">
              <w:rPr>
                <w:rStyle w:val="a0"/>
                <w:rFonts w:hint="eastAsia"/>
                <w:szCs w:val="18"/>
              </w:rPr>
              <w:t>-A-00</w:t>
            </w:r>
            <w:r w:rsidR="00D4454D" w:rsidRPr="00CD7C55">
              <w:rPr>
                <w:rStyle w:val="a0"/>
                <w:szCs w:val="18"/>
              </w:rPr>
              <w:t>6</w:t>
            </w:r>
            <w:r w:rsidRPr="00CD7C55">
              <w:rPr>
                <w:rStyle w:val="a0"/>
                <w:rFonts w:hint="eastAsia"/>
                <w:szCs w:val="18"/>
              </w:rPr>
              <w:t>】</w:t>
            </w:r>
            <w:r w:rsidR="00937F34" w:rsidRPr="00CD7C55">
              <w:rPr>
                <w:rFonts w:eastAsia="ＭＳ Ｐゴシック"/>
                <w:sz w:val="18"/>
                <w:szCs w:val="18"/>
              </w:rPr>
              <w:t>(</w:t>
            </w:r>
            <w:r w:rsidR="00937F34" w:rsidRPr="00CD7C55">
              <w:rPr>
                <w:rStyle w:val="a0"/>
                <w:rFonts w:hint="eastAsia"/>
                <w:szCs w:val="18"/>
              </w:rPr>
              <w:t>※</w:t>
            </w:r>
            <w:r w:rsidR="00937F34" w:rsidRPr="00CD7C55">
              <w:rPr>
                <w:rFonts w:eastAsia="ＭＳ Ｐゴシック"/>
                <w:sz w:val="18"/>
                <w:szCs w:val="18"/>
              </w:rPr>
              <w:t>1)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444"/>
              <w:gridCol w:w="6515"/>
            </w:tblGrid>
            <w:tr w:rsidR="00CC6D5C" w:rsidRPr="00CD7C55" w14:paraId="42E557CC" w14:textId="77777777" w:rsidTr="006E2DC2">
              <w:tc>
                <w:tcPr>
                  <w:tcW w:w="312" w:type="pct"/>
                  <w:shd w:val="clear" w:color="auto" w:fill="FFFFCC"/>
                </w:tcPr>
                <w:p w14:paraId="1D8907AF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1279" w:type="pct"/>
                  <w:shd w:val="clear" w:color="auto" w:fill="FFFFCC"/>
                  <w:vAlign w:val="center"/>
                </w:tcPr>
                <w:p w14:paraId="2CF87581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3409" w:type="pct"/>
                  <w:shd w:val="clear" w:color="auto" w:fill="FFFFCC"/>
                  <w:vAlign w:val="center"/>
                </w:tcPr>
                <w:p w14:paraId="52C0A0CA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処理</w:t>
                  </w:r>
                </w:p>
              </w:tc>
            </w:tr>
            <w:tr w:rsidR="00CC6D5C" w:rsidRPr="00CD7C55" w14:paraId="53A3AC22" w14:textId="77777777" w:rsidTr="006E2DC2">
              <w:tc>
                <w:tcPr>
                  <w:tcW w:w="312" w:type="pct"/>
                  <w:vAlign w:val="center"/>
                </w:tcPr>
                <w:p w14:paraId="736614F5" w14:textId="77777777" w:rsidR="00CC6D5C" w:rsidRPr="00CD7C55" w:rsidRDefault="00CC6D5C" w:rsidP="00CC6D5C">
                  <w:pPr>
                    <w:jc w:val="center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1</w:t>
                  </w:r>
                </w:p>
              </w:tc>
              <w:tc>
                <w:tcPr>
                  <w:tcW w:w="1279" w:type="pct"/>
                </w:tcPr>
                <w:p w14:paraId="2E3EF1C4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3409" w:type="pct"/>
                </w:tcPr>
                <w:p w14:paraId="3FCDC24C" w14:textId="107A81E2" w:rsidR="00CC6D5C" w:rsidRPr="00CD7C55" w:rsidRDefault="00CC6D5C" w:rsidP="00CC6D5C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SiC Abstr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メイン処理</w:t>
                  </w:r>
                </w:p>
              </w:tc>
            </w:tr>
          </w:tbl>
          <w:p w14:paraId="490F7BFA" w14:textId="77777777" w:rsidR="00937F34" w:rsidRPr="00CD7C55" w:rsidRDefault="00937F34" w:rsidP="00937F3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1)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721407AD" w14:textId="77777777" w:rsidR="00CC6D5C" w:rsidRPr="00CD7C55" w:rsidRDefault="00CC6D5C" w:rsidP="00CC6D5C">
            <w:pPr>
              <w:rPr>
                <w:rStyle w:val="a0"/>
                <w:rFonts w:eastAsiaTheme="minorEastAsia"/>
                <w:szCs w:val="18"/>
              </w:rPr>
            </w:pPr>
          </w:p>
          <w:p w14:paraId="05775A3B" w14:textId="46D57313" w:rsidR="00CC6D5C" w:rsidRPr="00CD7C55" w:rsidRDefault="00CC6D5C" w:rsidP="00CC6D5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 xml:space="preserve">DCDC </w:t>
            </w:r>
            <w:r w:rsidRPr="00CD7C55">
              <w:rPr>
                <w:rStyle w:val="a0"/>
                <w:rFonts w:hint="eastAsia"/>
                <w:szCs w:val="18"/>
              </w:rPr>
              <w:t>イベント状態管理</w:t>
            </w:r>
            <w:r w:rsidRPr="00CD7C55">
              <w:rPr>
                <w:rStyle w:val="a0"/>
                <w:rFonts w:hint="eastAsia"/>
                <w:szCs w:val="18"/>
              </w:rPr>
              <w:t xml:space="preserve"> 25us</w:t>
            </w:r>
            <w:r w:rsidRPr="00CD7C55">
              <w:rPr>
                <w:rStyle w:val="a0"/>
                <w:rFonts w:hint="eastAsia"/>
                <w:szCs w:val="18"/>
              </w:rPr>
              <w:t>メイン処理【</w:t>
            </w:r>
            <w:r w:rsidRPr="00CD7C55">
              <w:rPr>
                <w:rStyle w:val="a0"/>
                <w:rFonts w:hint="eastAsia"/>
                <w:szCs w:val="18"/>
              </w:rPr>
              <w:t>SWE</w:t>
            </w:r>
            <w:r w:rsidRPr="00CD7C55">
              <w:rPr>
                <w:rStyle w:val="a0"/>
                <w:szCs w:val="18"/>
              </w:rPr>
              <w:t>_DCDC_Mng-004</w:t>
            </w:r>
            <w:r w:rsidRPr="00CD7C55">
              <w:rPr>
                <w:rStyle w:val="a0"/>
                <w:rFonts w:hint="eastAsia"/>
                <w:szCs w:val="18"/>
              </w:rPr>
              <w:t>-A-00</w:t>
            </w:r>
            <w:r w:rsidR="00D4454D" w:rsidRPr="00CD7C55">
              <w:rPr>
                <w:rStyle w:val="a0"/>
                <w:szCs w:val="18"/>
              </w:rPr>
              <w:t>7</w:t>
            </w:r>
            <w:r w:rsidRPr="00CD7C55">
              <w:rPr>
                <w:rStyle w:val="a0"/>
                <w:rFonts w:hint="eastAsia"/>
                <w:szCs w:val="18"/>
              </w:rPr>
              <w:t>】</w:t>
            </w:r>
            <w:r w:rsidR="00937F34" w:rsidRPr="00CD7C55">
              <w:rPr>
                <w:rFonts w:eastAsia="ＭＳ Ｐゴシック"/>
                <w:sz w:val="18"/>
                <w:szCs w:val="18"/>
              </w:rPr>
              <w:t>(</w:t>
            </w:r>
            <w:r w:rsidR="00937F34" w:rsidRPr="00CD7C55">
              <w:rPr>
                <w:rStyle w:val="a0"/>
                <w:rFonts w:hint="eastAsia"/>
                <w:szCs w:val="18"/>
              </w:rPr>
              <w:t>※</w:t>
            </w:r>
            <w:r w:rsidR="00937F34" w:rsidRPr="00CD7C55">
              <w:rPr>
                <w:rFonts w:eastAsia="ＭＳ Ｐゴシック"/>
                <w:sz w:val="18"/>
                <w:szCs w:val="18"/>
              </w:rPr>
              <w:t>1)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444"/>
              <w:gridCol w:w="6515"/>
            </w:tblGrid>
            <w:tr w:rsidR="00CC6D5C" w:rsidRPr="00CD7C55" w14:paraId="1D8807A8" w14:textId="77777777" w:rsidTr="006E2DC2">
              <w:tc>
                <w:tcPr>
                  <w:tcW w:w="312" w:type="pct"/>
                  <w:shd w:val="clear" w:color="auto" w:fill="FFFFCC"/>
                </w:tcPr>
                <w:p w14:paraId="4ECD4FF1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1279" w:type="pct"/>
                  <w:shd w:val="clear" w:color="auto" w:fill="FFFFCC"/>
                  <w:vAlign w:val="center"/>
                </w:tcPr>
                <w:p w14:paraId="3580A778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3409" w:type="pct"/>
                  <w:shd w:val="clear" w:color="auto" w:fill="FFFFCC"/>
                  <w:vAlign w:val="center"/>
                </w:tcPr>
                <w:p w14:paraId="23A5750C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処理</w:t>
                  </w:r>
                </w:p>
              </w:tc>
            </w:tr>
            <w:tr w:rsidR="00CC6D5C" w:rsidRPr="00CD7C55" w14:paraId="659FA60F" w14:textId="77777777" w:rsidTr="006E2DC2">
              <w:tc>
                <w:tcPr>
                  <w:tcW w:w="312" w:type="pct"/>
                  <w:vAlign w:val="center"/>
                </w:tcPr>
                <w:p w14:paraId="069A77A6" w14:textId="77777777" w:rsidR="00CC6D5C" w:rsidRPr="00CD7C55" w:rsidRDefault="00CC6D5C" w:rsidP="00CC6D5C">
                  <w:pPr>
                    <w:jc w:val="center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1</w:t>
                  </w:r>
                </w:p>
              </w:tc>
              <w:tc>
                <w:tcPr>
                  <w:tcW w:w="1279" w:type="pct"/>
                </w:tcPr>
                <w:p w14:paraId="6EECD6F2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3409" w:type="pct"/>
                </w:tcPr>
                <w:p w14:paraId="0EFEF23C" w14:textId="42F87484" w:rsidR="00CC6D5C" w:rsidRPr="00CD7C55" w:rsidRDefault="00CC6D5C" w:rsidP="00CC6D5C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イベント状態管理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25us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メイン処理</w:t>
                  </w:r>
                </w:p>
              </w:tc>
            </w:tr>
          </w:tbl>
          <w:p w14:paraId="38B28B7B" w14:textId="77777777" w:rsidR="00937F34" w:rsidRPr="00CD7C55" w:rsidRDefault="00937F34" w:rsidP="00937F3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1)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349DB517" w14:textId="77777777" w:rsidR="00CC6D5C" w:rsidRPr="00CD7C55" w:rsidRDefault="00CC6D5C" w:rsidP="00CC6D5C">
            <w:pPr>
              <w:rPr>
                <w:rStyle w:val="a0"/>
                <w:rFonts w:eastAsiaTheme="minorEastAsia"/>
                <w:szCs w:val="18"/>
              </w:rPr>
            </w:pPr>
          </w:p>
          <w:p w14:paraId="2139112B" w14:textId="77777777" w:rsidR="00D4454D" w:rsidRPr="00CD7C55" w:rsidRDefault="00835EA0" w:rsidP="00D4454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 xml:space="preserve">CW31 SWC </w:t>
            </w:r>
            <w:r w:rsidRPr="00CD7C55">
              <w:rPr>
                <w:rStyle w:val="a0"/>
                <w:rFonts w:hint="eastAsia"/>
                <w:szCs w:val="18"/>
              </w:rPr>
              <w:t>出力情報設定処理</w:t>
            </w:r>
            <w:r w:rsidR="00D4454D" w:rsidRPr="00CD7C55">
              <w:rPr>
                <w:rStyle w:val="a0"/>
                <w:rFonts w:hint="eastAsia"/>
                <w:szCs w:val="18"/>
              </w:rPr>
              <w:t>【</w:t>
            </w:r>
            <w:r w:rsidR="00D4454D" w:rsidRPr="00CD7C55">
              <w:rPr>
                <w:rStyle w:val="a0"/>
                <w:rFonts w:hint="eastAsia"/>
                <w:szCs w:val="18"/>
              </w:rPr>
              <w:t>SWE</w:t>
            </w:r>
            <w:r w:rsidR="00D4454D" w:rsidRPr="00CD7C55">
              <w:rPr>
                <w:rStyle w:val="a0"/>
                <w:szCs w:val="18"/>
              </w:rPr>
              <w:t>_DCDC_Mng-004</w:t>
            </w:r>
            <w:r w:rsidR="00D4454D" w:rsidRPr="00CD7C55">
              <w:rPr>
                <w:rStyle w:val="a0"/>
                <w:rFonts w:hint="eastAsia"/>
                <w:szCs w:val="18"/>
              </w:rPr>
              <w:t>-A-00</w:t>
            </w:r>
            <w:r w:rsidR="00D4454D" w:rsidRPr="00CD7C55">
              <w:rPr>
                <w:rStyle w:val="a0"/>
                <w:szCs w:val="18"/>
              </w:rPr>
              <w:t>8</w:t>
            </w:r>
            <w:r w:rsidR="00D4454D" w:rsidRPr="00CD7C55">
              <w:rPr>
                <w:rStyle w:val="a0"/>
                <w:rFonts w:hint="eastAsia"/>
                <w:szCs w:val="18"/>
              </w:rPr>
              <w:t>】</w:t>
            </w:r>
            <w:r w:rsidR="00937F34" w:rsidRPr="00CD7C55">
              <w:rPr>
                <w:rFonts w:eastAsia="ＭＳ Ｐゴシック"/>
                <w:sz w:val="18"/>
                <w:szCs w:val="18"/>
              </w:rPr>
              <w:t>(</w:t>
            </w:r>
            <w:r w:rsidR="00937F34" w:rsidRPr="00CD7C55">
              <w:rPr>
                <w:rStyle w:val="a0"/>
                <w:rFonts w:hint="eastAsia"/>
                <w:szCs w:val="18"/>
              </w:rPr>
              <w:t>※</w:t>
            </w:r>
            <w:r w:rsidR="00937F34" w:rsidRPr="00CD7C55">
              <w:rPr>
                <w:rFonts w:eastAsia="ＭＳ Ｐゴシック"/>
                <w:sz w:val="18"/>
                <w:szCs w:val="18"/>
              </w:rPr>
              <w:t>1)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444"/>
              <w:gridCol w:w="6515"/>
            </w:tblGrid>
            <w:tr w:rsidR="00D4454D" w:rsidRPr="00CD7C55" w14:paraId="02C3C914" w14:textId="77777777" w:rsidTr="006E2DC2">
              <w:tc>
                <w:tcPr>
                  <w:tcW w:w="312" w:type="pct"/>
                  <w:shd w:val="clear" w:color="auto" w:fill="FFFFCC"/>
                </w:tcPr>
                <w:p w14:paraId="255461FC" w14:textId="77777777" w:rsidR="00D4454D" w:rsidRPr="00CD7C55" w:rsidRDefault="00D4454D" w:rsidP="00D4454D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1279" w:type="pct"/>
                  <w:shd w:val="clear" w:color="auto" w:fill="FFFFCC"/>
                  <w:vAlign w:val="center"/>
                </w:tcPr>
                <w:p w14:paraId="313FBF57" w14:textId="77777777" w:rsidR="00D4454D" w:rsidRPr="00CD7C55" w:rsidRDefault="00D4454D" w:rsidP="00D4454D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3409" w:type="pct"/>
                  <w:shd w:val="clear" w:color="auto" w:fill="FFFFCC"/>
                  <w:vAlign w:val="center"/>
                </w:tcPr>
                <w:p w14:paraId="759C2852" w14:textId="77777777" w:rsidR="00D4454D" w:rsidRPr="00CD7C55" w:rsidRDefault="00D4454D" w:rsidP="00D4454D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処理</w:t>
                  </w:r>
                </w:p>
              </w:tc>
            </w:tr>
            <w:tr w:rsidR="00D4454D" w:rsidRPr="00CD7C55" w14:paraId="291E4C74" w14:textId="77777777" w:rsidTr="006E2DC2">
              <w:tc>
                <w:tcPr>
                  <w:tcW w:w="312" w:type="pct"/>
                  <w:vAlign w:val="center"/>
                </w:tcPr>
                <w:p w14:paraId="2C05BE56" w14:textId="77777777" w:rsidR="00D4454D" w:rsidRPr="00CD7C55" w:rsidRDefault="00D4454D" w:rsidP="00D4454D">
                  <w:pPr>
                    <w:jc w:val="center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1</w:t>
                  </w:r>
                </w:p>
              </w:tc>
              <w:tc>
                <w:tcPr>
                  <w:tcW w:w="1279" w:type="pct"/>
                </w:tcPr>
                <w:p w14:paraId="7363BA50" w14:textId="77777777" w:rsidR="00D4454D" w:rsidRPr="00CD7C55" w:rsidRDefault="00D4454D" w:rsidP="00D4454D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3409" w:type="pct"/>
                </w:tcPr>
                <w:p w14:paraId="53EF946F" w14:textId="77777777" w:rsidR="00D4454D" w:rsidRPr="00CD7C55" w:rsidRDefault="00835EA0" w:rsidP="00D4454D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CW31 SWC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出力情報設定処理</w:t>
                  </w:r>
                </w:p>
              </w:tc>
            </w:tr>
          </w:tbl>
          <w:p w14:paraId="0A67C7B9" w14:textId="77777777" w:rsidR="005459CE" w:rsidRPr="00CD7C55" w:rsidRDefault="00937F34" w:rsidP="005459CE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1)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00429A" w:rsidRPr="00CD7C55">
              <w:rPr>
                <w:rFonts w:eastAsia="ＭＳ Ｐゴシック"/>
                <w:sz w:val="18"/>
                <w:szCs w:val="18"/>
              </w:rPr>
              <w:t>と</w:t>
            </w:r>
            <w:r w:rsidR="005459CE" w:rsidRPr="00CD7C55">
              <w:rPr>
                <w:rFonts w:eastAsia="ＭＳ Ｐゴシック"/>
                <w:sz w:val="18"/>
                <w:szCs w:val="18"/>
              </w:rPr>
              <w:t>「</w:t>
            </w:r>
            <w:r w:rsidR="005459CE" w:rsidRPr="00CD7C55">
              <w:rPr>
                <w:rFonts w:eastAsia="ＭＳ Ｐゴシック"/>
                <w:sz w:val="18"/>
                <w:szCs w:val="18"/>
              </w:rPr>
              <w:t>BSW_TYPE == BSW_TYPE_NESJ</w:t>
            </w:r>
            <w:r w:rsidR="005459CE"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3D66ADAD" w14:textId="77777777" w:rsidR="005459CE" w:rsidRPr="00CD7C55" w:rsidRDefault="005459CE" w:rsidP="005459CE">
            <w:pPr>
              <w:rPr>
                <w:rStyle w:val="a0"/>
                <w:rFonts w:eastAsiaTheme="minorEastAsia"/>
                <w:szCs w:val="18"/>
              </w:rPr>
            </w:pPr>
          </w:p>
          <w:p w14:paraId="27218F81" w14:textId="509AD0A8" w:rsidR="00CC6D5C" w:rsidRPr="00CD7C55" w:rsidRDefault="00CC6D5C" w:rsidP="00CC6D5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 25us</w:t>
            </w:r>
            <w:r w:rsidRPr="00CD7C55">
              <w:rPr>
                <w:rStyle w:val="a0"/>
                <w:rFonts w:hint="eastAsia"/>
                <w:szCs w:val="18"/>
              </w:rPr>
              <w:t>割り込みタイマメイン終了時間判定処理【</w:t>
            </w:r>
            <w:r w:rsidRPr="00CD7C55">
              <w:rPr>
                <w:rStyle w:val="a0"/>
                <w:rFonts w:hint="eastAsia"/>
                <w:szCs w:val="18"/>
              </w:rPr>
              <w:t>SWE</w:t>
            </w:r>
            <w:r w:rsidRPr="00CD7C55">
              <w:rPr>
                <w:rStyle w:val="a0"/>
                <w:szCs w:val="18"/>
              </w:rPr>
              <w:t>_DCDC_Mng-004</w:t>
            </w:r>
            <w:r w:rsidRPr="00CD7C55">
              <w:rPr>
                <w:rStyle w:val="a0"/>
                <w:rFonts w:hint="eastAsia"/>
                <w:szCs w:val="18"/>
              </w:rPr>
              <w:t>-A-00</w:t>
            </w:r>
            <w:r w:rsidR="00D4454D" w:rsidRPr="00CD7C55">
              <w:rPr>
                <w:rStyle w:val="a0"/>
                <w:szCs w:val="18"/>
              </w:rPr>
              <w:t>9</w:t>
            </w:r>
            <w:r w:rsidRPr="00CD7C55">
              <w:rPr>
                <w:rStyle w:val="a0"/>
                <w:rFonts w:hint="eastAsia"/>
                <w:szCs w:val="18"/>
              </w:rPr>
              <w:t>】</w:t>
            </w:r>
            <w:r w:rsidR="00DC1C9D" w:rsidRPr="00CD7C55">
              <w:rPr>
                <w:rFonts w:eastAsia="ＭＳ Ｐゴシック"/>
                <w:sz w:val="18"/>
                <w:szCs w:val="18"/>
              </w:rPr>
              <w:t>(</w:t>
            </w:r>
            <w:r w:rsidR="00DC1C9D" w:rsidRPr="00CD7C55">
              <w:rPr>
                <w:rStyle w:val="a0"/>
                <w:rFonts w:hint="eastAsia"/>
                <w:szCs w:val="18"/>
              </w:rPr>
              <w:t>※</w:t>
            </w:r>
            <w:r w:rsidR="00DC1C9D"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444"/>
              <w:gridCol w:w="6515"/>
            </w:tblGrid>
            <w:tr w:rsidR="00CC6D5C" w:rsidRPr="00CD7C55" w14:paraId="5051C5AE" w14:textId="77777777" w:rsidTr="006E2DC2">
              <w:tc>
                <w:tcPr>
                  <w:tcW w:w="312" w:type="pct"/>
                  <w:shd w:val="clear" w:color="auto" w:fill="FFFFCC"/>
                </w:tcPr>
                <w:p w14:paraId="4D8B108B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1279" w:type="pct"/>
                  <w:shd w:val="clear" w:color="auto" w:fill="FFFFCC"/>
                  <w:vAlign w:val="center"/>
                </w:tcPr>
                <w:p w14:paraId="6B0685AD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3409" w:type="pct"/>
                  <w:shd w:val="clear" w:color="auto" w:fill="FFFFCC"/>
                  <w:vAlign w:val="center"/>
                </w:tcPr>
                <w:p w14:paraId="74432E3D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処理</w:t>
                  </w:r>
                </w:p>
              </w:tc>
            </w:tr>
            <w:tr w:rsidR="00CC6D5C" w:rsidRPr="00CD7C55" w14:paraId="320CDDBA" w14:textId="77777777" w:rsidTr="006E2DC2">
              <w:tc>
                <w:tcPr>
                  <w:tcW w:w="312" w:type="pct"/>
                  <w:vAlign w:val="center"/>
                </w:tcPr>
                <w:p w14:paraId="6C199739" w14:textId="77777777" w:rsidR="00CC6D5C" w:rsidRPr="00CD7C55" w:rsidRDefault="00CC6D5C" w:rsidP="00CC6D5C">
                  <w:pPr>
                    <w:jc w:val="center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1</w:t>
                  </w:r>
                </w:p>
              </w:tc>
              <w:tc>
                <w:tcPr>
                  <w:tcW w:w="1279" w:type="pct"/>
                </w:tcPr>
                <w:p w14:paraId="2CCB5EF1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3409" w:type="pct"/>
                </w:tcPr>
                <w:p w14:paraId="1106197F" w14:textId="77777777" w:rsidR="00CC6D5C" w:rsidRPr="00CD7C55" w:rsidRDefault="00CC6D5C" w:rsidP="00CC6D5C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DCDC 25us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割り込みタイマメイン終了時間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stm2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-&gt;TIM0.B.STM_31_0</w:t>
                  </w:r>
                </w:p>
              </w:tc>
            </w:tr>
          </w:tbl>
          <w:p w14:paraId="32A2F213" w14:textId="77777777" w:rsidR="00CC6D5C" w:rsidRPr="00CD7C55" w:rsidRDefault="00CC6D5C" w:rsidP="00CC6D5C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302DA403" w14:textId="77777777" w:rsidR="00CC6D5C" w:rsidRPr="00CD7C55" w:rsidRDefault="00CC6D5C" w:rsidP="00CC6D5C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61F9CA26" w14:textId="77777777" w:rsidR="00DC1C9D" w:rsidRPr="00CD7C55" w:rsidRDefault="00DC1C9D" w:rsidP="00DC1C9D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46CD0373" w14:textId="77777777" w:rsidR="00CC6D5C" w:rsidRPr="00CD7C55" w:rsidRDefault="00CC6D5C" w:rsidP="00CC6D5C">
            <w:pPr>
              <w:rPr>
                <w:rStyle w:val="a0"/>
                <w:rFonts w:eastAsiaTheme="minorEastAsia"/>
                <w:szCs w:val="18"/>
              </w:rPr>
            </w:pPr>
          </w:p>
          <w:p w14:paraId="420A1EFB" w14:textId="62B7B268" w:rsidR="00CC6D5C" w:rsidRPr="00CD7C55" w:rsidRDefault="00CC6D5C" w:rsidP="00CC6D5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 25us</w:t>
            </w:r>
            <w:r w:rsidRPr="00CD7C55">
              <w:rPr>
                <w:rStyle w:val="a0"/>
                <w:rFonts w:hint="eastAsia"/>
                <w:szCs w:val="18"/>
              </w:rPr>
              <w:t>割り込みタイマメイン処理時間判定処理【</w:t>
            </w:r>
            <w:r w:rsidRPr="00CD7C55">
              <w:rPr>
                <w:rStyle w:val="a0"/>
                <w:rFonts w:hint="eastAsia"/>
                <w:szCs w:val="18"/>
              </w:rPr>
              <w:t>SWE</w:t>
            </w:r>
            <w:r w:rsidRPr="00CD7C55">
              <w:rPr>
                <w:rStyle w:val="a0"/>
                <w:szCs w:val="18"/>
              </w:rPr>
              <w:t>_DCDC_Mng-004</w:t>
            </w:r>
            <w:r w:rsidRPr="00CD7C55">
              <w:rPr>
                <w:rStyle w:val="a0"/>
                <w:rFonts w:hint="eastAsia"/>
                <w:szCs w:val="18"/>
              </w:rPr>
              <w:t>-A-</w:t>
            </w:r>
            <w:r w:rsidR="00D4454D" w:rsidRPr="00CD7C55">
              <w:rPr>
                <w:rStyle w:val="a0"/>
                <w:rFonts w:hint="eastAsia"/>
                <w:szCs w:val="18"/>
              </w:rPr>
              <w:t>0</w:t>
            </w:r>
            <w:r w:rsidR="00D4454D" w:rsidRPr="00CD7C55">
              <w:rPr>
                <w:rStyle w:val="a0"/>
                <w:szCs w:val="18"/>
              </w:rPr>
              <w:t>10</w:t>
            </w:r>
            <w:r w:rsidRPr="00CD7C55">
              <w:rPr>
                <w:rStyle w:val="a0"/>
                <w:rFonts w:hint="eastAsia"/>
                <w:szCs w:val="18"/>
              </w:rPr>
              <w:t>】</w:t>
            </w:r>
            <w:r w:rsidR="00DC1C9D" w:rsidRPr="00CD7C55">
              <w:rPr>
                <w:rFonts w:eastAsia="ＭＳ Ｐゴシック"/>
                <w:sz w:val="18"/>
                <w:szCs w:val="18"/>
              </w:rPr>
              <w:t>(</w:t>
            </w:r>
            <w:r w:rsidR="00DC1C9D" w:rsidRPr="00CD7C55">
              <w:rPr>
                <w:rStyle w:val="a0"/>
                <w:rFonts w:hint="eastAsia"/>
                <w:szCs w:val="18"/>
              </w:rPr>
              <w:t>※</w:t>
            </w:r>
            <w:r w:rsidR="00DC1C9D" w:rsidRPr="00CD7C55">
              <w:rPr>
                <w:rStyle w:val="a0"/>
                <w:rFonts w:hint="eastAsia"/>
                <w:szCs w:val="18"/>
              </w:rPr>
              <w:t>2</w:t>
            </w:r>
            <w:r w:rsidR="00DC1C9D" w:rsidRPr="00CD7C55">
              <w:rPr>
                <w:rFonts w:eastAsia="ＭＳ Ｐゴシック"/>
                <w:sz w:val="18"/>
                <w:szCs w:val="18"/>
              </w:rPr>
              <w:t>)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444"/>
              <w:gridCol w:w="6515"/>
            </w:tblGrid>
            <w:tr w:rsidR="00CC6D5C" w:rsidRPr="00CD7C55" w14:paraId="1EFD3089" w14:textId="77777777" w:rsidTr="006E2DC2">
              <w:tc>
                <w:tcPr>
                  <w:tcW w:w="312" w:type="pct"/>
                  <w:shd w:val="clear" w:color="auto" w:fill="FFFFCC"/>
                </w:tcPr>
                <w:p w14:paraId="1953529C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1279" w:type="pct"/>
                  <w:shd w:val="clear" w:color="auto" w:fill="FFFFCC"/>
                  <w:vAlign w:val="center"/>
                </w:tcPr>
                <w:p w14:paraId="2C94F2D4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3409" w:type="pct"/>
                  <w:shd w:val="clear" w:color="auto" w:fill="FFFFCC"/>
                  <w:vAlign w:val="center"/>
                </w:tcPr>
                <w:p w14:paraId="693485C8" w14:textId="77777777" w:rsidR="00CC6D5C" w:rsidRPr="00CD7C55" w:rsidRDefault="00CC6D5C" w:rsidP="00CC6D5C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処理</w:t>
                  </w:r>
                </w:p>
              </w:tc>
            </w:tr>
            <w:tr w:rsidR="00CC6D5C" w:rsidRPr="00CD7C55" w14:paraId="5EFBA488" w14:textId="77777777" w:rsidTr="006E2DC2">
              <w:tc>
                <w:tcPr>
                  <w:tcW w:w="312" w:type="pct"/>
                  <w:vAlign w:val="center"/>
                </w:tcPr>
                <w:p w14:paraId="723BBA4E" w14:textId="77777777" w:rsidR="00CC6D5C" w:rsidRPr="00CD7C55" w:rsidRDefault="00CC6D5C" w:rsidP="00CC6D5C">
                  <w:pPr>
                    <w:jc w:val="center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1</w:t>
                  </w:r>
                </w:p>
              </w:tc>
              <w:tc>
                <w:tcPr>
                  <w:tcW w:w="1279" w:type="pct"/>
                </w:tcPr>
                <w:p w14:paraId="78672790" w14:textId="77777777" w:rsidR="00CC6D5C" w:rsidRPr="00CD7C55" w:rsidRDefault="00CC6D5C" w:rsidP="00CC6D5C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3409" w:type="pct"/>
                </w:tcPr>
                <w:p w14:paraId="2865A870" w14:textId="77777777" w:rsidR="00CC6D5C" w:rsidRPr="00CD7C55" w:rsidRDefault="00CC6D5C" w:rsidP="00CC6D5C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DCDC 25us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割り込みタイマメイン処理時間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DCDC 25us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割り込みタイマメイン終了時間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-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DCDC 25us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割り込みタイマメイン開始時間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</w:p>
              </w:tc>
            </w:tr>
          </w:tbl>
          <w:p w14:paraId="76E3D90F" w14:textId="77777777" w:rsidR="00CC6D5C" w:rsidRPr="00CD7C55" w:rsidRDefault="00CC6D5C" w:rsidP="00CC6D5C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27BCF818" w14:textId="3C441DF7" w:rsidR="00DC1C9D" w:rsidRPr="00CD7C55" w:rsidRDefault="00DC1C9D" w:rsidP="00CC6D5C">
            <w:pPr>
              <w:rPr>
                <w:rStyle w:val="a0"/>
                <w:rFonts w:eastAsiaTheme="minorEastAsia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2</w:t>
            </w:r>
            <w:r w:rsidRPr="00CD7C55">
              <w:rPr>
                <w:rFonts w:eastAsia="ＭＳ Ｐゴシック"/>
                <w:sz w:val="18"/>
                <w:szCs w:val="18"/>
              </w:rPr>
              <w:t>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CC6D5C" w:rsidRPr="00E07DEB" w14:paraId="426FA100" w14:textId="77777777" w:rsidTr="006E2DC2">
        <w:trPr>
          <w:trHeight w:val="70"/>
        </w:trPr>
        <w:tc>
          <w:tcPr>
            <w:tcW w:w="1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AA7795D" w14:textId="77777777" w:rsidR="00CC6D5C" w:rsidRPr="00E07DEB" w:rsidRDefault="00CC6D5C" w:rsidP="00CC6D5C">
            <w:pPr>
              <w:jc w:val="center"/>
              <w:rPr>
                <w:rStyle w:val="a0"/>
              </w:rPr>
            </w:pPr>
            <w:r w:rsidRPr="0021667A">
              <w:rPr>
                <w:rStyle w:val="a0"/>
                <w:rFonts w:hint="eastAsia"/>
              </w:rPr>
              <w:t>備考</w:t>
            </w:r>
          </w:p>
        </w:tc>
        <w:tc>
          <w:tcPr>
            <w:tcW w:w="86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7A347" w14:textId="77777777" w:rsidR="00CC6D5C" w:rsidRPr="00791B3A" w:rsidRDefault="00CC6D5C" w:rsidP="00CC6D5C">
            <w:pPr>
              <w:rPr>
                <w:rStyle w:val="a0"/>
                <w:rFonts w:eastAsia="SimSun"/>
                <w:lang w:eastAsia="zh-CN"/>
              </w:rPr>
            </w:pPr>
            <w:r>
              <w:rPr>
                <w:rStyle w:val="a0"/>
                <w:rFonts w:eastAsia="SimSun"/>
                <w:lang w:eastAsia="zh-CN"/>
              </w:rPr>
              <w:t>-</w:t>
            </w:r>
          </w:p>
        </w:tc>
      </w:tr>
    </w:tbl>
    <w:p w14:paraId="4F805E68" w14:textId="77777777" w:rsidR="002D085A" w:rsidRDefault="002D085A" w:rsidP="002D085A">
      <w:pPr>
        <w:widowControl/>
        <w:jc w:val="left"/>
      </w:pPr>
      <w:r>
        <w:br w:type="page"/>
      </w:r>
    </w:p>
    <w:p w14:paraId="0AB29AB8" w14:textId="77777777" w:rsidR="002D085A" w:rsidRPr="00F060C0" w:rsidRDefault="002D085A" w:rsidP="002D085A">
      <w:pPr>
        <w:pStyle w:val="Heading3"/>
      </w:pPr>
      <w:bookmarkStart w:id="37" w:name="_Ref75352030"/>
      <w:bookmarkStart w:id="38" w:name="_Ref87879935"/>
      <w:bookmarkStart w:id="39" w:name="_Ref87879949"/>
      <w:bookmarkStart w:id="40" w:name="_Toc89768827"/>
      <w:r w:rsidRPr="00CF4DAD">
        <w:rPr>
          <w:rFonts w:hint="eastAsia"/>
        </w:rPr>
        <w:t>DCDC A</w:t>
      </w:r>
      <w:r w:rsidRPr="00CF4DAD">
        <w:rPr>
          <w:rFonts w:hint="eastAsia"/>
        </w:rPr>
        <w:t>相</w:t>
      </w:r>
      <w:r w:rsidRPr="00CF4DAD">
        <w:rPr>
          <w:rFonts w:hint="eastAsia"/>
        </w:rPr>
        <w:t xml:space="preserve"> ZC</w:t>
      </w:r>
      <w:r w:rsidRPr="00CF4DAD">
        <w:rPr>
          <w:rFonts w:hint="eastAsia"/>
        </w:rPr>
        <w:t>割り込み処理</w:t>
      </w:r>
      <w:bookmarkEnd w:id="37"/>
      <w:bookmarkEnd w:id="38"/>
      <w:bookmarkEnd w:id="39"/>
      <w:bookmarkEnd w:id="40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550"/>
        <w:gridCol w:w="136"/>
        <w:gridCol w:w="44"/>
        <w:gridCol w:w="113"/>
        <w:gridCol w:w="851"/>
        <w:gridCol w:w="992"/>
        <w:gridCol w:w="127"/>
        <w:gridCol w:w="440"/>
        <w:gridCol w:w="699"/>
        <w:gridCol w:w="1559"/>
        <w:gridCol w:w="6"/>
        <w:gridCol w:w="996"/>
        <w:gridCol w:w="2155"/>
        <w:gridCol w:w="680"/>
      </w:tblGrid>
      <w:tr w:rsidR="002D085A" w:rsidRPr="00CD7C55" w14:paraId="36E0AD7F" w14:textId="77777777" w:rsidTr="006E2DC2">
        <w:trPr>
          <w:tblHeader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0E63DA5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関数名称</w:t>
            </w:r>
          </w:p>
        </w:tc>
        <w:tc>
          <w:tcPr>
            <w:tcW w:w="87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78A4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ISR_DCDC_PhaseA</w:t>
            </w:r>
          </w:p>
        </w:tc>
      </w:tr>
      <w:tr w:rsidR="002D085A" w:rsidRPr="00CD7C55" w14:paraId="112CCD6E" w14:textId="77777777" w:rsidTr="006E2DC2">
        <w:trPr>
          <w:trHeight w:val="283"/>
          <w:tblHeader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46CAF1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関数概要</w:t>
            </w:r>
          </w:p>
        </w:tc>
        <w:tc>
          <w:tcPr>
            <w:tcW w:w="87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63F07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 A</w:t>
            </w:r>
            <w:r w:rsidRPr="00CD7C55">
              <w:rPr>
                <w:rStyle w:val="a0"/>
                <w:rFonts w:hint="eastAsia"/>
                <w:szCs w:val="18"/>
              </w:rPr>
              <w:t>相</w:t>
            </w:r>
            <w:r w:rsidRPr="00CD7C55">
              <w:rPr>
                <w:rStyle w:val="a0"/>
                <w:rFonts w:hint="eastAsia"/>
                <w:szCs w:val="18"/>
              </w:rPr>
              <w:t xml:space="preserve"> ZC</w:t>
            </w:r>
            <w:r w:rsidRPr="00CD7C55">
              <w:rPr>
                <w:rStyle w:val="a0"/>
                <w:rFonts w:hint="eastAsia"/>
                <w:szCs w:val="18"/>
              </w:rPr>
              <w:t>割り込み処理を行う。</w:t>
            </w:r>
          </w:p>
        </w:tc>
      </w:tr>
      <w:tr w:rsidR="002D085A" w:rsidRPr="00CD7C55" w14:paraId="6F40A589" w14:textId="77777777" w:rsidTr="006E2DC2">
        <w:trPr>
          <w:trHeight w:val="283"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ED1BF4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87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45AEA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VOID</w:t>
            </w:r>
          </w:p>
        </w:tc>
      </w:tr>
      <w:tr w:rsidR="002D085A" w:rsidRPr="00CD7C55" w14:paraId="3C0371F5" w14:textId="77777777" w:rsidTr="006E2DC2">
        <w:trPr>
          <w:trHeight w:val="321"/>
        </w:trPr>
        <w:tc>
          <w:tcPr>
            <w:tcW w:w="9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1E1B7381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引数</w:t>
            </w: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1E2AE3B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6E6EEB1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303E1572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有効値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58C97787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LSB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43FB49F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1A514CFE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I/O</w:t>
            </w:r>
          </w:p>
        </w:tc>
      </w:tr>
      <w:tr w:rsidR="002D085A" w:rsidRPr="00CD7C55" w14:paraId="2EE21D0C" w14:textId="77777777" w:rsidTr="006E2DC2">
        <w:trPr>
          <w:trHeight w:val="268"/>
        </w:trPr>
        <w:tc>
          <w:tcPr>
            <w:tcW w:w="98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6B379AFE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1FE0E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BC3BA0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48291E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5E1C04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65C787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A46C7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2D085A" w:rsidRPr="00CD7C55" w14:paraId="586D49AF" w14:textId="77777777" w:rsidTr="006E2DC2">
        <w:tc>
          <w:tcPr>
            <w:tcW w:w="98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33812CF4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戻り値</w:t>
            </w: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DA64D13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FE7DA32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CAA9997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有効値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7D2FF3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LSB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4958DC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</w:tr>
      <w:tr w:rsidR="002D085A" w:rsidRPr="00CD7C55" w14:paraId="3B61CD5F" w14:textId="77777777" w:rsidTr="006E2DC2">
        <w:tc>
          <w:tcPr>
            <w:tcW w:w="9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3B0AD77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A7D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B573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EE85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33D2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A80D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2D085A" w:rsidRPr="00CD7C55" w14:paraId="0524C666" w14:textId="77777777" w:rsidTr="006E2DC2">
        <w:trPr>
          <w:trHeight w:val="70"/>
        </w:trPr>
        <w:tc>
          <w:tcPr>
            <w:tcW w:w="983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CC"/>
          </w:tcPr>
          <w:p w14:paraId="32107667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Static</w:t>
            </w:r>
          </w:p>
          <w:p w14:paraId="3C9B0C6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変数</w:t>
            </w: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2338CEF3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556804D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128E674D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有効値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7C1DBB7A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LSB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1BAE349A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</w:tr>
      <w:tr w:rsidR="002D085A" w:rsidRPr="00CD7C55" w14:paraId="2D8494F4" w14:textId="77777777" w:rsidTr="006E2DC2">
        <w:trPr>
          <w:trHeight w:val="70"/>
        </w:trPr>
        <w:tc>
          <w:tcPr>
            <w:tcW w:w="983" w:type="dxa"/>
            <w:gridSpan w:val="2"/>
            <w:vMerge/>
            <w:tcBorders>
              <w:left w:val="single" w:sz="4" w:space="0" w:color="auto"/>
            </w:tcBorders>
            <w:shd w:val="clear" w:color="auto" w:fill="FFFFCC"/>
          </w:tcPr>
          <w:p w14:paraId="6EDBF15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6C6C950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325BDC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9EE7295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BAE7833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F460D9A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2D085A" w:rsidRPr="00CD7C55" w14:paraId="27B4B3F5" w14:textId="77777777" w:rsidTr="006E2DC2">
        <w:trPr>
          <w:trHeight w:val="70"/>
        </w:trPr>
        <w:tc>
          <w:tcPr>
            <w:tcW w:w="983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CC"/>
          </w:tcPr>
          <w:p w14:paraId="52531D7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Static</w:t>
            </w:r>
          </w:p>
          <w:p w14:paraId="599E73B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定数</w:t>
            </w: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2EC9F545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14D31DFA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0231C55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定数値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4A6CFD1D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LSB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52371F32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</w:tr>
      <w:tr w:rsidR="002D085A" w:rsidRPr="00CD7C55" w14:paraId="27C67316" w14:textId="77777777" w:rsidTr="006E2DC2">
        <w:trPr>
          <w:trHeight w:val="70"/>
        </w:trPr>
        <w:tc>
          <w:tcPr>
            <w:tcW w:w="983" w:type="dxa"/>
            <w:gridSpan w:val="2"/>
            <w:vMerge/>
            <w:tcBorders>
              <w:left w:val="single" w:sz="4" w:space="0" w:color="auto"/>
            </w:tcBorders>
            <w:shd w:val="clear" w:color="auto" w:fill="FFFFCC"/>
          </w:tcPr>
          <w:p w14:paraId="5A687BF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7568BB3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DE45E24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CFC6777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A1A18A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63058A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F8434A" w:rsidRPr="00CD7C55" w14:paraId="186881A5" w14:textId="77777777" w:rsidTr="006E2DC2">
        <w:trPr>
          <w:trHeight w:val="70"/>
        </w:trPr>
        <w:tc>
          <w:tcPr>
            <w:tcW w:w="4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0339DA1A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入力</w:t>
            </w:r>
            <w:r w:rsidRPr="00CD7C55">
              <w:rPr>
                <w:rStyle w:val="a0"/>
                <w:rFonts w:hint="eastAsia"/>
                <w:szCs w:val="18"/>
              </w:rPr>
              <w:t>I/F</w:t>
            </w:r>
          </w:p>
        </w:tc>
        <w:tc>
          <w:tcPr>
            <w:tcW w:w="3253" w:type="dxa"/>
            <w:gridSpan w:val="8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5D70D961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データ名称</w:t>
            </w:r>
            <w:r w:rsidRPr="00CD7C55">
              <w:rPr>
                <w:rStyle w:val="a0"/>
                <w:rFonts w:hint="eastAsia"/>
                <w:szCs w:val="18"/>
              </w:rPr>
              <w:t>/</w:t>
            </w:r>
            <w:r w:rsidRPr="00CD7C55">
              <w:rPr>
                <w:rStyle w:val="a0"/>
                <w:rFonts w:hint="eastAsia"/>
                <w:szCs w:val="18"/>
              </w:rPr>
              <w:t>処理概要</w:t>
            </w:r>
          </w:p>
        </w:tc>
        <w:tc>
          <w:tcPr>
            <w:tcW w:w="3260" w:type="dxa"/>
            <w:gridSpan w:val="4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4D505873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1E5E0813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備考</w:t>
            </w:r>
          </w:p>
        </w:tc>
      </w:tr>
      <w:tr w:rsidR="00F8434A" w:rsidRPr="00CD7C55" w14:paraId="51B60507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7C424804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D1C0AF" w14:textId="1C3E72EF" w:rsidR="00F8434A" w:rsidRPr="00CD7C55" w:rsidRDefault="00055C55" w:rsidP="006E2DC2">
            <w:pPr>
              <w:rPr>
                <w:rStyle w:val="a0"/>
                <w:szCs w:val="18"/>
              </w:rPr>
            </w:pPr>
            <w:r w:rsidRPr="00055C55">
              <w:rPr>
                <w:rStyle w:val="a0"/>
                <w:rFonts w:hint="eastAsia"/>
                <w:szCs w:val="18"/>
              </w:rPr>
              <w:t>DCDC 0</w:t>
            </w:r>
            <w:r w:rsidRPr="00055C55">
              <w:rPr>
                <w:rStyle w:val="a0"/>
                <w:rFonts w:hint="eastAsia"/>
                <w:szCs w:val="18"/>
              </w:rPr>
              <w:t>交差時間</w:t>
            </w:r>
            <w:r w:rsidRPr="00055C55">
              <w:rPr>
                <w:rStyle w:val="a0"/>
                <w:rFonts w:hint="eastAsia"/>
                <w:szCs w:val="18"/>
              </w:rPr>
              <w:t>Destination</w:t>
            </w:r>
            <w:r w:rsidRPr="00055C55">
              <w:rPr>
                <w:rStyle w:val="a0"/>
                <w:rFonts w:hint="eastAsia"/>
                <w:szCs w:val="18"/>
              </w:rPr>
              <w:t>配列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D9BD89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aulDCDC_ZEROCROSS_TIME_DESTINATION[]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714FFA" w14:textId="77777777" w:rsidR="00F8434A" w:rsidRDefault="00F8434A" w:rsidP="004F4860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[knl_Dcdc]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7E4900F0" w14:textId="73A50261" w:rsidR="00763EFC" w:rsidRPr="00CD7C55" w:rsidRDefault="00763EFC" w:rsidP="004F4860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F8434A" w:rsidRPr="00CD7C55" w14:paraId="2DCBD513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4EEBB189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06C65C" w14:textId="77777777" w:rsidR="00F8434A" w:rsidRPr="00CD7C55" w:rsidRDefault="00F8434A" w:rsidP="006E2DC2">
            <w:pPr>
              <w:rPr>
                <w:rStyle w:val="a0"/>
                <w:szCs w:val="18"/>
                <w:lang w:eastAsia="zh-CN"/>
              </w:rPr>
            </w:pPr>
            <w:r w:rsidRPr="00CD7C55">
              <w:rPr>
                <w:rStyle w:val="a0"/>
                <w:szCs w:val="18"/>
                <w:lang w:eastAsia="zh-CN"/>
              </w:rPr>
              <w:t>GPT12 Module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F49F58" w14:textId="77777777" w:rsidR="00F8434A" w:rsidRPr="00CD7C55" w:rsidRDefault="00F8434A" w:rsidP="006E2DC2">
            <w:pPr>
              <w:rPr>
                <w:rStyle w:val="a0"/>
                <w:szCs w:val="18"/>
                <w:lang w:eastAsia="zh-CN"/>
              </w:rPr>
            </w:pPr>
            <w:r w:rsidRPr="00CD7C55">
              <w:rPr>
                <w:rStyle w:val="a0"/>
                <w:szCs w:val="18"/>
                <w:lang w:eastAsia="zh-CN"/>
              </w:rPr>
              <w:t>MODULE_GPT120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A02FBD" w14:textId="77777777" w:rsidR="00763EFC" w:rsidRDefault="00F8434A" w:rsidP="00763EFC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IfxGpt12_reg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4491F0B3" w14:textId="10540EA6" w:rsidR="00F8434A" w:rsidRPr="00CD7C55" w:rsidRDefault="00763EFC" w:rsidP="00763EFC">
            <w:pPr>
              <w:rPr>
                <w:rStyle w:val="a0"/>
                <w:szCs w:val="18"/>
                <w:lang w:eastAsia="zh-CN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F8434A" w:rsidRPr="00CD7C55" w14:paraId="7AE9B225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7FBA0FC4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FBD88D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GTM module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F66ED" w14:textId="77777777" w:rsidR="00F8434A" w:rsidRPr="00CD7C55" w:rsidRDefault="00F8434A" w:rsidP="006E2DC2">
            <w:pPr>
              <w:rPr>
                <w:rStyle w:val="a0"/>
                <w:szCs w:val="18"/>
                <w:lang w:eastAsia="zh-CN"/>
              </w:rPr>
            </w:pPr>
            <w:r w:rsidRPr="00CD7C55">
              <w:rPr>
                <w:rStyle w:val="a0"/>
                <w:szCs w:val="18"/>
                <w:lang w:eastAsia="zh-CN"/>
              </w:rPr>
              <w:t>MODULE_GTM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16FBD" w14:textId="77777777" w:rsidR="00763EFC" w:rsidRDefault="00F8434A" w:rsidP="00763EFC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IfxGtm_reg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330C5370" w14:textId="33A89036" w:rsidR="00F8434A" w:rsidRPr="00CD7C55" w:rsidRDefault="00763EFC" w:rsidP="00763EFC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F8434A" w:rsidRPr="00CD7C55" w14:paraId="50CA2A79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72643A10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146523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STM2 module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8A3CA" w14:textId="77777777" w:rsidR="00F8434A" w:rsidRPr="00CD7C55" w:rsidRDefault="00F8434A" w:rsidP="006E2DC2">
            <w:pPr>
              <w:rPr>
                <w:rStyle w:val="a0"/>
                <w:szCs w:val="18"/>
                <w:lang w:eastAsia="zh-CN"/>
              </w:rPr>
            </w:pPr>
            <w:r w:rsidRPr="00CD7C55">
              <w:rPr>
                <w:rStyle w:val="a0"/>
                <w:szCs w:val="18"/>
                <w:lang w:eastAsia="zh-CN"/>
              </w:rPr>
              <w:t>MODULE_STM2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0486A" w14:textId="77777777" w:rsidR="00763EFC" w:rsidRDefault="00F8434A" w:rsidP="00763EFC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IfxStm_reg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6E305F6F" w14:textId="1916E579" w:rsidR="00F8434A" w:rsidRPr="00CD7C55" w:rsidRDefault="00763EFC" w:rsidP="00763EFC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F8434A" w:rsidRPr="00CD7C55" w14:paraId="15CFEE2F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76CC3540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23DB87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ISR</w:t>
            </w:r>
            <w:r w:rsidRPr="00CD7C55">
              <w:rPr>
                <w:rStyle w:val="a0"/>
                <w:rFonts w:hint="eastAsia"/>
                <w:szCs w:val="18"/>
              </w:rPr>
              <w:t>キャンセル時間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A98682" w14:textId="77777777" w:rsidR="00F8434A" w:rsidRPr="00CD7C55" w:rsidRDefault="00F8434A" w:rsidP="006E2DC2">
            <w:pPr>
              <w:rPr>
                <w:rStyle w:val="a0"/>
                <w:szCs w:val="18"/>
                <w:lang w:eastAsia="zh-CN"/>
              </w:rPr>
            </w:pPr>
            <w:r w:rsidRPr="00CD7C55">
              <w:rPr>
                <w:rStyle w:val="a0"/>
                <w:szCs w:val="18"/>
                <w:lang w:eastAsia="zh-CN"/>
              </w:rPr>
              <w:t>aslISR_CANCEL_TIME[]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B133AA" w14:textId="77777777" w:rsidR="00763EFC" w:rsidRDefault="00F8434A" w:rsidP="00763EFC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3F9A1978" w14:textId="3417AE77" w:rsidR="00F8434A" w:rsidRPr="00CD7C55" w:rsidRDefault="00763EFC" w:rsidP="00763EFC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F8434A" w:rsidRPr="00CD7C55" w14:paraId="696C9316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64F12F87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93F90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DCDCZeroCross</w:t>
            </w:r>
            <w:r w:rsidRPr="00CD7C55">
              <w:rPr>
                <w:rStyle w:val="a0"/>
                <w:rFonts w:hint="eastAsia"/>
                <w:szCs w:val="18"/>
              </w:rPr>
              <w:t>時間取得処理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831E8" w14:textId="22CC0B60" w:rsidR="00F8434A" w:rsidRPr="00CD7C55" w:rsidRDefault="00F8434A" w:rsidP="006E2DC2">
            <w:pPr>
              <w:rPr>
                <w:rStyle w:val="a0"/>
                <w:szCs w:val="18"/>
                <w:lang w:eastAsia="zh-CN"/>
              </w:rPr>
            </w:pPr>
            <w:r w:rsidRPr="00CD7C55">
              <w:rPr>
                <w:rStyle w:val="a0"/>
                <w:szCs w:val="18"/>
              </w:rPr>
              <w:t>IfKnl_get_DcdcZeroCross_StartTime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39E990" w14:textId="08DD1F78" w:rsidR="00763EFC" w:rsidRDefault="00F8434A" w:rsidP="00763EFC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インタフェース設計書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="00D7274F" w:rsidRPr="00D7274F">
              <w:rPr>
                <w:rStyle w:val="a0"/>
                <w:szCs w:val="18"/>
              </w:rPr>
              <w:t>KNL_SWC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4F2F6CC5" w14:textId="20C20F55" w:rsidR="00F8434A" w:rsidRPr="00CD7C55" w:rsidRDefault="00763EFC" w:rsidP="00763EFC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F8434A" w:rsidRPr="00CD7C55" w14:paraId="5D64118A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0553A4D0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E66FAA" w14:textId="260CFDE9" w:rsidR="00F8434A" w:rsidRPr="00CD7C55" w:rsidRDefault="00434002" w:rsidP="006E2DC2">
            <w:pPr>
              <w:rPr>
                <w:rStyle w:val="a0"/>
                <w:szCs w:val="18"/>
              </w:rPr>
            </w:pPr>
            <w:r w:rsidRPr="00434002">
              <w:rPr>
                <w:rStyle w:val="a0"/>
                <w:rFonts w:hint="eastAsia"/>
                <w:szCs w:val="18"/>
              </w:rPr>
              <w:t>DCDC ZC_ISR</w:t>
            </w:r>
            <w:r w:rsidRPr="00434002">
              <w:rPr>
                <w:rStyle w:val="a0"/>
                <w:rFonts w:hint="eastAsia"/>
                <w:szCs w:val="18"/>
              </w:rPr>
              <w:t>パラメータ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56BE20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vtgDCDC_ZCISR_PRM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3E9C55" w14:textId="77777777" w:rsidR="00763EFC" w:rsidRDefault="00F8434A" w:rsidP="00763EFC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65C8A4B8" w14:textId="177B85FE" w:rsidR="00F8434A" w:rsidRPr="00CD7C55" w:rsidRDefault="00763EFC" w:rsidP="00763EFC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B71738" w:rsidRPr="00CD7C55" w14:paraId="4B43E8F7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6301CE25" w14:textId="77777777" w:rsidR="00B71738" w:rsidRPr="00CD7C55" w:rsidRDefault="00B71738" w:rsidP="00B71738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4E5AAD" w14:textId="366050BC" w:rsidR="00B71738" w:rsidRPr="00CD7C55" w:rsidRDefault="00B71738" w:rsidP="00B71738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マスク期間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F974A3" w14:textId="77777777" w:rsidR="00B71738" w:rsidRPr="00CD7C55" w:rsidRDefault="00B71738" w:rsidP="00B71738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aslZC_MASK[]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71D161" w14:textId="4F30AAF3" w:rsidR="009B24C6" w:rsidRDefault="00B71738" w:rsidP="009B24C6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9130C">
              <w:rPr>
                <w:rStyle w:val="a0"/>
                <w:rFonts w:asciiTheme="minorHAnsi" w:hAnsiTheme="minorHAnsi" w:cstheme="minorHAnsi"/>
                <w:szCs w:val="18"/>
              </w:rPr>
              <w:t>2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)</w:t>
            </w:r>
          </w:p>
          <w:p w14:paraId="43FC9098" w14:textId="726CE6C9" w:rsidR="00B71738" w:rsidRPr="00CD7C55" w:rsidRDefault="009B24C6" w:rsidP="009B24C6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9130C">
              <w:rPr>
                <w:rStyle w:val="a0"/>
                <w:rFonts w:asciiTheme="minorHAnsi" w:hAnsiTheme="minorHAnsi" w:cstheme="minorHAnsi"/>
                <w:szCs w:val="18"/>
              </w:rPr>
              <w:t>2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</w:t>
            </w:r>
            <w:r w:rsidRPr="009B24C6">
              <w:rPr>
                <w:rStyle w:val="a0"/>
                <w:rFonts w:asciiTheme="minorHAnsi" w:hAnsiTheme="minorHAnsi" w:cstheme="minorHAnsi" w:hint="eastAsia"/>
                <w:szCs w:val="18"/>
              </w:rPr>
              <w:t>と「</w:t>
            </w:r>
            <w:r w:rsidRPr="009B24C6">
              <w:rPr>
                <w:rStyle w:val="a0"/>
                <w:rFonts w:asciiTheme="minorHAnsi" w:hAnsiTheme="minorHAnsi" w:cstheme="minorHAnsi" w:hint="eastAsia"/>
                <w:szCs w:val="18"/>
              </w:rPr>
              <w:t>HW_TYPE_A == HW_TYPE_A_NESJSG_B01</w:t>
            </w:r>
            <w:r w:rsidRPr="009B24C6">
              <w:rPr>
                <w:rStyle w:val="a0"/>
                <w:rFonts w:asciiTheme="minorHAnsi" w:hAnsiTheme="minorHAnsi" w:cstheme="minorHAnsi" w:hint="eastAsia"/>
                <w:szCs w:val="18"/>
              </w:rPr>
              <w:t>」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の場合に有効</w:t>
            </w:r>
          </w:p>
        </w:tc>
      </w:tr>
      <w:tr w:rsidR="00B71738" w:rsidRPr="00CD7C55" w14:paraId="0C56EA00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074D2C18" w14:textId="77777777" w:rsidR="00B71738" w:rsidRPr="00CD7C55" w:rsidRDefault="00B71738" w:rsidP="00B71738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A13876" w14:textId="68A76CF8" w:rsidR="00B71738" w:rsidRPr="00CD7C55" w:rsidRDefault="00B71738" w:rsidP="00B71738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タイムアウト時間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FFD2FE" w14:textId="77777777" w:rsidR="00B71738" w:rsidRPr="00CD7C55" w:rsidRDefault="00B71738" w:rsidP="00B71738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aslZC_TIMEOUT[]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2F6BED" w14:textId="0C7571AD" w:rsidR="009B24C6" w:rsidRDefault="00B71738" w:rsidP="009B24C6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9130C">
              <w:rPr>
                <w:rStyle w:val="a0"/>
                <w:rFonts w:asciiTheme="minorHAnsi" w:hAnsiTheme="minorHAnsi" w:cstheme="minorHAnsi"/>
                <w:szCs w:val="18"/>
              </w:rPr>
              <w:t>2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)</w:t>
            </w:r>
          </w:p>
          <w:p w14:paraId="2E4E4918" w14:textId="298AFEB9" w:rsidR="00B71738" w:rsidRPr="00CD7C55" w:rsidRDefault="009B24C6" w:rsidP="009B24C6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9130C">
              <w:rPr>
                <w:rStyle w:val="a0"/>
                <w:rFonts w:asciiTheme="minorHAnsi" w:hAnsiTheme="minorHAnsi" w:cstheme="minorHAnsi"/>
                <w:szCs w:val="18"/>
              </w:rPr>
              <w:t>2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</w:t>
            </w:r>
            <w:r w:rsidRPr="009B24C6">
              <w:rPr>
                <w:rStyle w:val="a0"/>
                <w:rFonts w:asciiTheme="minorHAnsi" w:hAnsiTheme="minorHAnsi" w:cstheme="minorHAnsi" w:hint="eastAsia"/>
                <w:szCs w:val="18"/>
              </w:rPr>
              <w:t>と「</w:t>
            </w:r>
            <w:r w:rsidRPr="009B24C6">
              <w:rPr>
                <w:rStyle w:val="a0"/>
                <w:rFonts w:asciiTheme="minorHAnsi" w:hAnsiTheme="minorHAnsi" w:cstheme="minorHAnsi" w:hint="eastAsia"/>
                <w:szCs w:val="18"/>
              </w:rPr>
              <w:t>HW_TYPE_A == HW_TYPE_A_NESJSG_B01</w:t>
            </w:r>
            <w:r w:rsidRPr="009B24C6">
              <w:rPr>
                <w:rStyle w:val="a0"/>
                <w:rFonts w:asciiTheme="minorHAnsi" w:hAnsiTheme="minorHAnsi" w:cstheme="minorHAnsi" w:hint="eastAsia"/>
                <w:szCs w:val="18"/>
              </w:rPr>
              <w:t>」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の場合に有効</w:t>
            </w:r>
          </w:p>
        </w:tc>
      </w:tr>
      <w:tr w:rsidR="00B71738" w:rsidRPr="00CD7C55" w14:paraId="0990DA7B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7D5BB207" w14:textId="77777777" w:rsidR="00B71738" w:rsidRPr="00CD7C55" w:rsidRDefault="00B71738" w:rsidP="00B71738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C9A0F1" w14:textId="1117602D" w:rsidR="00B71738" w:rsidRPr="00CD7C55" w:rsidRDefault="00B71738" w:rsidP="00B71738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カウント回数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3014B1" w14:textId="77777777" w:rsidR="00B71738" w:rsidRPr="00CD7C55" w:rsidRDefault="00B71738" w:rsidP="00B71738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aslZC_COUNT[]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847EE3" w14:textId="77777777" w:rsidR="009B24C6" w:rsidRDefault="00B71738" w:rsidP="009B24C6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2296ADA8" w14:textId="48D14DC7" w:rsidR="00B71738" w:rsidRPr="00CD7C55" w:rsidRDefault="009B24C6" w:rsidP="009B24C6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F8434A" w:rsidRPr="00CD7C55" w14:paraId="08B22932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151A48FF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F2DD6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ISR</w:t>
            </w:r>
            <w:r w:rsidRPr="00CD7C55">
              <w:rPr>
                <w:rStyle w:val="a0"/>
                <w:rFonts w:hint="eastAsia"/>
                <w:szCs w:val="18"/>
              </w:rPr>
              <w:t>キャンセル検知回数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3E445B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aslISR_CANSEL_COUNTER[]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A96ECF" w14:textId="77777777" w:rsidR="009B24C6" w:rsidRDefault="00F8434A" w:rsidP="009B24C6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2FD13A31" w14:textId="130CC695" w:rsidR="00F8434A" w:rsidRPr="00CD7C55" w:rsidRDefault="009B24C6" w:rsidP="009B24C6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F8434A" w:rsidRPr="00CD7C55" w14:paraId="1C86C1DD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35E309E7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FFB93C" w14:textId="20A1A44F" w:rsidR="00F8434A" w:rsidRPr="00CD7C55" w:rsidRDefault="00434002" w:rsidP="006E2DC2">
            <w:pPr>
              <w:rPr>
                <w:rStyle w:val="a0"/>
                <w:szCs w:val="18"/>
              </w:rPr>
            </w:pPr>
            <w:r w:rsidRPr="00434002">
              <w:rPr>
                <w:rStyle w:val="a0"/>
                <w:rFonts w:hint="eastAsia"/>
                <w:szCs w:val="18"/>
              </w:rPr>
              <w:t>DCDC ZC_ISR</w:t>
            </w:r>
            <w:r w:rsidRPr="00434002">
              <w:rPr>
                <w:rStyle w:val="a0"/>
                <w:rFonts w:hint="eastAsia"/>
                <w:szCs w:val="18"/>
              </w:rPr>
              <w:t>パラメータ</w:t>
            </w:r>
            <w:r w:rsidR="00F8434A" w:rsidRPr="00CD7C55">
              <w:rPr>
                <w:rStyle w:val="a0"/>
                <w:szCs w:val="18"/>
              </w:rPr>
              <w:t>.</w:t>
            </w:r>
            <w:r w:rsidR="00F8434A" w:rsidRPr="00CD7C55">
              <w:rPr>
                <w:rStyle w:val="a0"/>
                <w:rFonts w:hint="eastAsia"/>
                <w:szCs w:val="18"/>
              </w:rPr>
              <w:t>ZC</w:t>
            </w:r>
            <w:r w:rsidR="00D17703" w:rsidRPr="00CD7C55">
              <w:rPr>
                <w:rStyle w:val="a0"/>
                <w:rFonts w:hint="eastAsia"/>
                <w:szCs w:val="18"/>
              </w:rPr>
              <w:t>マスク</w:t>
            </w:r>
            <w:r w:rsidR="00F8434A" w:rsidRPr="00CD7C55">
              <w:rPr>
                <w:rStyle w:val="a0"/>
                <w:rFonts w:hint="eastAsia"/>
                <w:szCs w:val="18"/>
              </w:rPr>
              <w:t>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72163A" w14:textId="77777777" w:rsidR="00F8434A" w:rsidRPr="00CD7C55" w:rsidRDefault="00F8434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vtgDCDC_ZCISR_PRM.sl_zcmask_time</w:t>
            </w:r>
            <w:r w:rsidR="000E16C1" w:rsidRPr="00CD7C55">
              <w:rPr>
                <w:rStyle w:val="a0"/>
                <w:szCs w:val="18"/>
              </w:rPr>
              <w:t>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A3FA98" w14:textId="77777777" w:rsidR="009B24C6" w:rsidRDefault="00F8434A" w:rsidP="009B24C6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B24C6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75CB8A54" w14:textId="11D17BFA" w:rsidR="00F8434A" w:rsidRPr="00CD7C55" w:rsidRDefault="009B24C6" w:rsidP="009B24C6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9B24C6" w:rsidRPr="00CD7C55" w14:paraId="0228D14F" w14:textId="77777777" w:rsidTr="006E2DC2">
        <w:trPr>
          <w:trHeight w:val="288"/>
        </w:trPr>
        <w:tc>
          <w:tcPr>
            <w:tcW w:w="4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78C7ECCF" w14:textId="77777777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br w:type="page"/>
            </w:r>
            <w:r w:rsidRPr="00CD7C55">
              <w:rPr>
                <w:rStyle w:val="a0"/>
                <w:rFonts w:hint="eastAsia"/>
                <w:szCs w:val="18"/>
              </w:rPr>
              <w:t>出力</w:t>
            </w:r>
            <w:r w:rsidRPr="00CD7C55">
              <w:rPr>
                <w:rStyle w:val="a0"/>
                <w:rFonts w:hint="eastAsia"/>
                <w:szCs w:val="18"/>
              </w:rPr>
              <w:t>I/F</w:t>
            </w: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D4C3E0" w14:textId="7189A9CF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A</w:t>
            </w:r>
            <w:r w:rsidRPr="00CD7C55">
              <w:rPr>
                <w:rStyle w:val="a0"/>
                <w:rFonts w:hint="eastAsia"/>
                <w:szCs w:val="18"/>
              </w:rPr>
              <w:t>相処理時間測定用</w:t>
            </w:r>
            <w:r w:rsidRPr="00CD7C55">
              <w:rPr>
                <w:rStyle w:val="a0"/>
                <w:rFonts w:hint="eastAsia"/>
                <w:szCs w:val="18"/>
              </w:rPr>
              <w:t>RAM</w:t>
            </w:r>
            <w:r w:rsidRPr="00CD7C55">
              <w:rPr>
                <w:rStyle w:val="a0"/>
                <w:rFonts w:hint="eastAsia"/>
                <w:szCs w:val="18"/>
              </w:rPr>
              <w:t xml:space="preserve">　測定開始時間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6B39D3" w14:textId="494450A0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vulPROC_TIME_ZC_A_1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D5EFA7" w14:textId="77777777" w:rsidR="009B24C6" w:rsidRDefault="009B24C6" w:rsidP="009B24C6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7D961822" w14:textId="1657B83B" w:rsidR="009B24C6" w:rsidRPr="00CD7C55" w:rsidRDefault="009B24C6" w:rsidP="009B24C6">
            <w:pPr>
              <w:rPr>
                <w:rFonts w:eastAsia="ＭＳ Ｐゴシック"/>
                <w:sz w:val="18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9B24C6" w:rsidRPr="00CD7C55" w14:paraId="2C282B3A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72F26809" w14:textId="77777777" w:rsidR="009B24C6" w:rsidRPr="00CD7C55" w:rsidRDefault="009B24C6" w:rsidP="009B24C6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8E2525" w14:textId="74293C71" w:rsidR="009B24C6" w:rsidRPr="00CD7C55" w:rsidRDefault="00434002" w:rsidP="009B24C6">
            <w:pPr>
              <w:rPr>
                <w:rStyle w:val="a2"/>
                <w:rFonts w:eastAsia="ＭＳ Ｐゴシック"/>
                <w:szCs w:val="18"/>
              </w:rPr>
            </w:pPr>
            <w:r w:rsidRPr="00434002">
              <w:rPr>
                <w:rStyle w:val="a0"/>
                <w:rFonts w:hint="eastAsia"/>
                <w:szCs w:val="18"/>
              </w:rPr>
              <w:t>DCDC ZC_ISR</w:t>
            </w:r>
            <w:r w:rsidRPr="00434002">
              <w:rPr>
                <w:rStyle w:val="a0"/>
                <w:rFonts w:hint="eastAsia"/>
                <w:szCs w:val="18"/>
              </w:rPr>
              <w:t>パラメータ</w:t>
            </w:r>
            <w:r w:rsidR="009B24C6" w:rsidRPr="00CD7C55">
              <w:rPr>
                <w:rStyle w:val="a0"/>
                <w:szCs w:val="18"/>
              </w:rPr>
              <w:t>.</w:t>
            </w:r>
            <w:r w:rsidR="009B24C6" w:rsidRPr="00CD7C55">
              <w:rPr>
                <w:rStyle w:val="a0"/>
                <w:rFonts w:hint="eastAsia"/>
                <w:szCs w:val="18"/>
              </w:rPr>
              <w:t>ZC</w:t>
            </w:r>
            <w:r w:rsidR="009B24C6" w:rsidRPr="00CD7C55">
              <w:rPr>
                <w:rStyle w:val="a0"/>
                <w:rFonts w:hint="eastAsia"/>
                <w:szCs w:val="18"/>
              </w:rPr>
              <w:t>検知時のカウンタ数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33E15E" w14:textId="29FC2A14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vtgDCDC_ZCISR_PRM.ul_zcpoint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E279AC" w14:textId="77777777" w:rsidR="009B24C6" w:rsidRDefault="009B24C6" w:rsidP="009B24C6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4159C6B0" w14:textId="4B62933A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9B24C6" w:rsidRPr="00CD7C55" w14:paraId="4E60F1EE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1C0F0905" w14:textId="77777777" w:rsidR="009B24C6" w:rsidRPr="00CD7C55" w:rsidRDefault="009B24C6" w:rsidP="009B24C6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D9BA18" w14:textId="46B37D1A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ISR</w:t>
            </w:r>
            <w:r w:rsidRPr="00CD7C55">
              <w:rPr>
                <w:rStyle w:val="a0"/>
                <w:rFonts w:hint="eastAsia"/>
                <w:szCs w:val="18"/>
              </w:rPr>
              <w:t>キャンセル検知回数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C4E3D0" w14:textId="382D0E21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aslISR_CANSEL_COUNTER[]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A3E8E5" w14:textId="77777777" w:rsidR="009B24C6" w:rsidRDefault="009B24C6" w:rsidP="009B24C6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0A648C24" w14:textId="222A8A43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9B24C6" w:rsidRPr="00CD7C55" w14:paraId="5DCC5285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782E21C8" w14:textId="77777777" w:rsidR="009B24C6" w:rsidRPr="00CD7C55" w:rsidRDefault="009B24C6" w:rsidP="009B24C6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D2EC32" w14:textId="04520044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A</w:t>
            </w:r>
            <w:r w:rsidRPr="00CD7C55">
              <w:rPr>
                <w:rStyle w:val="a0"/>
                <w:rFonts w:hint="eastAsia"/>
                <w:szCs w:val="18"/>
              </w:rPr>
              <w:t>相処理時間測定用</w:t>
            </w:r>
            <w:r w:rsidRPr="00CD7C55">
              <w:rPr>
                <w:rStyle w:val="a0"/>
                <w:rFonts w:hint="eastAsia"/>
                <w:szCs w:val="18"/>
              </w:rPr>
              <w:t>RAM</w:t>
            </w:r>
            <w:r w:rsidRPr="00CD7C55">
              <w:rPr>
                <w:rStyle w:val="a0"/>
                <w:rFonts w:hint="eastAsia"/>
                <w:szCs w:val="18"/>
              </w:rPr>
              <w:t xml:space="preserve">　測定開始時間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BBFB6D" w14:textId="45093C9E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vulPROC_TIME_ZC_A_2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B773E9" w14:textId="77777777" w:rsidR="009B24C6" w:rsidRDefault="009B24C6" w:rsidP="009B24C6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60A96674" w14:textId="71E67B39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9B24C6" w:rsidRPr="00CD7C55" w14:paraId="7E66DC26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286A51E" w14:textId="77777777" w:rsidR="009B24C6" w:rsidRPr="00CD7C55" w:rsidRDefault="009B24C6" w:rsidP="009B24C6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79197D" w14:textId="7CA6DB08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  <w:lang w:eastAsia="zh-CN"/>
              </w:rPr>
              <w:t>ZC</w:t>
            </w:r>
            <w:r w:rsidRPr="00CD7C55">
              <w:rPr>
                <w:rStyle w:val="a0"/>
                <w:rFonts w:hint="eastAsia"/>
                <w:szCs w:val="18"/>
                <w:lang w:eastAsia="zh-CN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  <w:lang w:eastAsia="zh-CN"/>
              </w:rPr>
              <w:t>A</w:t>
            </w:r>
            <w:r w:rsidRPr="00CD7C55">
              <w:rPr>
                <w:rStyle w:val="a0"/>
                <w:rFonts w:hint="eastAsia"/>
                <w:szCs w:val="18"/>
                <w:lang w:eastAsia="zh-CN"/>
              </w:rPr>
              <w:t>相処理時間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D37C9E" w14:textId="7D1AEDBF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vulPROC_TIME_ZC_A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215D5C" w14:textId="77777777" w:rsidR="009B24C6" w:rsidRDefault="009B24C6" w:rsidP="009B24C6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1E60B0AF" w14:textId="190750EA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9B24C6" w:rsidRPr="00CD7C55" w14:paraId="1A8FA392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4B188EF2" w14:textId="77777777" w:rsidR="009B24C6" w:rsidRPr="00CD7C55" w:rsidRDefault="009B24C6" w:rsidP="009B24C6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30BE8C" w14:textId="522E0A63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  <w:lang w:eastAsia="zh-CN"/>
              </w:rPr>
              <w:t>ISR</w:t>
            </w:r>
            <w:r w:rsidRPr="00CD7C55">
              <w:rPr>
                <w:rStyle w:val="a0"/>
                <w:rFonts w:hint="eastAsia"/>
                <w:szCs w:val="18"/>
                <w:lang w:eastAsia="zh-CN"/>
              </w:rPr>
              <w:t>キャンセル時間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0AB229" w14:textId="0A7F94B8" w:rsidR="009B24C6" w:rsidRPr="00CD7C55" w:rsidRDefault="009B24C6" w:rsidP="009B24C6">
            <w:pPr>
              <w:rPr>
                <w:rStyle w:val="a0"/>
                <w:szCs w:val="18"/>
                <w:lang w:eastAsia="zh-CN"/>
              </w:rPr>
            </w:pPr>
            <w:r w:rsidRPr="00CD7C55">
              <w:rPr>
                <w:rStyle w:val="a0"/>
                <w:szCs w:val="18"/>
                <w:lang w:eastAsia="zh-CN"/>
              </w:rPr>
              <w:t>aslISR_CANCEL_TIME_LOCAL[]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BC1269" w14:textId="77777777" w:rsidR="009B24C6" w:rsidRDefault="009B24C6" w:rsidP="009B24C6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2261BCAB" w14:textId="091B2EF9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9B24C6" w:rsidRPr="00CD7C55" w14:paraId="558368EA" w14:textId="77777777" w:rsidTr="006E2DC2">
        <w:trPr>
          <w:trHeight w:val="259"/>
        </w:trPr>
        <w:tc>
          <w:tcPr>
            <w:tcW w:w="4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474EB660" w14:textId="77777777" w:rsidR="009B24C6" w:rsidRPr="00CD7C55" w:rsidRDefault="009B24C6" w:rsidP="009B24C6">
            <w:pPr>
              <w:jc w:val="center"/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呼出関数</w:t>
            </w: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748E2" w14:textId="1BD38BEA" w:rsidR="009B24C6" w:rsidRPr="00CD7C55" w:rsidRDefault="009B24C6" w:rsidP="009B24C6">
            <w:pPr>
              <w:rPr>
                <w:rStyle w:val="a2"/>
                <w:rFonts w:eastAsia="ＭＳ Ｐゴシック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</w:t>
            </w:r>
            <w:r w:rsidRPr="00CD7C55">
              <w:rPr>
                <w:rStyle w:val="a0"/>
                <w:rFonts w:hint="eastAsia"/>
                <w:szCs w:val="18"/>
              </w:rPr>
              <w:t>位相調整メイン処理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73CEEE" w14:textId="3396A717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DcdcCtrl_PhaseAdjst_Main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21FD17D" w14:textId="77777777" w:rsidR="009B24C6" w:rsidRDefault="009B24C6" w:rsidP="009B24C6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[DcDcCtrl_phase_adjust]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78D66F94" w14:textId="29B48BD7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9B24C6" w:rsidRPr="00CD7C55" w14:paraId="00684460" w14:textId="77777777" w:rsidTr="006E2DC2">
        <w:trPr>
          <w:trHeight w:val="180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2D5CC56E" w14:textId="77777777" w:rsidR="009B24C6" w:rsidRPr="00CD7C55" w:rsidRDefault="009B24C6" w:rsidP="009B24C6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0EE06E" w14:textId="6D00C1C5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MIN</w:t>
            </w:r>
            <w:r w:rsidRPr="00CD7C55">
              <w:rPr>
                <w:rStyle w:val="a0"/>
                <w:rFonts w:hint="eastAsia"/>
                <w:szCs w:val="18"/>
              </w:rPr>
              <w:t>リミット処理</w:t>
            </w:r>
            <w:r w:rsidRPr="00CD7C55">
              <w:rPr>
                <w:rStyle w:val="a0"/>
                <w:rFonts w:hint="eastAsia"/>
                <w:szCs w:val="18"/>
              </w:rPr>
              <w:t>(LONG</w:t>
            </w:r>
            <w:r w:rsidRPr="00CD7C55">
              <w:rPr>
                <w:rStyle w:val="a0"/>
                <w:rFonts w:hint="eastAsia"/>
                <w:szCs w:val="18"/>
              </w:rPr>
              <w:t>型→</w:t>
            </w:r>
            <w:r w:rsidRPr="00CD7C55">
              <w:rPr>
                <w:rStyle w:val="a0"/>
                <w:rFonts w:hint="eastAsia"/>
                <w:szCs w:val="18"/>
              </w:rPr>
              <w:t>LONG</w:t>
            </w:r>
            <w:r w:rsidRPr="00CD7C55">
              <w:rPr>
                <w:rStyle w:val="a0"/>
                <w:rFonts w:hint="eastAsia"/>
                <w:szCs w:val="18"/>
              </w:rPr>
              <w:t>型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C4C323" w14:textId="5116932F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IfCfc_Min_StoS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2AFCE77" w14:textId="77777777" w:rsidR="009B24C6" w:rsidRDefault="009B24C6" w:rsidP="009B24C6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[if_cfc]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6B7EF41F" w14:textId="6A194C36" w:rsidR="009B24C6" w:rsidRPr="00CD7C55" w:rsidRDefault="009B24C6" w:rsidP="009B24C6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2D085A" w:rsidRPr="00CD7C55" w14:paraId="7A06B8C8" w14:textId="77777777" w:rsidTr="006E2DC2">
        <w:trPr>
          <w:trHeight w:val="180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3B13B4C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0AD59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-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0B1CD6B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0222C35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2D085A" w:rsidRPr="00CD7C55" w14:paraId="2EC751B0" w14:textId="77777777" w:rsidTr="006E2DC2">
        <w:trPr>
          <w:trHeight w:val="195"/>
        </w:trPr>
        <w:tc>
          <w:tcPr>
            <w:tcW w:w="1119" w:type="dxa"/>
            <w:gridSpan w:val="3"/>
            <w:tcBorders>
              <w:left w:val="single" w:sz="4" w:space="0" w:color="auto"/>
            </w:tcBorders>
            <w:shd w:val="clear" w:color="auto" w:fill="FFFFCC"/>
          </w:tcPr>
          <w:p w14:paraId="6EEBB98E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制約事項</w:t>
            </w:r>
          </w:p>
        </w:tc>
        <w:tc>
          <w:tcPr>
            <w:tcW w:w="8662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3A61D0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asciiTheme="minorHAnsi" w:eastAsia="SimSun" w:hAnsiTheme="minorHAnsi" w:cstheme="minorHAnsi"/>
                <w:szCs w:val="18"/>
                <w:lang w:eastAsia="zh-CN"/>
              </w:rPr>
              <w:t>-</w:t>
            </w:r>
          </w:p>
        </w:tc>
      </w:tr>
      <w:tr w:rsidR="002D085A" w:rsidRPr="00CD7C55" w14:paraId="1A431C71" w14:textId="77777777" w:rsidTr="006E2DC2">
        <w:tc>
          <w:tcPr>
            <w:tcW w:w="9781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F95A0B5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関数要件詳細</w:t>
            </w:r>
          </w:p>
        </w:tc>
      </w:tr>
      <w:tr w:rsidR="002D085A" w:rsidRPr="00CD7C55" w14:paraId="30C9F4FC" w14:textId="77777777" w:rsidTr="006E2DC2">
        <w:trPr>
          <w:trHeight w:val="326"/>
        </w:trPr>
        <w:tc>
          <w:tcPr>
            <w:tcW w:w="1276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BA6E8FB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関数要件</w:t>
            </w:r>
            <w:r w:rsidRPr="00CD7C55">
              <w:rPr>
                <w:rStyle w:val="a0"/>
                <w:rFonts w:hint="eastAsia"/>
                <w:szCs w:val="18"/>
              </w:rPr>
              <w:t>ID</w:t>
            </w: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44950F" w14:textId="77777777" w:rsidR="002D085A" w:rsidRPr="00CD7C55" w:rsidRDefault="002D085A" w:rsidP="006E2DC2">
            <w:pPr>
              <w:jc w:val="center"/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A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B176345" w14:textId="77777777" w:rsidR="002D085A" w:rsidRPr="00CD7C55" w:rsidRDefault="002D085A" w:rsidP="006E2DC2">
            <w:pPr>
              <w:jc w:val="center"/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内容</w:t>
            </w:r>
          </w:p>
        </w:tc>
        <w:tc>
          <w:tcPr>
            <w:tcW w:w="6662" w:type="dxa"/>
            <w:gridSpan w:val="8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853F7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 A</w:t>
            </w:r>
            <w:r w:rsidRPr="00CD7C55">
              <w:rPr>
                <w:rStyle w:val="a0"/>
                <w:rFonts w:hint="eastAsia"/>
                <w:szCs w:val="18"/>
              </w:rPr>
              <w:t>相</w:t>
            </w:r>
            <w:r w:rsidRPr="00CD7C55">
              <w:rPr>
                <w:rStyle w:val="a0"/>
                <w:rFonts w:hint="eastAsia"/>
                <w:szCs w:val="18"/>
              </w:rPr>
              <w:t xml:space="preserve"> ZC</w:t>
            </w:r>
            <w:r w:rsidRPr="00CD7C55">
              <w:rPr>
                <w:rStyle w:val="a0"/>
                <w:rFonts w:hint="eastAsia"/>
                <w:szCs w:val="18"/>
              </w:rPr>
              <w:t>割り込み処理を行う。</w:t>
            </w:r>
          </w:p>
        </w:tc>
      </w:tr>
      <w:tr w:rsidR="002D085A" w:rsidRPr="00CD7C55" w14:paraId="79CF3ED3" w14:textId="77777777" w:rsidTr="006E2DC2">
        <w:trPr>
          <w:trHeight w:val="1232"/>
        </w:trPr>
        <w:tc>
          <w:tcPr>
            <w:tcW w:w="97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8419C" w14:textId="77777777" w:rsidR="002D085A" w:rsidRPr="00CD7C55" w:rsidRDefault="002D085A" w:rsidP="006E2DC2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Auto</w:t>
            </w:r>
            <w:r w:rsidRPr="00CD7C55">
              <w:rPr>
                <w:rStyle w:val="a0"/>
                <w:rFonts w:hint="eastAsia"/>
                <w:szCs w:val="18"/>
              </w:rPr>
              <w:t>変数初期値設定【</w:t>
            </w:r>
            <w:r w:rsidRPr="00CD7C55">
              <w:rPr>
                <w:rStyle w:val="a0"/>
                <w:rFonts w:hint="eastAsia"/>
                <w:szCs w:val="18"/>
              </w:rPr>
              <w:t>SWE</w:t>
            </w:r>
            <w:r w:rsidRPr="00CD7C55">
              <w:rPr>
                <w:rStyle w:val="a0"/>
                <w:szCs w:val="18"/>
              </w:rPr>
              <w:t>_DCDC_Mng-005</w:t>
            </w:r>
            <w:r w:rsidRPr="00CD7C55">
              <w:rPr>
                <w:rStyle w:val="a0"/>
                <w:rFonts w:hint="eastAsia"/>
                <w:szCs w:val="18"/>
              </w:rPr>
              <w:t>-A-001</w:t>
            </w:r>
            <w:r w:rsidRPr="00CD7C55">
              <w:rPr>
                <w:rStyle w:val="a0"/>
                <w:rFonts w:hint="eastAsia"/>
                <w:szCs w:val="18"/>
              </w:rPr>
              <w:t>】</w:t>
            </w:r>
            <w:r w:rsidR="006B1290" w:rsidRPr="00CD7C55">
              <w:rPr>
                <w:rFonts w:eastAsia="ＭＳ Ｐゴシック"/>
                <w:sz w:val="18"/>
                <w:szCs w:val="18"/>
              </w:rPr>
              <w:t>(</w:t>
            </w:r>
            <w:r w:rsidR="006B1290" w:rsidRPr="00CD7C55">
              <w:rPr>
                <w:rStyle w:val="a0"/>
                <w:rFonts w:hint="eastAsia"/>
                <w:szCs w:val="18"/>
              </w:rPr>
              <w:t>※</w:t>
            </w:r>
            <w:r w:rsidR="006B1290" w:rsidRPr="00CD7C55">
              <w:rPr>
                <w:rFonts w:eastAsia="ＭＳ Ｐゴシック"/>
                <w:sz w:val="18"/>
                <w:szCs w:val="18"/>
              </w:rPr>
              <w:t>5)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444"/>
              <w:gridCol w:w="6515"/>
            </w:tblGrid>
            <w:tr w:rsidR="002D085A" w:rsidRPr="00CD7C55" w14:paraId="3DE30BA1" w14:textId="77777777" w:rsidTr="006E2DC2">
              <w:tc>
                <w:tcPr>
                  <w:tcW w:w="312" w:type="pct"/>
                  <w:shd w:val="clear" w:color="auto" w:fill="FFFFCC"/>
                </w:tcPr>
                <w:p w14:paraId="7389E43F" w14:textId="77777777" w:rsidR="002D085A" w:rsidRPr="00CD7C55" w:rsidRDefault="002D085A" w:rsidP="006E2DC2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1279" w:type="pct"/>
                  <w:shd w:val="clear" w:color="auto" w:fill="FFFFCC"/>
                  <w:vAlign w:val="center"/>
                </w:tcPr>
                <w:p w14:paraId="0C063848" w14:textId="77777777" w:rsidR="002D085A" w:rsidRPr="00CD7C55" w:rsidRDefault="002D085A" w:rsidP="006E2DC2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3409" w:type="pct"/>
                  <w:shd w:val="clear" w:color="auto" w:fill="FFFFCC"/>
                  <w:vAlign w:val="center"/>
                </w:tcPr>
                <w:p w14:paraId="65A9CB24" w14:textId="77777777" w:rsidR="002D085A" w:rsidRPr="00CD7C55" w:rsidRDefault="002D085A" w:rsidP="006E2DC2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処理</w:t>
                  </w:r>
                </w:p>
              </w:tc>
            </w:tr>
            <w:tr w:rsidR="002D085A" w:rsidRPr="00CD7C55" w14:paraId="3AA2037B" w14:textId="77777777" w:rsidTr="006E2DC2">
              <w:tc>
                <w:tcPr>
                  <w:tcW w:w="312" w:type="pct"/>
                  <w:vAlign w:val="center"/>
                </w:tcPr>
                <w:p w14:paraId="4A41FA60" w14:textId="77777777" w:rsidR="002D085A" w:rsidRPr="00CD7C55" w:rsidRDefault="002D085A" w:rsidP="006E2DC2">
                  <w:pPr>
                    <w:jc w:val="center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1</w:t>
                  </w:r>
                </w:p>
              </w:tc>
              <w:tc>
                <w:tcPr>
                  <w:tcW w:w="1279" w:type="pct"/>
                </w:tcPr>
                <w:p w14:paraId="602F1B60" w14:textId="77777777" w:rsidR="002D085A" w:rsidRPr="00CD7C55" w:rsidRDefault="002D085A" w:rsidP="006E2DC2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3409" w:type="pct"/>
                </w:tcPr>
                <w:p w14:paraId="0A3A1E4D" w14:textId="678DA129" w:rsidR="002D085A" w:rsidRPr="00CD7C55" w:rsidRDefault="002D085A" w:rsidP="006E2DC2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gpt12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&amp;</w:t>
                  </w:r>
                  <w:r w:rsidR="00434F66" w:rsidRPr="00CD7C55">
                    <w:rPr>
                      <w:rStyle w:val="a0"/>
                      <w:szCs w:val="18"/>
                    </w:rPr>
                    <w:t>GPT12 Module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</w:p>
                <w:p w14:paraId="72A91D14" w14:textId="3F6C912A" w:rsidR="002D085A" w:rsidRPr="00CD7C55" w:rsidRDefault="002D085A" w:rsidP="006E2DC2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gtm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&amp;</w:t>
                  </w:r>
                  <w:r w:rsidR="00434F66" w:rsidRPr="00CD7C55">
                    <w:rPr>
                      <w:rStyle w:val="a0"/>
                      <w:szCs w:val="18"/>
                    </w:rPr>
                    <w:t>GTM module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3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</w:p>
                <w:p w14:paraId="5CCD6F71" w14:textId="4309C7FB" w:rsidR="002D085A" w:rsidRPr="00CD7C55" w:rsidRDefault="002D085A" w:rsidP="006E2DC2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stm2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&amp;</w:t>
                  </w:r>
                  <w:r w:rsidR="00434F66" w:rsidRPr="00CD7C55">
                    <w:rPr>
                      <w:rStyle w:val="a0"/>
                      <w:szCs w:val="18"/>
                    </w:rPr>
                    <w:t>STM2 module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4)</w:t>
                  </w:r>
                </w:p>
                <w:p w14:paraId="50392089" w14:textId="77777777" w:rsidR="002D085A" w:rsidRPr="00CD7C55" w:rsidRDefault="002D085A" w:rsidP="006E2DC2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current_stm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stm2-&gt;TIM0.B.STM_31_0</w:t>
                  </w:r>
                </w:p>
              </w:tc>
            </w:tr>
          </w:tbl>
          <w:p w14:paraId="746C6C1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7E7C539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rFonts w:hint="eastAsia"/>
                <w:szCs w:val="18"/>
              </w:rPr>
              <w:t>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IfxGpt12_reg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02A0F8D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3</w:t>
            </w:r>
            <w:r w:rsidRPr="00CD7C55">
              <w:rPr>
                <w:rStyle w:val="a0"/>
                <w:rFonts w:hint="eastAsia"/>
                <w:szCs w:val="18"/>
              </w:rPr>
              <w:t>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IfxGtm_reg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74782B1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4</w:t>
            </w:r>
            <w:r w:rsidRPr="00CD7C55">
              <w:rPr>
                <w:rStyle w:val="a0"/>
                <w:rFonts w:hint="eastAsia"/>
                <w:szCs w:val="18"/>
              </w:rPr>
              <w:t>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IfxStm_reg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</w:p>
          <w:p w14:paraId="411A3EBE" w14:textId="77777777" w:rsidR="002D085A" w:rsidRPr="00CD7C55" w:rsidRDefault="006B1290" w:rsidP="006B1290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D62A3D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26E5D5B8" w14:textId="77777777" w:rsidR="006B1290" w:rsidRPr="00CD7C55" w:rsidRDefault="006B1290" w:rsidP="006B1290">
            <w:pPr>
              <w:rPr>
                <w:rStyle w:val="a0"/>
                <w:szCs w:val="18"/>
              </w:rPr>
            </w:pPr>
          </w:p>
          <w:p w14:paraId="5A44AD63" w14:textId="6949CC36" w:rsidR="002D085A" w:rsidRPr="00CD7C55" w:rsidRDefault="00055C55" w:rsidP="006E2DC2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055C55">
              <w:rPr>
                <w:rStyle w:val="a0"/>
                <w:rFonts w:hint="eastAsia"/>
                <w:szCs w:val="18"/>
              </w:rPr>
              <w:t>DCDC 0</w:t>
            </w:r>
            <w:r w:rsidRPr="00055C55">
              <w:rPr>
                <w:rStyle w:val="a0"/>
                <w:rFonts w:hint="eastAsia"/>
                <w:szCs w:val="18"/>
              </w:rPr>
              <w:t>交差時間</w:t>
            </w:r>
            <w:r w:rsidRPr="00055C55">
              <w:rPr>
                <w:rStyle w:val="a0"/>
                <w:rFonts w:hint="eastAsia"/>
                <w:szCs w:val="18"/>
              </w:rPr>
              <w:t>Destination</w:t>
            </w:r>
            <w:r w:rsidRPr="00055C55">
              <w:rPr>
                <w:rStyle w:val="a0"/>
                <w:rFonts w:hint="eastAsia"/>
                <w:szCs w:val="18"/>
              </w:rPr>
              <w:t>配列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判定処理【</w:t>
            </w:r>
            <w:r w:rsidR="002D085A" w:rsidRPr="00CD7C55">
              <w:rPr>
                <w:rStyle w:val="a0"/>
                <w:szCs w:val="18"/>
              </w:rPr>
              <w:t>SWE_DCDC_Mng-005-A-002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6B1290" w:rsidRPr="00CD7C55">
              <w:rPr>
                <w:rFonts w:eastAsia="ＭＳ Ｐゴシック"/>
                <w:sz w:val="18"/>
                <w:szCs w:val="18"/>
              </w:rPr>
              <w:t>(</w:t>
            </w:r>
            <w:r w:rsidR="006B1290" w:rsidRPr="00CD7C55">
              <w:rPr>
                <w:rStyle w:val="a0"/>
                <w:rFonts w:hint="eastAsia"/>
                <w:szCs w:val="18"/>
              </w:rPr>
              <w:t>※</w:t>
            </w:r>
            <w:r w:rsidR="006B1290" w:rsidRPr="00CD7C55">
              <w:rPr>
                <w:rFonts w:eastAsia="ＭＳ Ｐゴシック"/>
                <w:sz w:val="18"/>
                <w:szCs w:val="18"/>
              </w:rPr>
              <w:t>5)</w:t>
            </w:r>
          </w:p>
          <w:tbl>
            <w:tblPr>
              <w:tblW w:w="95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2D085A" w:rsidRPr="00CD7C55" w14:paraId="4DD70B88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17BC9BFD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39B8F767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7F7F0A1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2D085A" w:rsidRPr="00CD7C55" w14:paraId="6F4BE4B1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E23F57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A4CBC3" w14:textId="4F2C2043" w:rsidR="002D085A" w:rsidRPr="00CD7C55" w:rsidRDefault="00055C55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055C55">
                    <w:rPr>
                      <w:rStyle w:val="a0"/>
                      <w:rFonts w:hint="eastAsia"/>
                      <w:szCs w:val="18"/>
                    </w:rPr>
                    <w:t>DCDC 0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交差時間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Destination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配列</w:t>
                  </w:r>
                  <w:r w:rsidR="002D085A" w:rsidRPr="00CD7C55">
                    <w:rPr>
                      <w:rStyle w:val="a0"/>
                      <w:szCs w:val="18"/>
                    </w:rPr>
                    <w:t>(</w:t>
                  </w:r>
                  <w:r w:rsidR="002D085A"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2D085A" w:rsidRPr="00CD7C55">
                    <w:rPr>
                      <w:rStyle w:val="a0"/>
                      <w:szCs w:val="18"/>
                    </w:rPr>
                    <w:t>4)[</w:t>
                  </w:r>
                  <w:r w:rsidR="002D085A" w:rsidRPr="00CD7C55">
                    <w:rPr>
                      <w:rStyle w:val="a0"/>
                      <w:rFonts w:hint="eastAsia"/>
                      <w:szCs w:val="18"/>
                    </w:rPr>
                    <w:t>DCDC PWM Phase A</w:t>
                  </w:r>
                  <w:r w:rsidR="002D085A"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="002D085A" w:rsidRPr="00CD7C55">
                    <w:rPr>
                      <w:rStyle w:val="a0"/>
                      <w:szCs w:val="18"/>
                    </w:rPr>
                    <w:t>(</w:t>
                  </w:r>
                  <w:r w:rsidR="002D085A"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2D085A" w:rsidRPr="00CD7C55">
                    <w:rPr>
                      <w:rStyle w:val="a0"/>
                      <w:szCs w:val="18"/>
                    </w:rPr>
                    <w:t>1)] &gt; current_stm(</w:t>
                  </w:r>
                  <w:r w:rsidR="002D085A"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2D085A" w:rsidRPr="00CD7C55">
                    <w:rPr>
                      <w:rStyle w:val="a0"/>
                      <w:szCs w:val="18"/>
                    </w:rPr>
                    <w:t>2)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29EBE7" w14:textId="6ADE92B6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szCs w:val="18"/>
                    </w:rPr>
                    <w:t>diff_time(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 xml:space="preserve">2) = (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ULONG MAX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値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 xml:space="preserve">3) - 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DCDC 0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交差時間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Destination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配列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DCDC PWM Phase A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 ) + current_stm</w:t>
                  </w:r>
                </w:p>
              </w:tc>
            </w:tr>
            <w:tr w:rsidR="002D085A" w:rsidRPr="00CD7C55" w14:paraId="2C55E5CF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914A2B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D734CD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118CDE" w14:textId="77AF514A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szCs w:val="18"/>
                    </w:rPr>
                    <w:t xml:space="preserve">diff_time = current_stm - 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DCDC 0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交差時間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Destination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配列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DCDC PWM Phase A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</w:t>
                  </w:r>
                </w:p>
              </w:tc>
            </w:tr>
          </w:tbl>
          <w:p w14:paraId="765E02C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1)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インタフェース設計書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[MDL_DCDC]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0F9D5833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2)Auto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変数で定義</w:t>
            </w:r>
          </w:p>
          <w:p w14:paraId="224D5028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3)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マクロ定義を参照</w:t>
            </w:r>
          </w:p>
          <w:p w14:paraId="0B08C7C8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4)SW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[knl_Dcdc]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6AE4EE70" w14:textId="77777777" w:rsidR="006B1290" w:rsidRPr="00CD7C55" w:rsidRDefault="006B1290" w:rsidP="006B1290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A10C8F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6B9C3406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6284B566" w14:textId="3E8B7DDF" w:rsidR="002D085A" w:rsidRPr="00CD7C55" w:rsidRDefault="008510F5" w:rsidP="006E2DC2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A</w:t>
            </w:r>
            <w:r w:rsidRPr="00CD7C55">
              <w:rPr>
                <w:rStyle w:val="a0"/>
                <w:rFonts w:hint="eastAsia"/>
                <w:szCs w:val="18"/>
              </w:rPr>
              <w:t>相処理時間測定用</w:t>
            </w:r>
            <w:r w:rsidRPr="00CD7C55">
              <w:rPr>
                <w:rStyle w:val="a0"/>
                <w:rFonts w:hint="eastAsia"/>
                <w:szCs w:val="18"/>
              </w:rPr>
              <w:t>RAM</w:t>
            </w:r>
            <w:r w:rsidRPr="00CD7C55">
              <w:rPr>
                <w:rStyle w:val="a0"/>
                <w:rFonts w:hint="eastAsia"/>
                <w:szCs w:val="18"/>
              </w:rPr>
              <w:t xml:space="preserve">　測定開始時間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</w:t>
            </w:r>
            <w:r w:rsidR="00EB2CCF">
              <w:rPr>
                <w:rStyle w:val="a0"/>
                <w:rFonts w:asciiTheme="minorHAnsi" w:hAnsiTheme="minorHAnsi" w:cstheme="minorHAnsi" w:hint="eastAsia"/>
                <w:szCs w:val="18"/>
              </w:rPr>
              <w:t>1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="002D085A" w:rsidRPr="00CD7C55">
              <w:rPr>
                <w:rStyle w:val="a0"/>
                <w:szCs w:val="18"/>
              </w:rPr>
              <w:t>SWE_DCDC_Mng-005-A-003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6B1290" w:rsidRPr="00CD7C55">
              <w:rPr>
                <w:rStyle w:val="a0"/>
                <w:rFonts w:hint="eastAsia"/>
                <w:szCs w:val="18"/>
              </w:rPr>
              <w:t>(</w:t>
            </w:r>
            <w:r w:rsidR="006B1290" w:rsidRPr="00CD7C55">
              <w:rPr>
                <w:rStyle w:val="a0"/>
                <w:rFonts w:hint="eastAsia"/>
                <w:szCs w:val="18"/>
              </w:rPr>
              <w:t>※</w:t>
            </w:r>
            <w:r w:rsidR="006B1290" w:rsidRPr="00CD7C55">
              <w:rPr>
                <w:rStyle w:val="a0"/>
                <w:szCs w:val="18"/>
              </w:rPr>
              <w:t>3</w:t>
            </w:r>
            <w:r w:rsidR="006B1290" w:rsidRPr="00CD7C55">
              <w:rPr>
                <w:rStyle w:val="a0"/>
                <w:rFonts w:hint="eastAsia"/>
                <w:szCs w:val="18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2D085A" w:rsidRPr="00CD7C55" w14:paraId="6CCBB796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18300790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59EDC4F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3A7670A2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2D085A" w:rsidRPr="00CD7C55" w14:paraId="3C1D7B7B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4EF34C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D8838D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3B8301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A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相処理時間測定用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RAM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 xml:space="preserve">　測定開始時間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stm2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-&gt;TIM0.B.STM_31_0</w:t>
                  </w:r>
                </w:p>
              </w:tc>
            </w:tr>
          </w:tbl>
          <w:p w14:paraId="5216E76A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53B89D2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6C71E497" w14:textId="77777777" w:rsidR="006B1290" w:rsidRPr="00CD7C55" w:rsidRDefault="006B1290" w:rsidP="006B1290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4C7E9C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685B659F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15566CD7" w14:textId="77777777" w:rsidR="00BB646C" w:rsidRPr="00CD7C55" w:rsidRDefault="00D17703" w:rsidP="00BB646C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マスク</w:t>
            </w:r>
            <w:r w:rsidR="00BB646C" w:rsidRPr="00CD7C55">
              <w:rPr>
                <w:rStyle w:val="a0"/>
                <w:rFonts w:hint="eastAsia"/>
                <w:szCs w:val="18"/>
              </w:rPr>
              <w:t>時間の半分の時間を</w:t>
            </w:r>
            <w:r w:rsidR="00BB646C" w:rsidRPr="00CD7C55">
              <w:rPr>
                <w:rStyle w:val="a0"/>
                <w:rFonts w:hint="eastAsia"/>
                <w:szCs w:val="18"/>
              </w:rPr>
              <w:t>ISR</w:t>
            </w:r>
            <w:r w:rsidRPr="00CD7C55">
              <w:rPr>
                <w:rStyle w:val="a0"/>
                <w:rFonts w:hint="eastAsia"/>
                <w:szCs w:val="18"/>
              </w:rPr>
              <w:t>キャンセル</w:t>
            </w:r>
            <w:r w:rsidR="00BB646C" w:rsidRPr="00CD7C55">
              <w:rPr>
                <w:rStyle w:val="a0"/>
                <w:rFonts w:hint="eastAsia"/>
                <w:szCs w:val="18"/>
              </w:rPr>
              <w:t>時間に設定</w:t>
            </w:r>
            <w:r w:rsidR="00BB646C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="00BB646C" w:rsidRPr="00CD7C55">
              <w:rPr>
                <w:rStyle w:val="a0"/>
                <w:szCs w:val="18"/>
              </w:rPr>
              <w:t>SWE_DCDC_Mng-005-A-004</w:t>
            </w:r>
            <w:r w:rsidR="00BB646C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724163" w:rsidRPr="00CD7C55">
              <w:rPr>
                <w:rFonts w:eastAsia="ＭＳ Ｐゴシック"/>
                <w:sz w:val="18"/>
                <w:szCs w:val="18"/>
              </w:rPr>
              <w:t>(</w:t>
            </w:r>
            <w:r w:rsidR="00724163" w:rsidRPr="00CD7C55">
              <w:rPr>
                <w:rStyle w:val="a0"/>
                <w:rFonts w:hint="eastAsia"/>
                <w:szCs w:val="18"/>
              </w:rPr>
              <w:t>※</w:t>
            </w:r>
            <w:r w:rsidR="00724163" w:rsidRPr="00CD7C55">
              <w:rPr>
                <w:rFonts w:eastAsia="ＭＳ Ｐゴシック"/>
                <w:sz w:val="18"/>
                <w:szCs w:val="18"/>
              </w:rPr>
              <w:t>5)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BB646C" w:rsidRPr="00CD7C55" w14:paraId="47875889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2F9A330C" w14:textId="77777777" w:rsidR="00BB646C" w:rsidRPr="00CD7C55" w:rsidRDefault="00BB646C" w:rsidP="00BB646C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49A51D03" w14:textId="77777777" w:rsidR="00BB646C" w:rsidRPr="00CD7C55" w:rsidRDefault="00BB646C" w:rsidP="00BB646C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E56EB22" w14:textId="77777777" w:rsidR="00BB646C" w:rsidRPr="00CD7C55" w:rsidRDefault="00BB646C" w:rsidP="00BB646C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BB646C" w:rsidRPr="00CD7C55" w14:paraId="726B3509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5C49CD" w14:textId="77777777" w:rsidR="00BB646C" w:rsidRPr="00CD7C55" w:rsidRDefault="00BB646C" w:rsidP="00BB646C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8802A2" w14:textId="77777777" w:rsidR="00BB646C" w:rsidRPr="00CD7C55" w:rsidRDefault="00BB646C" w:rsidP="00BB646C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D9CD6D" w14:textId="1BCE89C8" w:rsidR="00BB646C" w:rsidRPr="00CD7C55" w:rsidRDefault="00BB646C" w:rsidP="00BB646C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ISR</w:t>
                  </w:r>
                  <w:r w:rsidR="00D17703"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キャンセル</w:t>
                  </w:r>
                  <w:r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時間</w:t>
                  </w:r>
                  <w:r w:rsidR="00323BD4" w:rsidRPr="00CD7C55">
                    <w:rPr>
                      <w:rStyle w:val="a0"/>
                      <w:szCs w:val="18"/>
                    </w:rPr>
                    <w:t>(</w:t>
                  </w:r>
                  <w:r w:rsidR="00323BD4"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323BD4" w:rsidRPr="00CD7C55">
                    <w:rPr>
                      <w:rStyle w:val="a0"/>
                      <w:szCs w:val="18"/>
                    </w:rPr>
                    <w:t>1)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="00323BD4" w:rsidRPr="00CD7C55">
                    <w:rPr>
                      <w:rStyle w:val="a0"/>
                      <w:rFonts w:hint="eastAsia"/>
                      <w:szCs w:val="18"/>
                    </w:rPr>
                    <w:t>DCDC PWM Phase A</w:t>
                  </w:r>
                  <w:r w:rsidR="00323BD4"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="00323BD4" w:rsidRPr="00CD7C55">
                    <w:rPr>
                      <w:rStyle w:val="a0"/>
                      <w:szCs w:val="18"/>
                    </w:rPr>
                    <w:t>(</w:t>
                  </w:r>
                  <w:r w:rsidR="00323BD4"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323BD4" w:rsidRPr="00CD7C55">
                    <w:rPr>
                      <w:rStyle w:val="a0"/>
                      <w:szCs w:val="18"/>
                    </w:rPr>
                    <w:t>2)</w:t>
                  </w:r>
                  <w:r w:rsidRPr="00CD7C55">
                    <w:rPr>
                      <w:rStyle w:val="a0"/>
                      <w:szCs w:val="18"/>
                    </w:rPr>
                    <w:t xml:space="preserve">] 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MIN</w:t>
                  </w:r>
                  <w:r w:rsidR="00D17703" w:rsidRPr="00CD7C55">
                    <w:rPr>
                      <w:rStyle w:val="a0"/>
                      <w:rFonts w:hint="eastAsia"/>
                      <w:szCs w:val="18"/>
                    </w:rPr>
                    <w:t>リミット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処理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(LONG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型→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LONG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型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="00EC719C"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="00EC719C"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szCs w:val="18"/>
                    </w:rPr>
                    <w:t>,</w:t>
                  </w:r>
                  <w:r w:rsidR="00EC719C"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="00EC719C"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="00EC719C"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szCs w:val="18"/>
                    </w:rPr>
                    <w:t>)</w:t>
                  </w:r>
                </w:p>
                <w:p w14:paraId="57AAC0DD" w14:textId="59D2CFB5" w:rsidR="00EC719C" w:rsidRPr="00CD7C55" w:rsidRDefault="00EC719C" w:rsidP="00BB646C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 xml:space="preserve">1: </w:t>
                  </w:r>
                  <w:r w:rsidR="00434002" w:rsidRPr="00434002">
                    <w:rPr>
                      <w:rStyle w:val="a0"/>
                      <w:rFonts w:hint="eastAsia"/>
                      <w:szCs w:val="18"/>
                    </w:rPr>
                    <w:t>DCDC ZC_ISR</w:t>
                  </w:r>
                  <w:r w:rsidR="00434002" w:rsidRPr="00434002">
                    <w:rPr>
                      <w:rStyle w:val="a0"/>
                      <w:rFonts w:hint="eastAsia"/>
                      <w:szCs w:val="18"/>
                    </w:rPr>
                    <w:t>パラメータ</w:t>
                  </w:r>
                  <w:r w:rsidR="00CB3F14" w:rsidRPr="00CD7C55">
                    <w:rPr>
                      <w:rStyle w:val="a0"/>
                      <w:szCs w:val="18"/>
                    </w:rPr>
                    <w:t>(</w:t>
                  </w:r>
                  <w:r w:rsidR="00CB3F14"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CB3F14" w:rsidRPr="00CD7C55">
                    <w:rPr>
                      <w:rStyle w:val="a0"/>
                      <w:szCs w:val="18"/>
                    </w:rPr>
                    <w:t>3)</w:t>
                  </w:r>
                  <w:r w:rsidRPr="00CD7C55">
                    <w:rPr>
                      <w:rStyle w:val="a0"/>
                      <w:szCs w:val="18"/>
                    </w:rPr>
                    <w:t>.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="00D17703" w:rsidRPr="00CD7C55">
                    <w:rPr>
                      <w:rStyle w:val="a0"/>
                      <w:rFonts w:hint="eastAsia"/>
                      <w:szCs w:val="18"/>
                    </w:rPr>
                    <w:t>マスク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時間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="00323BD4" w:rsidRPr="00CD7C55">
                    <w:rPr>
                      <w:rStyle w:val="a0"/>
                      <w:rFonts w:hint="eastAsia"/>
                      <w:szCs w:val="18"/>
                    </w:rPr>
                    <w:t>DCDC PWM Phase A</w:t>
                  </w:r>
                  <w:r w:rsidR="00323BD4"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 / 2</w:t>
                  </w:r>
                </w:p>
                <w:p w14:paraId="4CB5B846" w14:textId="07773956" w:rsidR="00EC719C" w:rsidRPr="00CD7C55" w:rsidRDefault="00EC719C" w:rsidP="00BB646C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 xml:space="preserve">2: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ISR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キャンセル時間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="006F52DE" w:rsidRPr="00CD7C55">
                    <w:rPr>
                      <w:rStyle w:val="a0"/>
                      <w:szCs w:val="18"/>
                    </w:rPr>
                    <w:t>(</w:t>
                  </w:r>
                  <w:r w:rsidR="006F52DE"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6F52DE" w:rsidRPr="00CD7C55">
                    <w:rPr>
                      <w:rStyle w:val="a0"/>
                      <w:szCs w:val="18"/>
                    </w:rPr>
                    <w:t>4)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="00323BD4" w:rsidRPr="00CD7C55">
                    <w:rPr>
                      <w:rStyle w:val="a0"/>
                      <w:rFonts w:hint="eastAsia"/>
                      <w:szCs w:val="18"/>
                    </w:rPr>
                    <w:t>DCDC PWM Phase A</w:t>
                  </w:r>
                  <w:r w:rsidR="00323BD4"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</w:t>
                  </w:r>
                </w:p>
              </w:tc>
            </w:tr>
          </w:tbl>
          <w:p w14:paraId="15DE91C8" w14:textId="77777777" w:rsidR="00BB646C" w:rsidRPr="00CD7C55" w:rsidRDefault="00BB646C" w:rsidP="00BB646C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1)</w:t>
            </w:r>
            <w:r w:rsidR="00323BD4"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168B74B5" w14:textId="77777777" w:rsidR="00BB646C" w:rsidRPr="00CD7C55" w:rsidRDefault="00BB646C" w:rsidP="00BB646C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2)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インタフェース設計書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[MDL_DCDC]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7F090F6E" w14:textId="77777777" w:rsidR="00BB646C" w:rsidRPr="00CD7C55" w:rsidRDefault="00BB646C" w:rsidP="00BB646C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3)SW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19A1DA56" w14:textId="77777777" w:rsidR="00BB646C" w:rsidRPr="00CD7C55" w:rsidRDefault="00BB646C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4)SW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7141D3F4" w14:textId="77777777" w:rsidR="00724163" w:rsidRPr="00CD7C55" w:rsidRDefault="00724163" w:rsidP="00724163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EE192B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056D391F" w14:textId="77777777" w:rsidR="006F52DE" w:rsidRPr="00CD7C55" w:rsidRDefault="006F52DE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4A3508F1" w14:textId="267D19A2" w:rsidR="002D085A" w:rsidRPr="00CD7C55" w:rsidRDefault="00A73005" w:rsidP="006E2DC2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  <w:lang w:eastAsia="zh-CN"/>
              </w:rPr>
              <w:t>ISR</w:t>
            </w:r>
            <w:r w:rsidR="00D17703" w:rsidRPr="00CD7C55">
              <w:rPr>
                <w:rStyle w:val="a0"/>
                <w:rFonts w:hint="eastAsia"/>
                <w:szCs w:val="18"/>
                <w:lang w:eastAsia="zh-CN"/>
              </w:rPr>
              <w:t>キャンセル</w:t>
            </w:r>
            <w:r w:rsidRPr="00CD7C55">
              <w:rPr>
                <w:rStyle w:val="a0"/>
                <w:rFonts w:hint="eastAsia"/>
                <w:szCs w:val="18"/>
                <w:lang w:eastAsia="zh-CN"/>
              </w:rPr>
              <w:t>時間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判定処理【</w:t>
            </w:r>
            <w:r w:rsidR="002D085A" w:rsidRPr="00CD7C55">
              <w:rPr>
                <w:rStyle w:val="a0"/>
                <w:szCs w:val="18"/>
              </w:rPr>
              <w:t>SWE_DCDC_Mng-005-A-00</w:t>
            </w:r>
            <w:r w:rsidRPr="00CD7C55">
              <w:rPr>
                <w:rStyle w:val="a0"/>
                <w:szCs w:val="18"/>
              </w:rPr>
              <w:t>5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724163" w:rsidRPr="00CD7C55">
              <w:rPr>
                <w:rFonts w:eastAsia="ＭＳ Ｐゴシック"/>
                <w:sz w:val="18"/>
                <w:szCs w:val="18"/>
              </w:rPr>
              <w:t>(</w:t>
            </w:r>
            <w:r w:rsidR="00724163" w:rsidRPr="00CD7C55">
              <w:rPr>
                <w:rStyle w:val="a0"/>
                <w:rFonts w:hint="eastAsia"/>
                <w:szCs w:val="18"/>
              </w:rPr>
              <w:t>※</w:t>
            </w:r>
            <w:r w:rsidR="00724163" w:rsidRPr="00CD7C55">
              <w:rPr>
                <w:rFonts w:eastAsia="ＭＳ Ｐゴシック"/>
                <w:sz w:val="18"/>
                <w:szCs w:val="18"/>
              </w:rPr>
              <w:t>5)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2D085A" w:rsidRPr="00CD7C55" w14:paraId="34189941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6FA4E59B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24096645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17A51B64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2D085A" w:rsidRPr="00CD7C55" w14:paraId="06CD8316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BC28DB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783606" w14:textId="4426A9A6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diff_time(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 xml:space="preserve">1) &lt; </w:t>
                  </w:r>
                  <w:r w:rsidR="00A73005"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ISR</w:t>
                  </w:r>
                  <w:r w:rsidR="00D17703"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キャンセル</w:t>
                  </w:r>
                  <w:r w:rsidR="00A73005"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時間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A47B29" w:rsidRPr="00CD7C55">
                    <w:rPr>
                      <w:rStyle w:val="a0"/>
                      <w:szCs w:val="18"/>
                    </w:rPr>
                    <w:t>4</w:t>
                  </w:r>
                  <w:r w:rsidRPr="00CD7C55">
                    <w:rPr>
                      <w:rStyle w:val="a0"/>
                      <w:szCs w:val="18"/>
                    </w:rPr>
                    <w:t>)</w:t>
                  </w:r>
                  <w:r w:rsidRPr="00CD7C55">
                    <w:rPr>
                      <w:rStyle w:val="a0"/>
                      <w:rFonts w:ascii="Calibri" w:hAnsi="Calibri" w:cs="Calibri"/>
                      <w:szCs w:val="18"/>
                    </w:rPr>
                    <w:t>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DCDC PWM Phase A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2)]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BD3D33" w14:textId="360C8D42" w:rsidR="002D085A" w:rsidRPr="00CD7C55" w:rsidRDefault="002D085A" w:rsidP="006E2DC2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="00434002" w:rsidRPr="00434002">
                    <w:rPr>
                      <w:rStyle w:val="a0"/>
                      <w:rFonts w:hint="eastAsia"/>
                      <w:szCs w:val="18"/>
                    </w:rPr>
                    <w:t>DCDC ZC_ISR</w:t>
                  </w:r>
                  <w:r w:rsidR="00434002" w:rsidRPr="00434002">
                    <w:rPr>
                      <w:rStyle w:val="a0"/>
                      <w:rFonts w:hint="eastAsia"/>
                      <w:szCs w:val="18"/>
                    </w:rPr>
                    <w:t>パラメータ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3).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検知時のカウンタ数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szCs w:val="18"/>
                    </w:rPr>
                    <w:t xml:space="preserve">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ZeroCross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時間取得処理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="00955A68"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="00955A68"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szCs w:val="18"/>
                    </w:rPr>
                    <w:t>)</w:t>
                  </w:r>
                </w:p>
                <w:p w14:paraId="37E1B022" w14:textId="1A93DBB2" w:rsidR="00955A68" w:rsidRPr="00CD7C55" w:rsidRDefault="00955A68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1: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DCDC PWM Phase A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</w:p>
                <w:p w14:paraId="682EE3B0" w14:textId="569E5AC0" w:rsidR="002D085A" w:rsidRPr="00CD7C55" w:rsidRDefault="002D085A" w:rsidP="006E2DC2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位相調整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メイン処理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="00256D83"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="00256D83"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szCs w:val="18"/>
                    </w:rPr>
                    <w:t>,</w:t>
                  </w:r>
                  <w:r w:rsidR="00256D83" w:rsidRPr="00CD7C55">
                    <w:rPr>
                      <w:rStyle w:val="a0"/>
                      <w:szCs w:val="18"/>
                    </w:rPr>
                    <w:t xml:space="preserve"> </w:t>
                  </w:r>
                  <w:r w:rsidR="00256D83"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="00256D83"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szCs w:val="18"/>
                    </w:rPr>
                    <w:t>)</w:t>
                  </w:r>
                </w:p>
                <w:p w14:paraId="69E1C0E2" w14:textId="380D3ABE" w:rsidR="00256D83" w:rsidRPr="00CD7C55" w:rsidRDefault="00256D83" w:rsidP="00256D83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1: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szCs w:val="18"/>
                    </w:rPr>
                    <w:t>&amp;</w:t>
                  </w:r>
                  <w:r w:rsidR="00434002" w:rsidRPr="00434002">
                    <w:rPr>
                      <w:rStyle w:val="a0"/>
                      <w:rFonts w:hint="eastAsia"/>
                      <w:szCs w:val="18"/>
                    </w:rPr>
                    <w:t>DCDC ZC_ISR</w:t>
                  </w:r>
                  <w:r w:rsidR="00434002" w:rsidRPr="00434002">
                    <w:rPr>
                      <w:rStyle w:val="a0"/>
                      <w:rFonts w:hint="eastAsia"/>
                      <w:szCs w:val="18"/>
                    </w:rPr>
                    <w:t>パラメータ</w:t>
                  </w:r>
                </w:p>
                <w:p w14:paraId="7C27329C" w14:textId="27A5630E" w:rsidR="00256D83" w:rsidRPr="00CD7C55" w:rsidRDefault="00256D83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2: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DCDC PWM Phase A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</w:p>
              </w:tc>
            </w:tr>
            <w:tr w:rsidR="002D085A" w:rsidRPr="00CD7C55" w14:paraId="7EF7A166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2A9293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45D1FE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95C6C8" w14:textId="0ED5CCB5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ISR</w:t>
                  </w:r>
                  <w:r w:rsidR="00D735E6" w:rsidRPr="00CD7C55">
                    <w:rPr>
                      <w:rStyle w:val="a0"/>
                      <w:rFonts w:hint="eastAsia"/>
                      <w:szCs w:val="18"/>
                    </w:rPr>
                    <w:t>キャンセル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検知回数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="00A47B29" w:rsidRPr="00CD7C55">
                    <w:rPr>
                      <w:rStyle w:val="a0"/>
                      <w:szCs w:val="18"/>
                    </w:rPr>
                    <w:t>4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DCDC PWM Phase A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]++</w:t>
                  </w:r>
                </w:p>
              </w:tc>
            </w:tr>
          </w:tbl>
          <w:p w14:paraId="7CF7AF7A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1)Auto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変数で定義</w:t>
            </w:r>
          </w:p>
          <w:p w14:paraId="4513CB0A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2)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インタフェース設計書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[MDL_DCDC]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236111E1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3)SW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0334B281" w14:textId="128BC3FE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4)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17B0AC1F" w14:textId="77777777" w:rsidR="00724163" w:rsidRPr="00CD7C55" w:rsidRDefault="00724163" w:rsidP="00724163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2E3777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6FC7F003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644F9042" w14:textId="68D4C44F" w:rsidR="002D085A" w:rsidRPr="00CD7C55" w:rsidRDefault="00B13C18" w:rsidP="006E2DC2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マスク期間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  <w:r w:rsidR="00524CDF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="002D085A" w:rsidRPr="00CD7C55">
              <w:rPr>
                <w:rStyle w:val="a0"/>
                <w:szCs w:val="18"/>
              </w:rPr>
              <w:t>SWE_DCDC_Mng-005-A-00</w:t>
            </w:r>
            <w:r w:rsidR="00F85954" w:rsidRPr="00CD7C55">
              <w:rPr>
                <w:rStyle w:val="a0"/>
                <w:szCs w:val="18"/>
              </w:rPr>
              <w:t>6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265C0E" w:rsidRPr="00CD7C55">
              <w:rPr>
                <w:rFonts w:eastAsia="ＭＳ Ｐゴシック"/>
                <w:sz w:val="18"/>
                <w:szCs w:val="18"/>
              </w:rPr>
              <w:t>(</w:t>
            </w:r>
            <w:r w:rsidR="00265C0E" w:rsidRPr="00CD7C55">
              <w:rPr>
                <w:rStyle w:val="a0"/>
                <w:rFonts w:hint="eastAsia"/>
                <w:szCs w:val="18"/>
              </w:rPr>
              <w:t>※</w:t>
            </w:r>
            <w:r w:rsidR="00265C0E"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2D085A" w:rsidRPr="00CD7C55" w14:paraId="16A26C69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B5E26D7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4604F167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46ADDA74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2D085A" w:rsidRPr="00CD7C55" w14:paraId="2EDE6AF1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25AA92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0D863E" w14:textId="457C03C9" w:rsidR="002D085A" w:rsidRPr="00CD7C55" w:rsidRDefault="00B13C18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マスク期間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="006F4721" w:rsidRPr="00CD7C55">
                    <w:rPr>
                      <w:rStyle w:val="a0"/>
                      <w:szCs w:val="18"/>
                    </w:rPr>
                    <w:t>(</w:t>
                  </w:r>
                  <w:r w:rsidR="006F4721"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6F4721" w:rsidRPr="00CD7C55">
                    <w:rPr>
                      <w:rStyle w:val="a0"/>
                      <w:szCs w:val="18"/>
                    </w:rPr>
                    <w:t>2)</w:t>
                  </w:r>
                  <w:r w:rsidR="00524CDF" w:rsidRPr="00CD7C55">
                    <w:rPr>
                      <w:rStyle w:val="a0"/>
                      <w:szCs w:val="18"/>
                    </w:rPr>
                    <w:t>[0] != 0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E3E53E" w14:textId="425E0231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szCs w:val="18"/>
                    </w:rPr>
                    <w:t>gpt12(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6F4721"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szCs w:val="18"/>
                    </w:rPr>
                    <w:t xml:space="preserve">)-&gt;T2.U = </w:t>
                  </w:r>
                  <w:r w:rsidR="00B13C18"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="00B13C18" w:rsidRPr="00CD7C55">
                    <w:rPr>
                      <w:rStyle w:val="a0"/>
                      <w:rFonts w:hint="eastAsia"/>
                      <w:szCs w:val="18"/>
                    </w:rPr>
                    <w:t>マスク期間</w:t>
                  </w:r>
                  <w:r w:rsidR="00B13C18"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="00B13C18"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="006F4721" w:rsidRPr="00CD7C55">
                    <w:rPr>
                      <w:rStyle w:val="a0"/>
                      <w:szCs w:val="18"/>
                    </w:rPr>
                    <w:t>0</w:t>
                  </w:r>
                  <w:r w:rsidRPr="00CD7C55">
                    <w:rPr>
                      <w:rStyle w:val="a0"/>
                      <w:szCs w:val="18"/>
                    </w:rPr>
                    <w:t>]</w:t>
                  </w:r>
                </w:p>
              </w:tc>
            </w:tr>
            <w:tr w:rsidR="00524CDF" w:rsidRPr="00CD7C55" w14:paraId="5F42B4E5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B97D37" w14:textId="77777777" w:rsidR="00524CDF" w:rsidRPr="00CD7C55" w:rsidRDefault="00524CDF" w:rsidP="006E2DC2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055C67" w14:textId="77777777" w:rsidR="00524CDF" w:rsidRPr="00CD7C55" w:rsidRDefault="00524CDF" w:rsidP="006E2DC2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6C8D0" w14:textId="77777777" w:rsidR="00524CDF" w:rsidRPr="00CD7C55" w:rsidRDefault="00524CDF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-</w:t>
                  </w:r>
                </w:p>
              </w:tc>
            </w:tr>
          </w:tbl>
          <w:p w14:paraId="1D228D29" w14:textId="49D50D6A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1)</w:t>
            </w:r>
            <w:r w:rsidR="006F4721" w:rsidRPr="00CD7C55">
              <w:rPr>
                <w:rStyle w:val="a0"/>
                <w:szCs w:val="18"/>
              </w:rPr>
              <w:t>Auto</w:t>
            </w:r>
            <w:r w:rsidR="006F4721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変数で定義</w:t>
            </w:r>
          </w:p>
          <w:p w14:paraId="518E1ACF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58BC71B0" w14:textId="75B79DD6" w:rsidR="00265C0E" w:rsidRPr="00CD7C55" w:rsidRDefault="00265C0E" w:rsidP="00265C0E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D86381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D86381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HW_TYPE_A_NESJSG_B01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50624401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64D7B6BF" w14:textId="47E7C1BB" w:rsidR="002D085A" w:rsidRPr="00CD7C55" w:rsidRDefault="006B23E4" w:rsidP="006E2DC2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カウント回数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  <w:r w:rsidR="00D80093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="002D085A" w:rsidRPr="00CD7C55">
              <w:rPr>
                <w:rStyle w:val="a0"/>
                <w:szCs w:val="18"/>
              </w:rPr>
              <w:t>SWE_DCDC_Mng-005-A-00</w:t>
            </w:r>
            <w:r w:rsidR="00570501" w:rsidRPr="00CD7C55">
              <w:rPr>
                <w:rStyle w:val="a0"/>
                <w:szCs w:val="18"/>
              </w:rPr>
              <w:t>7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265C0E" w:rsidRPr="00CD7C55">
              <w:rPr>
                <w:rFonts w:eastAsia="ＭＳ Ｐゴシック"/>
                <w:sz w:val="18"/>
                <w:szCs w:val="18"/>
              </w:rPr>
              <w:t>(</w:t>
            </w:r>
            <w:r w:rsidR="00265C0E" w:rsidRPr="00CD7C55">
              <w:rPr>
                <w:rStyle w:val="a0"/>
                <w:rFonts w:hint="eastAsia"/>
                <w:szCs w:val="18"/>
              </w:rPr>
              <w:t>※</w:t>
            </w:r>
            <w:r w:rsidR="00265C0E"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2D085A" w:rsidRPr="00CD7C55" w14:paraId="1FCBF3B3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428ABC2A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F617DFC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3A2B0783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2D085A" w:rsidRPr="00CD7C55" w14:paraId="082C5E21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50DBF6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136694" w14:textId="173DAD5B" w:rsidR="002D085A" w:rsidRPr="00CD7C55" w:rsidRDefault="006B23E4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カウント回数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="00A05DBD" w:rsidRPr="00CD7C55">
                    <w:rPr>
                      <w:rStyle w:val="a0"/>
                      <w:szCs w:val="18"/>
                    </w:rPr>
                    <w:t>(</w:t>
                  </w:r>
                  <w:r w:rsidR="00A05DBD"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A05DBD" w:rsidRPr="00CD7C55">
                    <w:rPr>
                      <w:rStyle w:val="a0"/>
                      <w:szCs w:val="18"/>
                    </w:rPr>
                    <w:t>2)[0] != 0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52F923" w14:textId="7B52AE8A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szCs w:val="18"/>
                    </w:rPr>
                    <w:t>gtm(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A05DBD"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szCs w:val="18"/>
                    </w:rPr>
                    <w:t>)-&gt;TIM[4].CH4.</w:t>
                  </w:r>
                  <w:r w:rsidR="00570501" w:rsidRPr="00CD7C55">
                    <w:rPr>
                      <w:rStyle w:val="a0"/>
                      <w:szCs w:val="18"/>
                    </w:rPr>
                    <w:t>CNTS</w:t>
                  </w:r>
                  <w:r w:rsidRPr="00CD7C55">
                    <w:rPr>
                      <w:rStyle w:val="a0"/>
                      <w:szCs w:val="18"/>
                    </w:rPr>
                    <w:t xml:space="preserve">.U = </w:t>
                  </w:r>
                  <w:r w:rsidR="006B23E4"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="006B23E4" w:rsidRPr="00CD7C55">
                    <w:rPr>
                      <w:rStyle w:val="a0"/>
                      <w:rFonts w:hint="eastAsia"/>
                      <w:szCs w:val="18"/>
                    </w:rPr>
                    <w:t>カウント回数</w:t>
                  </w:r>
                  <w:r w:rsidR="006B23E4"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="006B23E4"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="00A05DBD" w:rsidRPr="00CD7C55">
                    <w:rPr>
                      <w:rStyle w:val="a0"/>
                      <w:szCs w:val="18"/>
                    </w:rPr>
                    <w:t>0]</w:t>
                  </w:r>
                </w:p>
              </w:tc>
            </w:tr>
            <w:tr w:rsidR="00D80093" w:rsidRPr="00CD7C55" w14:paraId="1EB3790E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23C41F" w14:textId="77777777" w:rsidR="00D80093" w:rsidRPr="00CD7C55" w:rsidRDefault="00D80093" w:rsidP="00D80093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27B293" w14:textId="77777777" w:rsidR="00D80093" w:rsidRPr="00CD7C55" w:rsidRDefault="00D80093" w:rsidP="00D80093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FA9F05" w14:textId="77777777" w:rsidR="00D80093" w:rsidRPr="00CD7C55" w:rsidRDefault="00D80093" w:rsidP="00D80093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-</w:t>
                  </w:r>
                </w:p>
              </w:tc>
            </w:tr>
          </w:tbl>
          <w:p w14:paraId="07ACD916" w14:textId="01DA025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A05DBD"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szCs w:val="18"/>
              </w:rPr>
              <w:t>)Auto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変数で定義</w:t>
            </w:r>
          </w:p>
          <w:p w14:paraId="0D10DB84" w14:textId="239865DA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A05DBD"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szCs w:val="18"/>
              </w:rPr>
              <w:t>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5AC2051C" w14:textId="77777777" w:rsidR="002D085A" w:rsidRPr="00CD7C55" w:rsidRDefault="00265C0E" w:rsidP="00265C0E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B668F7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B668F7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HW_TYPE_A_NESJSG_B01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604AD8D0" w14:textId="77777777" w:rsidR="00265C0E" w:rsidRPr="00CD7C55" w:rsidRDefault="00265C0E" w:rsidP="00265C0E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326C9501" w14:textId="546160AC" w:rsidR="002D085A" w:rsidRPr="00CD7C55" w:rsidRDefault="009C091C" w:rsidP="006E2DC2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タイムアウト時間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  <w:r w:rsidR="00B13C18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</w:t>
            </w:r>
            <w:r w:rsidR="00211CE4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1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="002D085A" w:rsidRPr="00CD7C55">
              <w:rPr>
                <w:rStyle w:val="a0"/>
                <w:szCs w:val="18"/>
              </w:rPr>
              <w:t>SWE_DCDC_Mng-005-A-00</w:t>
            </w:r>
            <w:r w:rsidR="00B13C18" w:rsidRPr="00CD7C55">
              <w:rPr>
                <w:rStyle w:val="a0"/>
                <w:szCs w:val="18"/>
              </w:rPr>
              <w:t>8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265C0E" w:rsidRPr="00CD7C55">
              <w:rPr>
                <w:rFonts w:eastAsia="ＭＳ Ｐゴシック"/>
                <w:sz w:val="18"/>
                <w:szCs w:val="18"/>
              </w:rPr>
              <w:t>(</w:t>
            </w:r>
            <w:r w:rsidR="00265C0E" w:rsidRPr="00CD7C55">
              <w:rPr>
                <w:rStyle w:val="a0"/>
                <w:rFonts w:hint="eastAsia"/>
                <w:szCs w:val="18"/>
              </w:rPr>
              <w:t>※</w:t>
            </w:r>
            <w:r w:rsidR="00265C0E"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2D085A" w:rsidRPr="00CD7C55" w14:paraId="21A42206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A9D215B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4915594E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30FD67C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B13C18" w:rsidRPr="00CD7C55" w14:paraId="3A324C98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BA04E4" w14:textId="36C67768" w:rsidR="00B13C18" w:rsidRPr="00CD7C55" w:rsidRDefault="00B13C18" w:rsidP="00B13C18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5A67F5" w14:textId="7E9E5C0D" w:rsidR="00B13C18" w:rsidRPr="00CD7C55" w:rsidRDefault="009C091C" w:rsidP="00B13C18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タイムアウト時間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="00B13C18" w:rsidRPr="00CD7C55">
                    <w:rPr>
                      <w:rStyle w:val="a0"/>
                      <w:szCs w:val="18"/>
                    </w:rPr>
                    <w:t>(</w:t>
                  </w:r>
                  <w:r w:rsidR="00B13C18"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B13C18" w:rsidRPr="00CD7C55">
                    <w:rPr>
                      <w:rStyle w:val="a0"/>
                      <w:szCs w:val="18"/>
                    </w:rPr>
                    <w:t>2)[0] != 0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5306A3" w14:textId="19C5A188" w:rsidR="00B13C18" w:rsidRPr="00CD7C55" w:rsidRDefault="00B13C18" w:rsidP="00B13C18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szCs w:val="18"/>
                    </w:rPr>
                    <w:t>gtm(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1)-&gt;</w:t>
                  </w:r>
                  <w:r w:rsidR="004F090E" w:rsidRPr="00CD7C55">
                    <w:rPr>
                      <w:rStyle w:val="a0"/>
                      <w:szCs w:val="18"/>
                    </w:rPr>
                    <w:t>TIM[4].CH4.TDUV.U</w:t>
                  </w:r>
                  <w:r w:rsidRPr="00CD7C55">
                    <w:rPr>
                      <w:rStyle w:val="a0"/>
                      <w:szCs w:val="18"/>
                    </w:rPr>
                    <w:t xml:space="preserve"> =</w:t>
                  </w:r>
                  <w:r w:rsidR="009C091C" w:rsidRPr="00CD7C55">
                    <w:rPr>
                      <w:rStyle w:val="a0"/>
                      <w:szCs w:val="18"/>
                    </w:rPr>
                    <w:t xml:space="preserve"> </w:t>
                  </w:r>
                  <w:r w:rsidR="009C091C" w:rsidRPr="00CD7C55">
                    <w:rPr>
                      <w:rStyle w:val="a0"/>
                      <w:rFonts w:hint="eastAsia"/>
                      <w:szCs w:val="18"/>
                    </w:rPr>
                    <w:t>タイムアウト時間</w:t>
                  </w:r>
                  <w:r w:rsidR="009C091C"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="009C091C"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szCs w:val="18"/>
                    </w:rPr>
                    <w:t>[0]</w:t>
                  </w:r>
                </w:p>
              </w:tc>
            </w:tr>
            <w:tr w:rsidR="00B13C18" w:rsidRPr="00CD7C55" w14:paraId="6E1835DE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B13198" w14:textId="77777777" w:rsidR="00B13C18" w:rsidRPr="00CD7C55" w:rsidRDefault="00B13C18" w:rsidP="00B13C18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C86DE8" w14:textId="77777777" w:rsidR="00B13C18" w:rsidRPr="00CD7C55" w:rsidRDefault="00B13C18" w:rsidP="00B13C18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2D4762" w14:textId="77777777" w:rsidR="00B13C18" w:rsidRPr="00CD7C55" w:rsidRDefault="00B13C18" w:rsidP="00B13C18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-</w:t>
                  </w:r>
                </w:p>
              </w:tc>
            </w:tr>
          </w:tbl>
          <w:p w14:paraId="31D7797D" w14:textId="77777777" w:rsidR="00AD5DD0" w:rsidRPr="00CD7C55" w:rsidRDefault="00AD5DD0" w:rsidP="00AD5DD0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1)Auto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変数で定義</w:t>
            </w:r>
          </w:p>
          <w:p w14:paraId="325C835B" w14:textId="77777777" w:rsidR="00AD5DD0" w:rsidRPr="00CD7C55" w:rsidRDefault="00AD5DD0" w:rsidP="00AD5DD0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222816D2" w14:textId="77777777" w:rsidR="00814BFF" w:rsidRPr="00CD7C55" w:rsidRDefault="00265C0E" w:rsidP="00265C0E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8E7C01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8E7C01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HW_TYPE_A_NESJSG_B01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77004B2E" w14:textId="77777777" w:rsidR="00265C0E" w:rsidRPr="00CD7C55" w:rsidRDefault="00265C0E" w:rsidP="00265C0E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7FB386FF" w14:textId="77777777" w:rsidR="00814BFF" w:rsidRPr="00CD7C55" w:rsidRDefault="00814BFF" w:rsidP="00814BFF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タイムアウト時間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</w:t>
            </w:r>
            <w:r w:rsidR="00211CE4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2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Pr="00CD7C55">
              <w:rPr>
                <w:rStyle w:val="a0"/>
                <w:szCs w:val="18"/>
              </w:rPr>
              <w:t>SWE_DCDC_Mng-005-A-009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265C0E" w:rsidRPr="00CD7C55">
              <w:rPr>
                <w:rFonts w:eastAsia="ＭＳ Ｐゴシック"/>
                <w:sz w:val="18"/>
                <w:szCs w:val="18"/>
              </w:rPr>
              <w:t>(</w:t>
            </w:r>
            <w:r w:rsidR="00265C0E" w:rsidRPr="00CD7C55">
              <w:rPr>
                <w:rStyle w:val="a0"/>
                <w:rFonts w:hint="eastAsia"/>
                <w:szCs w:val="18"/>
              </w:rPr>
              <w:t>※</w:t>
            </w:r>
            <w:r w:rsidR="00265C0E" w:rsidRPr="00CD7C55">
              <w:rPr>
                <w:rFonts w:eastAsia="ＭＳ Ｐゴシック"/>
                <w:sz w:val="18"/>
                <w:szCs w:val="18"/>
              </w:rPr>
              <w:t>3</w:t>
            </w:r>
            <w:r w:rsidR="003033A8" w:rsidRPr="00CD7C55">
              <w:rPr>
                <w:rFonts w:eastAsia="ＭＳ Ｐゴシック"/>
                <w:sz w:val="18"/>
                <w:szCs w:val="18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814BFF" w:rsidRPr="00CD7C55" w14:paraId="1A4DF50F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254EE6DD" w14:textId="77777777" w:rsidR="00814BFF" w:rsidRPr="00CD7C55" w:rsidRDefault="00814BFF" w:rsidP="00814BFF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EFB7A6F" w14:textId="77777777" w:rsidR="00814BFF" w:rsidRPr="00CD7C55" w:rsidRDefault="00814BFF" w:rsidP="00814BFF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7094DF78" w14:textId="77777777" w:rsidR="00814BFF" w:rsidRPr="00CD7C55" w:rsidRDefault="00814BFF" w:rsidP="00814BFF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814BFF" w:rsidRPr="00CD7C55" w14:paraId="00A4597B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BEFAAB" w14:textId="77777777" w:rsidR="00814BFF" w:rsidRPr="00CD7C55" w:rsidRDefault="00814BFF" w:rsidP="00814BFF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A35122" w14:textId="2BBB1018" w:rsidR="00814BFF" w:rsidRPr="00CD7C55" w:rsidRDefault="00814BFF" w:rsidP="00814BFF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タイムアウト時間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2)[0] != 0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6C451E" w14:textId="77777777" w:rsidR="00814BFF" w:rsidRPr="00CD7C55" w:rsidRDefault="00814BFF" w:rsidP="00814BFF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szCs w:val="18"/>
                    </w:rPr>
                    <w:t>gtm(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1)-&gt;</w:t>
                  </w:r>
                  <w:r w:rsidR="00211CE4" w:rsidRPr="00CD7C55">
                    <w:rPr>
                      <w:rStyle w:val="a0"/>
                      <w:szCs w:val="18"/>
                    </w:rPr>
                    <w:t>TIM[4].CH4.TDUV.U</w:t>
                  </w:r>
                  <w:r w:rsidRPr="00CD7C55">
                    <w:rPr>
                      <w:rStyle w:val="a0"/>
                      <w:szCs w:val="18"/>
                    </w:rPr>
                    <w:t xml:space="preserve"> 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タイムアウト時間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szCs w:val="18"/>
                    </w:rPr>
                    <w:t>[0]</w:t>
                  </w:r>
                </w:p>
              </w:tc>
            </w:tr>
            <w:tr w:rsidR="00814BFF" w:rsidRPr="00CD7C55" w14:paraId="7E9AEA23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098565" w14:textId="77777777" w:rsidR="00814BFF" w:rsidRPr="00CD7C55" w:rsidRDefault="00814BFF" w:rsidP="00814BFF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4F58FF" w14:textId="77777777" w:rsidR="00814BFF" w:rsidRPr="00CD7C55" w:rsidRDefault="00814BFF" w:rsidP="00814BFF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1603C2" w14:textId="77777777" w:rsidR="00814BFF" w:rsidRPr="00CD7C55" w:rsidRDefault="00814BFF" w:rsidP="00814BFF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-</w:t>
                  </w:r>
                </w:p>
              </w:tc>
            </w:tr>
          </w:tbl>
          <w:p w14:paraId="1815378E" w14:textId="77777777" w:rsidR="00814BFF" w:rsidRPr="00CD7C55" w:rsidRDefault="00814BFF" w:rsidP="00814BFF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1)Auto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変数で定義</w:t>
            </w:r>
          </w:p>
          <w:p w14:paraId="0101104A" w14:textId="77777777" w:rsidR="00814BFF" w:rsidRPr="00CD7C55" w:rsidRDefault="00814BFF" w:rsidP="00814BFF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20DAA839" w14:textId="3FEE2E2F" w:rsidR="00814BFF" w:rsidRPr="00CD7C55" w:rsidRDefault="00265C0E" w:rsidP="00265C0E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3033A8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3033A8" w:rsidRPr="00CD7C55">
              <w:rPr>
                <w:rFonts w:eastAsia="ＭＳ Ｐゴシック"/>
                <w:sz w:val="18"/>
                <w:szCs w:val="18"/>
              </w:rPr>
              <w:t>と</w:t>
            </w:r>
            <w:r w:rsidR="0070575F"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 xml:space="preserve">HW_TYPE_A == </w:t>
            </w:r>
            <w:r w:rsidR="00383ACE" w:rsidRPr="00CD7C55">
              <w:rPr>
                <w:rFonts w:eastAsia="ＭＳ Ｐゴシック"/>
                <w:sz w:val="18"/>
                <w:szCs w:val="18"/>
              </w:rPr>
              <w:t>HW_TYPE_A_NESJSG_PILOT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383ACE" w:rsidRPr="00CD7C55">
              <w:rPr>
                <w:rFonts w:eastAsia="ＭＳ Ｐゴシック"/>
                <w:sz w:val="18"/>
                <w:szCs w:val="18"/>
              </w:rPr>
              <w:t>または「</w:t>
            </w:r>
            <w:r w:rsidR="00383ACE" w:rsidRPr="00CD7C55">
              <w:rPr>
                <w:rFonts w:eastAsia="ＭＳ Ｐゴシック"/>
                <w:sz w:val="18"/>
                <w:szCs w:val="18"/>
              </w:rPr>
              <w:t>HW_TYPE_A == HW_TYPE_A_NESJSG_A1</w:t>
            </w:r>
            <w:r w:rsidR="00383ACE" w:rsidRPr="00CD7C55">
              <w:rPr>
                <w:rFonts w:eastAsia="ＭＳ Ｐゴシック"/>
                <w:sz w:val="18"/>
                <w:szCs w:val="18"/>
              </w:rPr>
              <w:t>」または「</w:t>
            </w:r>
            <w:r w:rsidR="00383ACE" w:rsidRPr="00CD7C55">
              <w:rPr>
                <w:rFonts w:eastAsia="ＭＳ Ｐゴシック"/>
                <w:sz w:val="18"/>
                <w:szCs w:val="18"/>
              </w:rPr>
              <w:t>HW_TYPE_A == HW_TYPE_A_NESJSG_B1_001</w:t>
            </w:r>
            <w:r w:rsidR="00383ACE" w:rsidRPr="00CD7C55">
              <w:rPr>
                <w:rFonts w:eastAsia="ＭＳ Ｐゴシック"/>
                <w:sz w:val="18"/>
                <w:szCs w:val="18"/>
              </w:rPr>
              <w:t>」または「</w:t>
            </w:r>
            <w:r w:rsidR="00383ACE" w:rsidRPr="00CD7C55">
              <w:rPr>
                <w:rFonts w:eastAsia="ＭＳ Ｐゴシック"/>
                <w:sz w:val="18"/>
                <w:szCs w:val="18"/>
              </w:rPr>
              <w:t>HW_TYPE_A == HW_TYPE_A_NESJSG_B1_002</w:t>
            </w:r>
            <w:r w:rsidR="00383ACE"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70575F" w:rsidRPr="00CD7C55">
              <w:rPr>
                <w:rFonts w:eastAsia="ＭＳ Ｐゴシック"/>
                <w:sz w:val="18"/>
                <w:szCs w:val="18"/>
              </w:rPr>
              <w:t>」</w:t>
            </w:r>
            <w:r w:rsidRPr="00CD7C55">
              <w:rPr>
                <w:rFonts w:eastAsia="ＭＳ Ｐゴシック"/>
                <w:sz w:val="18"/>
                <w:szCs w:val="18"/>
              </w:rPr>
              <w:t>の場合に有効</w:t>
            </w:r>
          </w:p>
          <w:p w14:paraId="30BD5119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69DCE939" w14:textId="6616DE2E" w:rsidR="002D085A" w:rsidRPr="00CD7C55" w:rsidRDefault="008510F5" w:rsidP="006E2DC2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A</w:t>
            </w:r>
            <w:r w:rsidRPr="00CD7C55">
              <w:rPr>
                <w:rStyle w:val="a0"/>
                <w:rFonts w:hint="eastAsia"/>
                <w:szCs w:val="18"/>
              </w:rPr>
              <w:t>相処理時間測定用</w:t>
            </w:r>
            <w:r w:rsidRPr="00CD7C55">
              <w:rPr>
                <w:rStyle w:val="a0"/>
                <w:rFonts w:hint="eastAsia"/>
                <w:szCs w:val="18"/>
              </w:rPr>
              <w:t>RAM</w:t>
            </w:r>
            <w:r w:rsidRPr="00CD7C55">
              <w:rPr>
                <w:rStyle w:val="a0"/>
                <w:rFonts w:hint="eastAsia"/>
                <w:szCs w:val="18"/>
              </w:rPr>
              <w:t xml:space="preserve">　測定開始時間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</w:t>
            </w:r>
            <w:r w:rsidR="00EB2CCF">
              <w:rPr>
                <w:rStyle w:val="a0"/>
                <w:rFonts w:asciiTheme="minorHAnsi" w:hAnsiTheme="minorHAnsi" w:cstheme="minorHAnsi" w:hint="eastAsia"/>
                <w:szCs w:val="18"/>
              </w:rPr>
              <w:t>2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="002D085A" w:rsidRPr="00CD7C55">
              <w:rPr>
                <w:rStyle w:val="a0"/>
                <w:szCs w:val="18"/>
              </w:rPr>
              <w:t>SWE_DCDC_Mng-005-A-</w:t>
            </w:r>
            <w:r w:rsidR="005B3083" w:rsidRPr="00CD7C55">
              <w:rPr>
                <w:rStyle w:val="a0"/>
                <w:szCs w:val="18"/>
              </w:rPr>
              <w:t>010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724163" w:rsidRPr="00CD7C55">
              <w:rPr>
                <w:rFonts w:eastAsia="ＭＳ Ｐゴシック"/>
                <w:sz w:val="18"/>
                <w:szCs w:val="18"/>
              </w:rPr>
              <w:t>(</w:t>
            </w:r>
            <w:r w:rsidR="00724163" w:rsidRPr="00CD7C55">
              <w:rPr>
                <w:rStyle w:val="a0"/>
                <w:rFonts w:hint="eastAsia"/>
                <w:szCs w:val="18"/>
              </w:rPr>
              <w:t>※</w:t>
            </w:r>
            <w:r w:rsidR="00724163"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2D085A" w:rsidRPr="00CD7C55" w14:paraId="6405E20B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AEC11F0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2D79030C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1676BB8E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2D085A" w:rsidRPr="00CD7C55" w14:paraId="2F1AD147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BDA752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C8E123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71C838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A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相処理時間測定用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RAM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 xml:space="preserve">　測定開始時間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stm2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-&gt;TIM0.B.STM_31_0</w:t>
                  </w:r>
                </w:p>
              </w:tc>
            </w:tr>
          </w:tbl>
          <w:p w14:paraId="32DB6ED4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2737934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1A1A09F3" w14:textId="77777777" w:rsidR="00724163" w:rsidRPr="00CD7C55" w:rsidRDefault="00724163" w:rsidP="00724163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795D82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73FC6C1E" w14:textId="77777777" w:rsidR="002D085A" w:rsidRPr="00CD7C55" w:rsidRDefault="002D085A" w:rsidP="006E2DC2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35CCA79F" w14:textId="16568034" w:rsidR="002D085A" w:rsidRPr="00CD7C55" w:rsidRDefault="007A5E55" w:rsidP="006E2DC2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A</w:t>
            </w:r>
            <w:r w:rsidRPr="00CD7C55">
              <w:rPr>
                <w:rStyle w:val="a0"/>
                <w:rFonts w:hint="eastAsia"/>
                <w:szCs w:val="18"/>
              </w:rPr>
              <w:t>相処理時間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判定処理【</w:t>
            </w:r>
            <w:r w:rsidR="002D085A" w:rsidRPr="00CD7C55">
              <w:rPr>
                <w:rStyle w:val="a0"/>
                <w:szCs w:val="18"/>
              </w:rPr>
              <w:t>SWE_DCDC_Mng-005-A-</w:t>
            </w:r>
            <w:r w:rsidR="005B3083" w:rsidRPr="00CD7C55">
              <w:rPr>
                <w:rStyle w:val="a0"/>
                <w:szCs w:val="18"/>
              </w:rPr>
              <w:t>011</w:t>
            </w:r>
            <w:r w:rsidR="002D085A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724163" w:rsidRPr="00CD7C55">
              <w:rPr>
                <w:rFonts w:eastAsia="ＭＳ Ｐゴシック"/>
                <w:sz w:val="18"/>
                <w:szCs w:val="18"/>
              </w:rPr>
              <w:t>(</w:t>
            </w:r>
            <w:r w:rsidR="00724163" w:rsidRPr="00CD7C55">
              <w:rPr>
                <w:rStyle w:val="a0"/>
                <w:rFonts w:hint="eastAsia"/>
                <w:szCs w:val="18"/>
              </w:rPr>
              <w:t>※</w:t>
            </w:r>
            <w:r w:rsidR="003B3208" w:rsidRPr="00CD7C55">
              <w:rPr>
                <w:rStyle w:val="a0"/>
                <w:rFonts w:hint="eastAsia"/>
                <w:szCs w:val="18"/>
              </w:rPr>
              <w:t>2</w:t>
            </w:r>
            <w:r w:rsidR="00724163" w:rsidRPr="00CD7C55">
              <w:rPr>
                <w:rFonts w:eastAsia="ＭＳ Ｐゴシック"/>
                <w:sz w:val="18"/>
                <w:szCs w:val="18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2D085A" w:rsidRPr="00CD7C55" w14:paraId="13F21931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74747D2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49AFA96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88C2847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2D085A" w:rsidRPr="00CD7C55" w14:paraId="406AA957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BD27C5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AB8887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A1ACAF" w14:textId="77777777" w:rsidR="002D085A" w:rsidRPr="00CD7C55" w:rsidRDefault="002D085A" w:rsidP="006E2DC2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="007A5E55"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="007A5E55"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="007A5E55" w:rsidRPr="00CD7C55">
                    <w:rPr>
                      <w:rStyle w:val="a0"/>
                      <w:rFonts w:hint="eastAsia"/>
                      <w:szCs w:val="18"/>
                    </w:rPr>
                    <w:t>A</w:t>
                  </w:r>
                  <w:r w:rsidR="007A5E55" w:rsidRPr="00CD7C55">
                    <w:rPr>
                      <w:rStyle w:val="a0"/>
                      <w:rFonts w:hint="eastAsia"/>
                      <w:szCs w:val="18"/>
                    </w:rPr>
                    <w:t>相処理時間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A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相処理時間測定用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RAM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 xml:space="preserve">　測定開始時間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- 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A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相処理時間測定用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>RAM</w:t>
                  </w:r>
                  <w:r w:rsidR="008510F5" w:rsidRPr="00CD7C55">
                    <w:rPr>
                      <w:rStyle w:val="a0"/>
                      <w:rFonts w:hint="eastAsia"/>
                      <w:szCs w:val="18"/>
                    </w:rPr>
                    <w:t xml:space="preserve">　測定開始時間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</w:p>
              </w:tc>
            </w:tr>
          </w:tbl>
          <w:p w14:paraId="56EF3A6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32A18745" w14:textId="77777777" w:rsidR="002D085A" w:rsidRPr="00CD7C55" w:rsidRDefault="00724163" w:rsidP="006E2DC2">
            <w:pPr>
              <w:rPr>
                <w:rStyle w:val="a0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="003B3208" w:rsidRPr="00CD7C55">
              <w:rPr>
                <w:rStyle w:val="a0"/>
                <w:rFonts w:hint="eastAsia"/>
                <w:szCs w:val="18"/>
              </w:rPr>
              <w:t>2</w:t>
            </w:r>
            <w:r w:rsidRPr="00CD7C55">
              <w:rPr>
                <w:rFonts w:eastAsia="ＭＳ Ｐゴシック"/>
                <w:sz w:val="18"/>
                <w:szCs w:val="18"/>
              </w:rPr>
              <w:t>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5E10D5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2D085A" w:rsidRPr="00CD7C55" w14:paraId="5EE1BEE9" w14:textId="77777777" w:rsidTr="006E2DC2">
        <w:trPr>
          <w:trHeight w:val="70"/>
        </w:trPr>
        <w:tc>
          <w:tcPr>
            <w:tcW w:w="1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EAA1FE9" w14:textId="77777777" w:rsidR="002D085A" w:rsidRPr="00CD7C55" w:rsidRDefault="002D085A" w:rsidP="006E2DC2">
            <w:pPr>
              <w:jc w:val="center"/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備考</w:t>
            </w:r>
          </w:p>
        </w:tc>
        <w:tc>
          <w:tcPr>
            <w:tcW w:w="86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6FFD6" w14:textId="77777777" w:rsidR="002D085A" w:rsidRPr="00CD7C55" w:rsidRDefault="002D085A" w:rsidP="006E2DC2">
            <w:pPr>
              <w:rPr>
                <w:rStyle w:val="a0"/>
                <w:rFonts w:eastAsia="SimSun"/>
                <w:szCs w:val="18"/>
                <w:lang w:eastAsia="zh-CN"/>
              </w:rPr>
            </w:pPr>
            <w:r w:rsidRPr="00CD7C55">
              <w:rPr>
                <w:rStyle w:val="a0"/>
                <w:rFonts w:eastAsia="SimSun"/>
                <w:szCs w:val="18"/>
                <w:lang w:eastAsia="zh-CN"/>
              </w:rPr>
              <w:t>-</w:t>
            </w:r>
          </w:p>
        </w:tc>
      </w:tr>
    </w:tbl>
    <w:p w14:paraId="1565C863" w14:textId="77777777" w:rsidR="002D085A" w:rsidRDefault="002D085A" w:rsidP="002D085A">
      <w:pPr>
        <w:widowControl/>
        <w:jc w:val="left"/>
      </w:pPr>
      <w:r>
        <w:br w:type="page"/>
      </w:r>
    </w:p>
    <w:p w14:paraId="7CC54C56" w14:textId="77777777" w:rsidR="002D085A" w:rsidRPr="00F060C0" w:rsidRDefault="002D085A" w:rsidP="002D085A">
      <w:pPr>
        <w:pStyle w:val="Heading3"/>
      </w:pPr>
      <w:bookmarkStart w:id="41" w:name="_Ref75352035"/>
      <w:bookmarkStart w:id="42" w:name="_Ref87879953"/>
      <w:bookmarkStart w:id="43" w:name="_Toc89768828"/>
      <w:r w:rsidRPr="00102AF2">
        <w:rPr>
          <w:rFonts w:hint="eastAsia"/>
        </w:rPr>
        <w:t>DCDC B</w:t>
      </w:r>
      <w:r w:rsidRPr="00102AF2">
        <w:rPr>
          <w:rFonts w:hint="eastAsia"/>
        </w:rPr>
        <w:t>相</w:t>
      </w:r>
      <w:r w:rsidRPr="00102AF2">
        <w:rPr>
          <w:rFonts w:hint="eastAsia"/>
        </w:rPr>
        <w:t xml:space="preserve"> ZC</w:t>
      </w:r>
      <w:r w:rsidRPr="00102AF2">
        <w:rPr>
          <w:rFonts w:hint="eastAsia"/>
        </w:rPr>
        <w:t>割り込み処理</w:t>
      </w:r>
      <w:bookmarkEnd w:id="41"/>
      <w:bookmarkEnd w:id="42"/>
      <w:bookmarkEnd w:id="43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550"/>
        <w:gridCol w:w="136"/>
        <w:gridCol w:w="44"/>
        <w:gridCol w:w="113"/>
        <w:gridCol w:w="851"/>
        <w:gridCol w:w="992"/>
        <w:gridCol w:w="127"/>
        <w:gridCol w:w="440"/>
        <w:gridCol w:w="699"/>
        <w:gridCol w:w="1559"/>
        <w:gridCol w:w="6"/>
        <w:gridCol w:w="996"/>
        <w:gridCol w:w="2155"/>
        <w:gridCol w:w="680"/>
      </w:tblGrid>
      <w:tr w:rsidR="002D085A" w:rsidRPr="00CD7C55" w14:paraId="00D1D37A" w14:textId="77777777" w:rsidTr="006E2DC2">
        <w:trPr>
          <w:tblHeader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80E7F4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関数名称</w:t>
            </w:r>
          </w:p>
        </w:tc>
        <w:tc>
          <w:tcPr>
            <w:tcW w:w="87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64A6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ISR_DCDC_PhaseB</w:t>
            </w:r>
          </w:p>
        </w:tc>
      </w:tr>
      <w:tr w:rsidR="002D085A" w:rsidRPr="00CD7C55" w14:paraId="6FB00699" w14:textId="77777777" w:rsidTr="006E2DC2">
        <w:trPr>
          <w:trHeight w:val="283"/>
          <w:tblHeader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CAA9251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関数概要</w:t>
            </w:r>
          </w:p>
        </w:tc>
        <w:tc>
          <w:tcPr>
            <w:tcW w:w="87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DA3D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 B</w:t>
            </w:r>
            <w:r w:rsidRPr="00CD7C55">
              <w:rPr>
                <w:rStyle w:val="a0"/>
                <w:rFonts w:hint="eastAsia"/>
                <w:szCs w:val="18"/>
              </w:rPr>
              <w:t>相</w:t>
            </w:r>
            <w:r w:rsidRPr="00CD7C55">
              <w:rPr>
                <w:rStyle w:val="a0"/>
                <w:rFonts w:hint="eastAsia"/>
                <w:szCs w:val="18"/>
              </w:rPr>
              <w:t xml:space="preserve"> ZC</w:t>
            </w:r>
            <w:r w:rsidRPr="00CD7C55">
              <w:rPr>
                <w:rStyle w:val="a0"/>
                <w:rFonts w:hint="eastAsia"/>
                <w:szCs w:val="18"/>
              </w:rPr>
              <w:t>割り込み処理を行う。</w:t>
            </w:r>
          </w:p>
        </w:tc>
      </w:tr>
      <w:tr w:rsidR="002D085A" w:rsidRPr="00CD7C55" w14:paraId="5BEC8381" w14:textId="77777777" w:rsidTr="006E2DC2">
        <w:trPr>
          <w:trHeight w:val="283"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EFA1920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87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2B451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VOID</w:t>
            </w:r>
          </w:p>
        </w:tc>
      </w:tr>
      <w:tr w:rsidR="002D085A" w:rsidRPr="00CD7C55" w14:paraId="3A3F89CC" w14:textId="77777777" w:rsidTr="006E2DC2">
        <w:trPr>
          <w:trHeight w:val="321"/>
        </w:trPr>
        <w:tc>
          <w:tcPr>
            <w:tcW w:w="9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1B7DE447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引数</w:t>
            </w: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47AB274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0C0F6E9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47128AD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有効値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2D656134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LSB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254ECE7A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5B53D5D7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I/O</w:t>
            </w:r>
          </w:p>
        </w:tc>
      </w:tr>
      <w:tr w:rsidR="002D085A" w:rsidRPr="00CD7C55" w14:paraId="63BE06F5" w14:textId="77777777" w:rsidTr="006E2DC2">
        <w:trPr>
          <w:trHeight w:val="268"/>
        </w:trPr>
        <w:tc>
          <w:tcPr>
            <w:tcW w:w="98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32963825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49F8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99182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411BD0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D4CD82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DCD0FE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4A4ECD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2D085A" w:rsidRPr="00CD7C55" w14:paraId="0A8C81B9" w14:textId="77777777" w:rsidTr="006E2DC2">
        <w:tc>
          <w:tcPr>
            <w:tcW w:w="98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0C1DC1D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戻り値</w:t>
            </w: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CA230F7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53D681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FCF3E01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有効値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C8A8BAD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LSB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A1D211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</w:tr>
      <w:tr w:rsidR="002D085A" w:rsidRPr="00CD7C55" w14:paraId="465A0AC5" w14:textId="77777777" w:rsidTr="006E2DC2">
        <w:tc>
          <w:tcPr>
            <w:tcW w:w="9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B59596B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3517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7751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2E9A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8B0E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925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2D085A" w:rsidRPr="00CD7C55" w14:paraId="74CC8740" w14:textId="77777777" w:rsidTr="006E2DC2">
        <w:trPr>
          <w:trHeight w:val="70"/>
        </w:trPr>
        <w:tc>
          <w:tcPr>
            <w:tcW w:w="983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CC"/>
          </w:tcPr>
          <w:p w14:paraId="075C139E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Static</w:t>
            </w:r>
          </w:p>
          <w:p w14:paraId="7269450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変数</w:t>
            </w: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4B89F2F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063AA3E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12AEBB4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有効値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5453248D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LSB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14AE10F0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</w:tr>
      <w:tr w:rsidR="002D085A" w:rsidRPr="00CD7C55" w14:paraId="6AA6B43E" w14:textId="77777777" w:rsidTr="006E2DC2">
        <w:trPr>
          <w:trHeight w:val="70"/>
        </w:trPr>
        <w:tc>
          <w:tcPr>
            <w:tcW w:w="983" w:type="dxa"/>
            <w:gridSpan w:val="2"/>
            <w:vMerge/>
            <w:tcBorders>
              <w:left w:val="single" w:sz="4" w:space="0" w:color="auto"/>
            </w:tcBorders>
            <w:shd w:val="clear" w:color="auto" w:fill="FFFFCC"/>
          </w:tcPr>
          <w:p w14:paraId="656D87B3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5FBDC22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A38D2BB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0F90343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BFEE513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CA6EB8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2D085A" w:rsidRPr="00CD7C55" w14:paraId="59C969E4" w14:textId="77777777" w:rsidTr="006E2DC2">
        <w:trPr>
          <w:trHeight w:val="70"/>
        </w:trPr>
        <w:tc>
          <w:tcPr>
            <w:tcW w:w="983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CC"/>
          </w:tcPr>
          <w:p w14:paraId="185DA7A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Static</w:t>
            </w:r>
          </w:p>
          <w:p w14:paraId="5BF6B36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定数</w:t>
            </w: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224D2D31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05CB822D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6B4DB5DD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定数値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1F46BDF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LSB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77F3A9E3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</w:tr>
      <w:tr w:rsidR="002D085A" w:rsidRPr="00CD7C55" w14:paraId="23B98F85" w14:textId="77777777" w:rsidTr="006E2DC2">
        <w:trPr>
          <w:trHeight w:val="70"/>
        </w:trPr>
        <w:tc>
          <w:tcPr>
            <w:tcW w:w="983" w:type="dxa"/>
            <w:gridSpan w:val="2"/>
            <w:vMerge/>
            <w:tcBorders>
              <w:left w:val="single" w:sz="4" w:space="0" w:color="auto"/>
            </w:tcBorders>
            <w:shd w:val="clear" w:color="auto" w:fill="FFFFCC"/>
          </w:tcPr>
          <w:p w14:paraId="1EF0368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069C08E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740CA854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4A286D2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A1AE22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462F764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D05F73" w:rsidRPr="00CD7C55" w14:paraId="14332DE0" w14:textId="77777777" w:rsidTr="006E2DC2">
        <w:trPr>
          <w:trHeight w:val="70"/>
        </w:trPr>
        <w:tc>
          <w:tcPr>
            <w:tcW w:w="4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20C3B324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入力</w:t>
            </w:r>
            <w:r w:rsidRPr="00CD7C55">
              <w:rPr>
                <w:rStyle w:val="a0"/>
                <w:rFonts w:hint="eastAsia"/>
                <w:szCs w:val="18"/>
              </w:rPr>
              <w:t>I/F</w:t>
            </w:r>
          </w:p>
        </w:tc>
        <w:tc>
          <w:tcPr>
            <w:tcW w:w="3253" w:type="dxa"/>
            <w:gridSpan w:val="8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0EBC2D0B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データ名称</w:t>
            </w:r>
            <w:r w:rsidRPr="00CD7C55">
              <w:rPr>
                <w:rStyle w:val="a0"/>
                <w:rFonts w:hint="eastAsia"/>
                <w:szCs w:val="18"/>
              </w:rPr>
              <w:t>/</w:t>
            </w:r>
            <w:r w:rsidRPr="00CD7C55">
              <w:rPr>
                <w:rStyle w:val="a0"/>
                <w:rFonts w:hint="eastAsia"/>
                <w:szCs w:val="18"/>
              </w:rPr>
              <w:t>処理概要</w:t>
            </w:r>
          </w:p>
        </w:tc>
        <w:tc>
          <w:tcPr>
            <w:tcW w:w="3260" w:type="dxa"/>
            <w:gridSpan w:val="4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6418C4FA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25499DB0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備考</w:t>
            </w:r>
          </w:p>
        </w:tc>
      </w:tr>
      <w:tr w:rsidR="00D05F73" w:rsidRPr="00CD7C55" w14:paraId="38AA0057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0A73A20D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1C7EA1" w14:textId="0F80F72D" w:rsidR="00D05F73" w:rsidRPr="00CD7C55" w:rsidRDefault="00055C55" w:rsidP="006E2DC2">
            <w:pPr>
              <w:rPr>
                <w:rStyle w:val="a0"/>
                <w:szCs w:val="18"/>
              </w:rPr>
            </w:pPr>
            <w:r w:rsidRPr="00055C55">
              <w:rPr>
                <w:rStyle w:val="a0"/>
                <w:rFonts w:hint="eastAsia"/>
                <w:szCs w:val="18"/>
              </w:rPr>
              <w:t>DCDC 0</w:t>
            </w:r>
            <w:r w:rsidRPr="00055C55">
              <w:rPr>
                <w:rStyle w:val="a0"/>
                <w:rFonts w:hint="eastAsia"/>
                <w:szCs w:val="18"/>
              </w:rPr>
              <w:t>交差時間</w:t>
            </w:r>
            <w:r w:rsidRPr="00055C55">
              <w:rPr>
                <w:rStyle w:val="a0"/>
                <w:rFonts w:hint="eastAsia"/>
                <w:szCs w:val="18"/>
              </w:rPr>
              <w:t>Destination</w:t>
            </w:r>
            <w:r w:rsidRPr="00055C55">
              <w:rPr>
                <w:rStyle w:val="a0"/>
                <w:rFonts w:hint="eastAsia"/>
                <w:szCs w:val="18"/>
              </w:rPr>
              <w:t>配列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3298EB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aulDCDC_ZEROCROSS_TIME_DESTINATION[]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424D0" w14:textId="77777777" w:rsidR="003057E4" w:rsidRDefault="00D05F73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[knl_Dcdc]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69212C36" w14:textId="131F7655" w:rsidR="003057E4" w:rsidRPr="003057E4" w:rsidRDefault="003057E4" w:rsidP="00BD4CD9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D05F73" w:rsidRPr="00CD7C55" w14:paraId="6A84FCA2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6CDBD295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2A9B2F" w14:textId="77777777" w:rsidR="00D05F73" w:rsidRPr="00CD7C55" w:rsidRDefault="00D05F73" w:rsidP="006E2DC2">
            <w:pPr>
              <w:rPr>
                <w:rStyle w:val="a0"/>
                <w:szCs w:val="18"/>
                <w:lang w:eastAsia="zh-CN"/>
              </w:rPr>
            </w:pPr>
            <w:r w:rsidRPr="00CD7C55">
              <w:rPr>
                <w:rStyle w:val="a0"/>
                <w:szCs w:val="18"/>
                <w:lang w:eastAsia="zh-CN"/>
              </w:rPr>
              <w:t>GPT12 Module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903A0F" w14:textId="77777777" w:rsidR="00D05F73" w:rsidRPr="00CD7C55" w:rsidRDefault="00D05F73" w:rsidP="006E2DC2">
            <w:pPr>
              <w:rPr>
                <w:rStyle w:val="a0"/>
                <w:szCs w:val="18"/>
                <w:lang w:eastAsia="zh-CN"/>
              </w:rPr>
            </w:pPr>
            <w:r w:rsidRPr="00CD7C55">
              <w:rPr>
                <w:rStyle w:val="a0"/>
                <w:szCs w:val="18"/>
                <w:lang w:eastAsia="zh-CN"/>
              </w:rPr>
              <w:t>MODULE_GPT120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16D7C0" w14:textId="77777777" w:rsidR="003057E4" w:rsidRDefault="00D05F73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IfxGpt12_reg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29101F14" w14:textId="115F9EDE" w:rsidR="00D05F73" w:rsidRPr="00CD7C55" w:rsidRDefault="003057E4" w:rsidP="003057E4">
            <w:pPr>
              <w:rPr>
                <w:rStyle w:val="a0"/>
                <w:szCs w:val="18"/>
                <w:lang w:eastAsia="zh-CN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D05F73" w:rsidRPr="00CD7C55" w14:paraId="68CF095E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0ADCBFCD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B6D2FE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GTM module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C94AF7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MODULE_GTM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2B12EF" w14:textId="77777777" w:rsidR="003057E4" w:rsidRDefault="00D05F73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IfxGtm_reg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5E4DC6C3" w14:textId="52821651" w:rsidR="00D05F73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D05F73" w:rsidRPr="00CD7C55" w14:paraId="5C19AF3C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69A755E1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9686CF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STM2 module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BE8685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MODULE_STM2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7FC739" w14:textId="77777777" w:rsidR="003057E4" w:rsidRDefault="00D05F73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IfxStm_reg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383B758F" w14:textId="290A7F25" w:rsidR="00D05F73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D05F73" w:rsidRPr="00CD7C55" w14:paraId="63C410EA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60648B27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3B48C3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ISR</w:t>
            </w:r>
            <w:r w:rsidRPr="00CD7C55">
              <w:rPr>
                <w:rStyle w:val="a0"/>
                <w:rFonts w:hint="eastAsia"/>
                <w:szCs w:val="18"/>
              </w:rPr>
              <w:t>キャンセル時間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32267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aslISR_CANCEL_TIME[]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216A13" w14:textId="77777777" w:rsidR="003057E4" w:rsidRDefault="00D05F73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4B2BA0C9" w14:textId="73EF30EB" w:rsidR="00D05F73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D05F73" w:rsidRPr="00CD7C55" w14:paraId="719F3EA2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73C9CF4D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2A533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DCDCZeroCross</w:t>
            </w:r>
            <w:r w:rsidRPr="00CD7C55">
              <w:rPr>
                <w:rStyle w:val="a0"/>
                <w:rFonts w:hint="eastAsia"/>
                <w:szCs w:val="18"/>
              </w:rPr>
              <w:t>時間取得処理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28627A" w14:textId="61973A3C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IfKnl_get_DcdcZeroCross_StartTime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C3862" w14:textId="01A1F52E" w:rsidR="003057E4" w:rsidRDefault="00D05F73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インタフェース設計書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="00D7274F" w:rsidRPr="00D7274F">
              <w:rPr>
                <w:rStyle w:val="a0"/>
                <w:szCs w:val="18"/>
              </w:rPr>
              <w:t>KNL_SWC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6456D110" w14:textId="182BD621" w:rsidR="00D05F73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D05F73" w:rsidRPr="00CD7C55" w14:paraId="197C4990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0532B54E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622CE8" w14:textId="3D478FF9" w:rsidR="00D05F73" w:rsidRPr="00CD7C55" w:rsidRDefault="00434002" w:rsidP="006E2DC2">
            <w:pPr>
              <w:rPr>
                <w:rStyle w:val="a0"/>
                <w:szCs w:val="18"/>
              </w:rPr>
            </w:pPr>
            <w:r w:rsidRPr="00434002">
              <w:rPr>
                <w:rStyle w:val="a0"/>
                <w:rFonts w:hint="eastAsia"/>
                <w:szCs w:val="18"/>
              </w:rPr>
              <w:t>DCDC ZC_ISR</w:t>
            </w:r>
            <w:r w:rsidRPr="00434002">
              <w:rPr>
                <w:rStyle w:val="a0"/>
                <w:rFonts w:hint="eastAsia"/>
                <w:szCs w:val="18"/>
              </w:rPr>
              <w:t>パラメータ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618345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vtgDCDC_ZCISR_PRM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390D29" w14:textId="77777777" w:rsidR="003057E4" w:rsidRDefault="00D05F73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11F5B062" w14:textId="0EBAA933" w:rsidR="00D05F73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DE4A43" w:rsidRPr="00CD7C55" w14:paraId="63545D67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501EE85C" w14:textId="77777777" w:rsidR="00DE4A43" w:rsidRPr="00CD7C55" w:rsidRDefault="00DE4A43" w:rsidP="00DE4A43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C50376" w14:textId="6D3B5DA3" w:rsidR="00DE4A43" w:rsidRPr="00CD7C55" w:rsidRDefault="00DE4A43" w:rsidP="00DE4A43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マスク期間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22B13D" w14:textId="77777777" w:rsidR="00DE4A43" w:rsidRPr="00CD7C55" w:rsidRDefault="00DE4A43" w:rsidP="00DE4A43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aslZC_MASK[]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B67B9D" w14:textId="34CF071E" w:rsidR="003057E4" w:rsidRDefault="00DE4A43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9130C">
              <w:rPr>
                <w:rStyle w:val="a0"/>
                <w:rFonts w:asciiTheme="minorHAnsi" w:hAnsiTheme="minorHAnsi" w:cstheme="minorHAnsi"/>
                <w:szCs w:val="18"/>
              </w:rPr>
              <w:t>2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)</w:t>
            </w:r>
          </w:p>
          <w:p w14:paraId="76F65629" w14:textId="0473B6EA" w:rsidR="00DE4A43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9130C">
              <w:rPr>
                <w:rStyle w:val="a0"/>
                <w:rFonts w:asciiTheme="minorHAnsi" w:hAnsiTheme="minorHAnsi" w:cstheme="minorHAnsi"/>
                <w:szCs w:val="18"/>
              </w:rPr>
              <w:t>2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</w:t>
            </w:r>
            <w:r w:rsidR="0021656C" w:rsidRPr="0021656C">
              <w:rPr>
                <w:rStyle w:val="a0"/>
                <w:rFonts w:asciiTheme="minorHAnsi" w:hAnsiTheme="minorHAnsi" w:cstheme="minorHAnsi" w:hint="eastAsia"/>
                <w:szCs w:val="18"/>
              </w:rPr>
              <w:t>と「</w:t>
            </w:r>
            <w:r w:rsidR="0021656C" w:rsidRPr="0021656C">
              <w:rPr>
                <w:rStyle w:val="a0"/>
                <w:rFonts w:asciiTheme="minorHAnsi" w:hAnsiTheme="minorHAnsi" w:cstheme="minorHAnsi" w:hint="eastAsia"/>
                <w:szCs w:val="18"/>
              </w:rPr>
              <w:t>HW_TYPE_A == HW_TYPE_A_NESJSG_B01</w:t>
            </w:r>
            <w:r w:rsidR="0021656C" w:rsidRPr="0021656C">
              <w:rPr>
                <w:rStyle w:val="a0"/>
                <w:rFonts w:asciiTheme="minorHAnsi" w:hAnsiTheme="minorHAnsi" w:cstheme="minorHAnsi" w:hint="eastAsia"/>
                <w:szCs w:val="18"/>
              </w:rPr>
              <w:t>」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の場合に有効</w:t>
            </w:r>
          </w:p>
        </w:tc>
      </w:tr>
      <w:tr w:rsidR="00D05F73" w:rsidRPr="00CD7C55" w14:paraId="078509A2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369011A9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0240AF" w14:textId="4A4D2FC2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タイムアウト時間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784D93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aslZC_TIMEOUT[]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5C1FC9" w14:textId="37015E87" w:rsidR="003057E4" w:rsidRDefault="00D05F73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9130C">
              <w:rPr>
                <w:rStyle w:val="a0"/>
                <w:rFonts w:asciiTheme="minorHAnsi" w:hAnsiTheme="minorHAnsi" w:cstheme="minorHAnsi"/>
                <w:szCs w:val="18"/>
              </w:rPr>
              <w:t>2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)</w:t>
            </w:r>
          </w:p>
          <w:p w14:paraId="7F44A543" w14:textId="47BFCB27" w:rsidR="00D05F73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9130C">
              <w:rPr>
                <w:rStyle w:val="a0"/>
                <w:rFonts w:asciiTheme="minorHAnsi" w:hAnsiTheme="minorHAnsi" w:cstheme="minorHAnsi"/>
                <w:szCs w:val="18"/>
              </w:rPr>
              <w:t>2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</w:t>
            </w:r>
            <w:r w:rsidR="0021656C" w:rsidRPr="0021656C">
              <w:rPr>
                <w:rStyle w:val="a0"/>
                <w:rFonts w:asciiTheme="minorHAnsi" w:hAnsiTheme="minorHAnsi" w:cstheme="minorHAnsi" w:hint="eastAsia"/>
                <w:szCs w:val="18"/>
              </w:rPr>
              <w:t>と「</w:t>
            </w:r>
            <w:r w:rsidR="0021656C" w:rsidRPr="0021656C">
              <w:rPr>
                <w:rStyle w:val="a0"/>
                <w:rFonts w:asciiTheme="minorHAnsi" w:hAnsiTheme="minorHAnsi" w:cstheme="minorHAnsi" w:hint="eastAsia"/>
                <w:szCs w:val="18"/>
              </w:rPr>
              <w:t>HW_TYPE_A == HW_TYPE_A_NESJSG_B01</w:t>
            </w:r>
            <w:r w:rsidR="0021656C" w:rsidRPr="0021656C">
              <w:rPr>
                <w:rStyle w:val="a0"/>
                <w:rFonts w:asciiTheme="minorHAnsi" w:hAnsiTheme="minorHAnsi" w:cstheme="minorHAnsi" w:hint="eastAsia"/>
                <w:szCs w:val="18"/>
              </w:rPr>
              <w:t>」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の場合に有効</w:t>
            </w:r>
          </w:p>
        </w:tc>
      </w:tr>
      <w:tr w:rsidR="00DE4A43" w:rsidRPr="00CD7C55" w14:paraId="6E28714A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15CF4879" w14:textId="77777777" w:rsidR="00DE4A43" w:rsidRPr="00CD7C55" w:rsidRDefault="00DE4A43" w:rsidP="00DE4A43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1BFB69" w14:textId="54B3506C" w:rsidR="00DE4A43" w:rsidRPr="00CD7C55" w:rsidRDefault="00DE4A43" w:rsidP="00DE4A43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カウント回数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88C07C" w14:textId="77777777" w:rsidR="00DE4A43" w:rsidRPr="00CD7C55" w:rsidRDefault="00DE4A43" w:rsidP="00DE4A43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aslZC_COUNT[]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F2E8CC" w14:textId="77777777" w:rsidR="003057E4" w:rsidRDefault="00DE4A43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614D50FA" w14:textId="790E94C4" w:rsidR="00DE4A43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D05F73" w:rsidRPr="00CD7C55" w14:paraId="644592C4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208F285C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0C0A4B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ISR</w:t>
            </w:r>
            <w:r w:rsidRPr="00CD7C55">
              <w:rPr>
                <w:rStyle w:val="a0"/>
                <w:rFonts w:hint="eastAsia"/>
                <w:szCs w:val="18"/>
              </w:rPr>
              <w:t>キャンセル検知回数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3B3E9" w14:textId="77777777" w:rsidR="00D05F73" w:rsidRPr="00CD7C55" w:rsidRDefault="00D05F73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aslISR_CANSEL_COUNTER[]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6AC86A" w14:textId="77777777" w:rsidR="0021656C" w:rsidRDefault="00D05F73" w:rsidP="0021656C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 w:rsidR="0021656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21656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21656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4F49FB96" w14:textId="1E977F53" w:rsidR="00D05F73" w:rsidRPr="00CD7C55" w:rsidRDefault="0021656C" w:rsidP="0021656C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D05F73" w:rsidRPr="00CD7C55" w14:paraId="5938CD7F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5C1C4AE9" w14:textId="77777777" w:rsidR="00D05F73" w:rsidRPr="00CD7C55" w:rsidRDefault="00D05F73" w:rsidP="00D05F73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72A117" w14:textId="3F6E1385" w:rsidR="00D05F73" w:rsidRPr="00CD7C55" w:rsidRDefault="00434002" w:rsidP="00D05F73">
            <w:pPr>
              <w:rPr>
                <w:rStyle w:val="a0"/>
                <w:szCs w:val="18"/>
              </w:rPr>
            </w:pPr>
            <w:r w:rsidRPr="00434002">
              <w:rPr>
                <w:rStyle w:val="a0"/>
                <w:rFonts w:hint="eastAsia"/>
                <w:szCs w:val="18"/>
              </w:rPr>
              <w:t>DCDC ZC_ISR</w:t>
            </w:r>
            <w:r w:rsidRPr="00434002">
              <w:rPr>
                <w:rStyle w:val="a0"/>
                <w:rFonts w:hint="eastAsia"/>
                <w:szCs w:val="18"/>
              </w:rPr>
              <w:t>パラメータ</w:t>
            </w:r>
            <w:r w:rsidR="00D05F73" w:rsidRPr="00CD7C55">
              <w:rPr>
                <w:rStyle w:val="a0"/>
                <w:szCs w:val="18"/>
              </w:rPr>
              <w:t>.</w:t>
            </w:r>
            <w:r w:rsidR="00D05F73" w:rsidRPr="00CD7C55">
              <w:rPr>
                <w:rStyle w:val="a0"/>
                <w:rFonts w:hint="eastAsia"/>
                <w:szCs w:val="18"/>
              </w:rPr>
              <w:t>ZC</w:t>
            </w:r>
            <w:r w:rsidR="00D17703" w:rsidRPr="00CD7C55">
              <w:rPr>
                <w:rStyle w:val="a0"/>
                <w:rFonts w:hint="eastAsia"/>
                <w:szCs w:val="18"/>
              </w:rPr>
              <w:t>マスク</w:t>
            </w:r>
            <w:r w:rsidR="00D05F73" w:rsidRPr="00CD7C55">
              <w:rPr>
                <w:rStyle w:val="a0"/>
                <w:rFonts w:hint="eastAsia"/>
                <w:szCs w:val="18"/>
              </w:rPr>
              <w:t>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9ABE07" w14:textId="77777777" w:rsidR="00D05F73" w:rsidRPr="00CD7C55" w:rsidRDefault="00D05F73" w:rsidP="00D05F73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vtgDCDC_ZCISR_PRM.sl_zcmask_time[]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2DCA41" w14:textId="77777777" w:rsidR="003057E4" w:rsidRDefault="00813F88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3057E4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5779081B" w14:textId="03B524EA" w:rsidR="00D05F73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3057E4" w:rsidRPr="00CD7C55" w14:paraId="784623C2" w14:textId="77777777" w:rsidTr="006E2DC2">
        <w:trPr>
          <w:trHeight w:val="288"/>
        </w:trPr>
        <w:tc>
          <w:tcPr>
            <w:tcW w:w="4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73306B3B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br w:type="page"/>
            </w:r>
            <w:r w:rsidRPr="00CD7C55">
              <w:rPr>
                <w:rStyle w:val="a0"/>
                <w:rFonts w:hint="eastAsia"/>
                <w:szCs w:val="18"/>
              </w:rPr>
              <w:t>出力</w:t>
            </w:r>
            <w:r w:rsidRPr="00CD7C55">
              <w:rPr>
                <w:rStyle w:val="a0"/>
                <w:rFonts w:hint="eastAsia"/>
                <w:szCs w:val="18"/>
              </w:rPr>
              <w:t>I/F</w:t>
            </w: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8EBE6E" w14:textId="60538AEF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B</w:t>
            </w:r>
            <w:r w:rsidRPr="00CD7C55">
              <w:rPr>
                <w:rStyle w:val="a0"/>
                <w:rFonts w:hint="eastAsia"/>
                <w:szCs w:val="18"/>
              </w:rPr>
              <w:t>相処理時間測定用</w:t>
            </w:r>
            <w:r w:rsidRPr="00CD7C55">
              <w:rPr>
                <w:rStyle w:val="a0"/>
                <w:rFonts w:hint="eastAsia"/>
                <w:szCs w:val="18"/>
              </w:rPr>
              <w:t>RAM</w:t>
            </w:r>
            <w:r w:rsidRPr="00CD7C55">
              <w:rPr>
                <w:rStyle w:val="a0"/>
                <w:rFonts w:hint="eastAsia"/>
                <w:szCs w:val="18"/>
              </w:rPr>
              <w:t xml:space="preserve">　測定開始時間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2C4F83" w14:textId="0005D67C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vulPROC_TIME_ZC_B_1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01F67C" w14:textId="77777777" w:rsidR="003057E4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5CF32E5A" w14:textId="1559F008" w:rsidR="003057E4" w:rsidRPr="00CD7C55" w:rsidRDefault="003057E4" w:rsidP="003057E4">
            <w:pPr>
              <w:rPr>
                <w:rFonts w:eastAsia="ＭＳ Ｐゴシック"/>
                <w:sz w:val="18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3057E4" w:rsidRPr="00CD7C55" w14:paraId="215D30D6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35D6CD5A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90C38D" w14:textId="7CEFB9F1" w:rsidR="003057E4" w:rsidRPr="00CD7C55" w:rsidRDefault="003057E4" w:rsidP="003057E4">
            <w:pPr>
              <w:rPr>
                <w:rStyle w:val="a2"/>
                <w:rFonts w:eastAsia="ＭＳ Ｐゴシック"/>
                <w:szCs w:val="18"/>
              </w:rPr>
            </w:pPr>
            <w:r w:rsidRPr="00434002">
              <w:rPr>
                <w:rStyle w:val="a0"/>
                <w:rFonts w:hint="eastAsia"/>
                <w:szCs w:val="18"/>
              </w:rPr>
              <w:t>DCDC ZC_ISR</w:t>
            </w:r>
            <w:r w:rsidRPr="00434002">
              <w:rPr>
                <w:rStyle w:val="a0"/>
                <w:rFonts w:hint="eastAsia"/>
                <w:szCs w:val="18"/>
              </w:rPr>
              <w:t>パラメータ</w:t>
            </w:r>
            <w:r w:rsidRPr="00CD7C55">
              <w:rPr>
                <w:rStyle w:val="a0"/>
                <w:szCs w:val="18"/>
              </w:rPr>
              <w:t>.</w:t>
            </w: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検知時のカウンタ数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AA123" w14:textId="1010BECC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vtgDCDC_ZCISR_PRM.ul_zcpoint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501F74" w14:textId="77777777" w:rsidR="003057E4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34F475EF" w14:textId="0DD372B2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3057E4" w:rsidRPr="00CD7C55" w14:paraId="07CD21CE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F274182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08E1CE" w14:textId="54CBB8E1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ISR</w:t>
            </w:r>
            <w:r w:rsidRPr="00CD7C55">
              <w:rPr>
                <w:rStyle w:val="a0"/>
                <w:rFonts w:hint="eastAsia"/>
                <w:szCs w:val="18"/>
              </w:rPr>
              <w:t>キャンセル検知回数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CB83EA" w14:textId="27EBFE1A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aslISR_CANSEL_COUNTER[]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C2456C" w14:textId="77777777" w:rsidR="003057E4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5D906705" w14:textId="5AEE459B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3057E4" w:rsidRPr="00CD7C55" w14:paraId="7B284F23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6396A065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42440" w14:textId="1D025F45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B</w:t>
            </w:r>
            <w:r w:rsidRPr="00CD7C55">
              <w:rPr>
                <w:rStyle w:val="a0"/>
                <w:rFonts w:hint="eastAsia"/>
                <w:szCs w:val="18"/>
              </w:rPr>
              <w:t>相処理時間測定用</w:t>
            </w:r>
            <w:r w:rsidRPr="00CD7C55">
              <w:rPr>
                <w:rStyle w:val="a0"/>
                <w:rFonts w:hint="eastAsia"/>
                <w:szCs w:val="18"/>
              </w:rPr>
              <w:t>RAM</w:t>
            </w:r>
            <w:r w:rsidRPr="00CD7C55">
              <w:rPr>
                <w:rStyle w:val="a0"/>
                <w:rFonts w:hint="eastAsia"/>
                <w:szCs w:val="18"/>
              </w:rPr>
              <w:t xml:space="preserve">　測定終了時間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3F71C1" w14:textId="481E1D99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vulPROC_TIME_ZC_B_2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ADFA25" w14:textId="77777777" w:rsidR="003057E4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36FBF665" w14:textId="1B623A6E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3057E4" w:rsidRPr="00CD7C55" w14:paraId="1E848B8A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470F8BC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032A6D" w14:textId="17077BD1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  <w:lang w:eastAsia="zh-CN"/>
              </w:rPr>
              <w:t>ZC</w:t>
            </w:r>
            <w:r w:rsidRPr="00CD7C55">
              <w:rPr>
                <w:rStyle w:val="a0"/>
                <w:rFonts w:hint="eastAsia"/>
                <w:szCs w:val="18"/>
                <w:lang w:eastAsia="zh-CN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  <w:lang w:eastAsia="zh-CN"/>
              </w:rPr>
              <w:t>B</w:t>
            </w:r>
            <w:r w:rsidRPr="00CD7C55">
              <w:rPr>
                <w:rStyle w:val="a0"/>
                <w:rFonts w:hint="eastAsia"/>
                <w:szCs w:val="18"/>
                <w:lang w:eastAsia="zh-CN"/>
              </w:rPr>
              <w:t>相処理時間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7F612D" w14:textId="6324BDFA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vulPROC_TIME_ZC_B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B08D70" w14:textId="77777777" w:rsidR="003057E4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2ABFE36D" w14:textId="542ECD4A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3057E4" w:rsidRPr="00CD7C55" w14:paraId="111F5727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DE9F6C9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AD6C0F" w14:textId="74B9FC5C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  <w:lang w:eastAsia="zh-CN"/>
              </w:rPr>
              <w:t>ISR</w:t>
            </w:r>
            <w:r w:rsidRPr="00CD7C55">
              <w:rPr>
                <w:rStyle w:val="a0"/>
                <w:rFonts w:hint="eastAsia"/>
                <w:szCs w:val="18"/>
                <w:lang w:eastAsia="zh-CN"/>
              </w:rPr>
              <w:t>キャンセル時間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1782FE" w14:textId="681EBD8E" w:rsidR="003057E4" w:rsidRPr="00CD7C55" w:rsidRDefault="003057E4" w:rsidP="003057E4">
            <w:pPr>
              <w:rPr>
                <w:rStyle w:val="a0"/>
                <w:szCs w:val="18"/>
                <w:lang w:eastAsia="zh-CN"/>
              </w:rPr>
            </w:pPr>
            <w:r w:rsidRPr="00CD7C55">
              <w:rPr>
                <w:rStyle w:val="a0"/>
                <w:szCs w:val="18"/>
                <w:lang w:eastAsia="zh-CN"/>
              </w:rPr>
              <w:t>aslISR_CANCEL_TIME_LOCAL[]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5903A2" w14:textId="77777777" w:rsidR="003057E4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24093ABE" w14:textId="14ED53B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3057E4" w:rsidRPr="00CD7C55" w14:paraId="1DE42A35" w14:textId="77777777" w:rsidTr="006E2DC2">
        <w:trPr>
          <w:trHeight w:val="259"/>
        </w:trPr>
        <w:tc>
          <w:tcPr>
            <w:tcW w:w="4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676BB5F7" w14:textId="77777777" w:rsidR="003057E4" w:rsidRPr="00CD7C55" w:rsidRDefault="003057E4" w:rsidP="003057E4">
            <w:pPr>
              <w:jc w:val="center"/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呼出関数</w:t>
            </w: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30B859" w14:textId="04FFE34C" w:rsidR="003057E4" w:rsidRPr="00CD7C55" w:rsidRDefault="003057E4" w:rsidP="003057E4">
            <w:pPr>
              <w:rPr>
                <w:rStyle w:val="a2"/>
                <w:rFonts w:eastAsia="ＭＳ Ｐゴシック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</w:t>
            </w:r>
            <w:r w:rsidRPr="00CD7C55">
              <w:rPr>
                <w:rStyle w:val="a0"/>
                <w:rFonts w:hint="eastAsia"/>
                <w:szCs w:val="18"/>
              </w:rPr>
              <w:t>位相調整メイン処理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1CEC39" w14:textId="314EEE28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DcdcCtrl_PhaseAdjst_Main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817320E" w14:textId="77777777" w:rsidR="003057E4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[DcDcCtrl_phase_adjust]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329F21E5" w14:textId="6CE825D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3057E4" w:rsidRPr="00CD7C55" w14:paraId="080078B4" w14:textId="77777777" w:rsidTr="006E2DC2">
        <w:trPr>
          <w:trHeight w:val="180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5533E8D4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77E1FC" w14:textId="13BD5095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MIN</w:t>
            </w:r>
            <w:r w:rsidRPr="00CD7C55">
              <w:rPr>
                <w:rStyle w:val="a0"/>
                <w:rFonts w:hint="eastAsia"/>
                <w:szCs w:val="18"/>
              </w:rPr>
              <w:t>リミット処理</w:t>
            </w:r>
            <w:r w:rsidRPr="00CD7C55">
              <w:rPr>
                <w:rStyle w:val="a0"/>
                <w:rFonts w:hint="eastAsia"/>
                <w:szCs w:val="18"/>
              </w:rPr>
              <w:t>(LONG</w:t>
            </w:r>
            <w:r w:rsidRPr="00CD7C55">
              <w:rPr>
                <w:rStyle w:val="a0"/>
                <w:rFonts w:hint="eastAsia"/>
                <w:szCs w:val="18"/>
              </w:rPr>
              <w:t>型→</w:t>
            </w:r>
            <w:r w:rsidRPr="00CD7C55">
              <w:rPr>
                <w:rStyle w:val="a0"/>
                <w:rFonts w:hint="eastAsia"/>
                <w:szCs w:val="18"/>
              </w:rPr>
              <w:t>LONG</w:t>
            </w:r>
            <w:r w:rsidRPr="00CD7C55">
              <w:rPr>
                <w:rStyle w:val="a0"/>
                <w:rFonts w:hint="eastAsia"/>
                <w:szCs w:val="18"/>
              </w:rPr>
              <w:t>型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2559A2" w14:textId="60C92BAF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IfCfc_Min_StoS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A81DAA0" w14:textId="77777777" w:rsidR="003057E4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[if_cfc]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58EC9AEE" w14:textId="209DC453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3057E4" w:rsidRPr="00CD7C55" w14:paraId="1EC87A4D" w14:textId="77777777" w:rsidTr="006E2DC2">
        <w:trPr>
          <w:trHeight w:val="180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15233582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C884D6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-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619CB997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488CA5F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3057E4" w:rsidRPr="00CD7C55" w14:paraId="4E0C0AA1" w14:textId="77777777" w:rsidTr="006E2DC2">
        <w:trPr>
          <w:trHeight w:val="195"/>
        </w:trPr>
        <w:tc>
          <w:tcPr>
            <w:tcW w:w="1119" w:type="dxa"/>
            <w:gridSpan w:val="3"/>
            <w:tcBorders>
              <w:left w:val="single" w:sz="4" w:space="0" w:color="auto"/>
            </w:tcBorders>
            <w:shd w:val="clear" w:color="auto" w:fill="FFFFCC"/>
          </w:tcPr>
          <w:p w14:paraId="0C08A302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制約事項</w:t>
            </w:r>
          </w:p>
        </w:tc>
        <w:tc>
          <w:tcPr>
            <w:tcW w:w="8662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23EB2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asciiTheme="minorHAnsi" w:eastAsia="SimSun" w:hAnsiTheme="minorHAnsi" w:cstheme="minorHAnsi"/>
                <w:szCs w:val="18"/>
                <w:lang w:eastAsia="zh-CN"/>
              </w:rPr>
              <w:t>-</w:t>
            </w:r>
          </w:p>
        </w:tc>
      </w:tr>
      <w:tr w:rsidR="003057E4" w:rsidRPr="00CD7C55" w14:paraId="16E443E5" w14:textId="77777777" w:rsidTr="006E2DC2">
        <w:tc>
          <w:tcPr>
            <w:tcW w:w="9781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F00A5C5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関数要件詳細</w:t>
            </w:r>
          </w:p>
        </w:tc>
      </w:tr>
      <w:tr w:rsidR="003057E4" w:rsidRPr="00CD7C55" w14:paraId="0DC3FFC9" w14:textId="77777777" w:rsidTr="006E2DC2">
        <w:trPr>
          <w:trHeight w:val="326"/>
        </w:trPr>
        <w:tc>
          <w:tcPr>
            <w:tcW w:w="1276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E0D6D0D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関数要件</w:t>
            </w:r>
            <w:r w:rsidRPr="00CD7C55">
              <w:rPr>
                <w:rStyle w:val="a0"/>
                <w:rFonts w:hint="eastAsia"/>
                <w:szCs w:val="18"/>
              </w:rPr>
              <w:t>ID</w:t>
            </w: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1D62C9" w14:textId="77777777" w:rsidR="003057E4" w:rsidRPr="00CD7C55" w:rsidRDefault="003057E4" w:rsidP="003057E4">
            <w:pPr>
              <w:jc w:val="center"/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A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663BBC5" w14:textId="77777777" w:rsidR="003057E4" w:rsidRPr="00CD7C55" w:rsidRDefault="003057E4" w:rsidP="003057E4">
            <w:pPr>
              <w:jc w:val="center"/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内容</w:t>
            </w:r>
          </w:p>
        </w:tc>
        <w:tc>
          <w:tcPr>
            <w:tcW w:w="6662" w:type="dxa"/>
            <w:gridSpan w:val="8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74D0E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 B</w:t>
            </w:r>
            <w:r w:rsidRPr="00CD7C55">
              <w:rPr>
                <w:rStyle w:val="a0"/>
                <w:rFonts w:hint="eastAsia"/>
                <w:szCs w:val="18"/>
              </w:rPr>
              <w:t>相</w:t>
            </w:r>
            <w:r w:rsidRPr="00CD7C55">
              <w:rPr>
                <w:rStyle w:val="a0"/>
                <w:rFonts w:hint="eastAsia"/>
                <w:szCs w:val="18"/>
              </w:rPr>
              <w:t xml:space="preserve"> ZC</w:t>
            </w:r>
            <w:r w:rsidRPr="00CD7C55">
              <w:rPr>
                <w:rStyle w:val="a0"/>
                <w:rFonts w:hint="eastAsia"/>
                <w:szCs w:val="18"/>
              </w:rPr>
              <w:t>割り込み処理を行う。</w:t>
            </w:r>
          </w:p>
        </w:tc>
      </w:tr>
      <w:tr w:rsidR="003057E4" w:rsidRPr="00CD7C55" w14:paraId="07F704BB" w14:textId="77777777" w:rsidTr="006E2DC2">
        <w:trPr>
          <w:trHeight w:val="1232"/>
        </w:trPr>
        <w:tc>
          <w:tcPr>
            <w:tcW w:w="97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87280" w14:textId="77777777" w:rsidR="003057E4" w:rsidRPr="00CD7C55" w:rsidRDefault="003057E4" w:rsidP="003057E4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Auto</w:t>
            </w:r>
            <w:r w:rsidRPr="00CD7C55">
              <w:rPr>
                <w:rStyle w:val="a0"/>
                <w:rFonts w:hint="eastAsia"/>
                <w:szCs w:val="18"/>
              </w:rPr>
              <w:t>変数初期値設定【</w:t>
            </w:r>
            <w:r w:rsidRPr="00CD7C55">
              <w:rPr>
                <w:rStyle w:val="a0"/>
                <w:rFonts w:hint="eastAsia"/>
                <w:szCs w:val="18"/>
              </w:rPr>
              <w:t>SWE</w:t>
            </w:r>
            <w:r w:rsidRPr="00CD7C55">
              <w:rPr>
                <w:rStyle w:val="a0"/>
                <w:szCs w:val="18"/>
              </w:rPr>
              <w:t>_DCDC_Mng-006</w:t>
            </w:r>
            <w:r w:rsidRPr="00CD7C55">
              <w:rPr>
                <w:rStyle w:val="a0"/>
                <w:rFonts w:hint="eastAsia"/>
                <w:szCs w:val="18"/>
              </w:rPr>
              <w:t>-A-001</w:t>
            </w:r>
            <w:r w:rsidRPr="00CD7C55">
              <w:rPr>
                <w:rStyle w:val="a0"/>
                <w:rFonts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444"/>
              <w:gridCol w:w="6515"/>
            </w:tblGrid>
            <w:tr w:rsidR="003057E4" w:rsidRPr="00CD7C55" w14:paraId="76F0AD9E" w14:textId="77777777" w:rsidTr="006E2DC2">
              <w:tc>
                <w:tcPr>
                  <w:tcW w:w="312" w:type="pct"/>
                  <w:shd w:val="clear" w:color="auto" w:fill="FFFFCC"/>
                </w:tcPr>
                <w:p w14:paraId="178D5FFC" w14:textId="77777777" w:rsidR="003057E4" w:rsidRPr="00CD7C55" w:rsidRDefault="003057E4" w:rsidP="003057E4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1279" w:type="pct"/>
                  <w:shd w:val="clear" w:color="auto" w:fill="FFFFCC"/>
                  <w:vAlign w:val="center"/>
                </w:tcPr>
                <w:p w14:paraId="25A804F7" w14:textId="77777777" w:rsidR="003057E4" w:rsidRPr="00CD7C55" w:rsidRDefault="003057E4" w:rsidP="003057E4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3409" w:type="pct"/>
                  <w:shd w:val="clear" w:color="auto" w:fill="FFFFCC"/>
                  <w:vAlign w:val="center"/>
                </w:tcPr>
                <w:p w14:paraId="39D336F8" w14:textId="77777777" w:rsidR="003057E4" w:rsidRPr="00CD7C55" w:rsidRDefault="003057E4" w:rsidP="003057E4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処理</w:t>
                  </w:r>
                </w:p>
              </w:tc>
            </w:tr>
            <w:tr w:rsidR="003057E4" w:rsidRPr="00CD7C55" w14:paraId="6A801CD3" w14:textId="77777777" w:rsidTr="006E2DC2">
              <w:tc>
                <w:tcPr>
                  <w:tcW w:w="312" w:type="pct"/>
                  <w:vAlign w:val="center"/>
                </w:tcPr>
                <w:p w14:paraId="0A418B53" w14:textId="77777777" w:rsidR="003057E4" w:rsidRPr="00CD7C55" w:rsidRDefault="003057E4" w:rsidP="003057E4">
                  <w:pPr>
                    <w:jc w:val="center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1</w:t>
                  </w:r>
                </w:p>
              </w:tc>
              <w:tc>
                <w:tcPr>
                  <w:tcW w:w="1279" w:type="pct"/>
                </w:tcPr>
                <w:p w14:paraId="0F8AAB9F" w14:textId="77777777" w:rsidR="003057E4" w:rsidRPr="00CD7C55" w:rsidRDefault="003057E4" w:rsidP="003057E4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3409" w:type="pct"/>
                </w:tcPr>
                <w:p w14:paraId="55E6BCA4" w14:textId="5F815F45" w:rsidR="003057E4" w:rsidRPr="00CD7C55" w:rsidRDefault="003057E4" w:rsidP="003057E4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gpt12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&amp;GPT12 Module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</w:p>
                <w:p w14:paraId="0FDFBD2B" w14:textId="0130BFF9" w:rsidR="003057E4" w:rsidRPr="00CD7C55" w:rsidRDefault="003057E4" w:rsidP="003057E4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gtm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&amp;GTM module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3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</w:p>
                <w:p w14:paraId="1568C914" w14:textId="46416822" w:rsidR="003057E4" w:rsidRPr="00CD7C55" w:rsidRDefault="003057E4" w:rsidP="003057E4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stm2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&amp;STM2 module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4)</w:t>
                  </w:r>
                </w:p>
                <w:p w14:paraId="6FF6CF6B" w14:textId="77777777" w:rsidR="003057E4" w:rsidRPr="00CD7C55" w:rsidRDefault="003057E4" w:rsidP="003057E4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current_stm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stm2-&gt;TIM0.B.STM_31_0</w:t>
                  </w:r>
                </w:p>
              </w:tc>
            </w:tr>
          </w:tbl>
          <w:p w14:paraId="4FDECCA7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315E0221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rFonts w:hint="eastAsia"/>
                <w:szCs w:val="18"/>
              </w:rPr>
              <w:t>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IfxGpt12_reg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7E846F32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3</w:t>
            </w:r>
            <w:r w:rsidRPr="00CD7C55">
              <w:rPr>
                <w:rStyle w:val="a0"/>
                <w:rFonts w:hint="eastAsia"/>
                <w:szCs w:val="18"/>
              </w:rPr>
              <w:t>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IfxGtm_reg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39AACEBF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4</w:t>
            </w:r>
            <w:r w:rsidRPr="00CD7C55">
              <w:rPr>
                <w:rStyle w:val="a0"/>
                <w:rFonts w:hint="eastAsia"/>
                <w:szCs w:val="18"/>
              </w:rPr>
              <w:t>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IfxStm_reg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</w:p>
          <w:p w14:paraId="68CA3958" w14:textId="77777777" w:rsidR="003057E4" w:rsidRPr="00CD7C55" w:rsidRDefault="003057E4" w:rsidP="003057E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3106DB82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</w:p>
          <w:p w14:paraId="6F1FCB56" w14:textId="23E47B3E" w:rsidR="003057E4" w:rsidRPr="00CD7C55" w:rsidRDefault="003057E4" w:rsidP="003057E4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055C55">
              <w:rPr>
                <w:rStyle w:val="a0"/>
                <w:rFonts w:hint="eastAsia"/>
                <w:szCs w:val="18"/>
              </w:rPr>
              <w:t>DCDC 0</w:t>
            </w:r>
            <w:r w:rsidRPr="00055C55">
              <w:rPr>
                <w:rStyle w:val="a0"/>
                <w:rFonts w:hint="eastAsia"/>
                <w:szCs w:val="18"/>
              </w:rPr>
              <w:t>交差時間</w:t>
            </w:r>
            <w:r w:rsidRPr="00055C55">
              <w:rPr>
                <w:rStyle w:val="a0"/>
                <w:rFonts w:hint="eastAsia"/>
                <w:szCs w:val="18"/>
              </w:rPr>
              <w:t>Destination</w:t>
            </w:r>
            <w:r w:rsidRPr="00055C55">
              <w:rPr>
                <w:rStyle w:val="a0"/>
                <w:rFonts w:hint="eastAsia"/>
                <w:szCs w:val="18"/>
              </w:rPr>
              <w:t>配列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判定処理【</w:t>
            </w:r>
            <w:r w:rsidRPr="00CD7C55">
              <w:rPr>
                <w:rStyle w:val="a0"/>
                <w:szCs w:val="18"/>
              </w:rPr>
              <w:t>SWE_DCDC_Mng-006-A-002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</w:p>
          <w:tbl>
            <w:tblPr>
              <w:tblW w:w="95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3057E4" w:rsidRPr="00CD7C55" w14:paraId="456AB7F5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31C89C87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7829AB4D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719D9504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3057E4" w:rsidRPr="00CD7C55" w14:paraId="3B3E50C6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20156F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E31E97" w14:textId="0F58C5BB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055C55">
                    <w:rPr>
                      <w:rStyle w:val="a0"/>
                      <w:rFonts w:hint="eastAsia"/>
                      <w:szCs w:val="18"/>
                    </w:rPr>
                    <w:t>DCDC 0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交差時間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Destination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配列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4)[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Pr="00CD7C55">
                    <w:rPr>
                      <w:rStyle w:val="a0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1)] &gt; current_stm(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2)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194379" w14:textId="5BA63FFE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szCs w:val="18"/>
                    </w:rPr>
                    <w:t>diff_time(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 xml:space="preserve">2) = (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ULONG MAX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値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 xml:space="preserve">3) - 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DCDC 0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交差時間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Destination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配列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Pr="00CD7C55">
                    <w:rPr>
                      <w:rStyle w:val="a0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 ) + current_stm</w:t>
                  </w:r>
                </w:p>
              </w:tc>
            </w:tr>
            <w:tr w:rsidR="003057E4" w:rsidRPr="00CD7C55" w14:paraId="3E0F445B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AD9145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AAFFFF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2BC41D" w14:textId="13F1E1CC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szCs w:val="18"/>
                    </w:rPr>
                    <w:t xml:space="preserve">diff_time = current_stm - 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DCDC 0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交差時間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Destination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配列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Pr="00CD7C55">
                    <w:rPr>
                      <w:rStyle w:val="a0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</w:t>
                  </w:r>
                </w:p>
              </w:tc>
            </w:tr>
          </w:tbl>
          <w:p w14:paraId="6ABE3D42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1)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インタフェース設計書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[MDL_DCDC]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1F4103E4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2)Auto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変数で定義</w:t>
            </w:r>
          </w:p>
          <w:p w14:paraId="1C3EFF6C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3)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マクロ定義を参照</w:t>
            </w:r>
          </w:p>
          <w:p w14:paraId="37D9918D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4)SW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[knl_Dcdc]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30B1945B" w14:textId="77777777" w:rsidR="003057E4" w:rsidRPr="00CD7C55" w:rsidRDefault="003057E4" w:rsidP="003057E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27954180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23FE8832" w14:textId="77777777" w:rsidR="003057E4" w:rsidRPr="00CD7C55" w:rsidRDefault="003057E4" w:rsidP="003057E4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B</w:t>
            </w:r>
            <w:r w:rsidRPr="00CD7C55">
              <w:rPr>
                <w:rStyle w:val="a0"/>
                <w:rFonts w:hint="eastAsia"/>
                <w:szCs w:val="18"/>
              </w:rPr>
              <w:t>相処理時間測定用</w:t>
            </w:r>
            <w:r w:rsidRPr="00CD7C55">
              <w:rPr>
                <w:rStyle w:val="a0"/>
                <w:rFonts w:hint="eastAsia"/>
                <w:szCs w:val="18"/>
              </w:rPr>
              <w:t>RAM</w:t>
            </w:r>
            <w:r w:rsidRPr="00CD7C55">
              <w:rPr>
                <w:rStyle w:val="a0"/>
                <w:rFonts w:hint="eastAsia"/>
                <w:szCs w:val="18"/>
              </w:rPr>
              <w:t xml:space="preserve">　測定開始時間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判定処理【</w:t>
            </w:r>
            <w:r w:rsidRPr="00CD7C55">
              <w:rPr>
                <w:rStyle w:val="a0"/>
                <w:szCs w:val="18"/>
              </w:rPr>
              <w:t>SWE_DCDC_Mng-006-A-003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3057E4" w:rsidRPr="00CD7C55" w14:paraId="63B8092F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76BB9E95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16BFB1B8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3118F6C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3057E4" w:rsidRPr="00CD7C55" w14:paraId="6BC7F8C8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453FF2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B2E1A8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87D374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相処理時間測定用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RAM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　測定開始時間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stm2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-&gt;TIM0.B.STM_31_0</w:t>
                  </w:r>
                </w:p>
              </w:tc>
            </w:tr>
          </w:tbl>
          <w:p w14:paraId="71A0035E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22AE30F3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0F98A13D" w14:textId="77777777" w:rsidR="003057E4" w:rsidRPr="00CD7C55" w:rsidRDefault="003057E4" w:rsidP="003057E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6D6E5528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3CC5E1FB" w14:textId="77777777" w:rsidR="003057E4" w:rsidRPr="00CD7C55" w:rsidRDefault="003057E4" w:rsidP="003057E4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マスク時間の半分の時間を</w:t>
            </w:r>
            <w:r w:rsidRPr="00CD7C55">
              <w:rPr>
                <w:rStyle w:val="a0"/>
                <w:rFonts w:hint="eastAsia"/>
                <w:szCs w:val="18"/>
              </w:rPr>
              <w:t>ISR</w:t>
            </w:r>
            <w:r w:rsidRPr="00CD7C55">
              <w:rPr>
                <w:rStyle w:val="a0"/>
                <w:rFonts w:hint="eastAsia"/>
                <w:szCs w:val="18"/>
              </w:rPr>
              <w:t>キャンセル時間に設定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Pr="00CD7C55">
              <w:rPr>
                <w:rStyle w:val="a0"/>
                <w:szCs w:val="18"/>
              </w:rPr>
              <w:t>SWE_DCDC_Mng-006-A-004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3057E4" w:rsidRPr="00CD7C55" w14:paraId="1A8A2875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E7B3D2B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28E64C13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26014A3F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3057E4" w:rsidRPr="00CD7C55" w14:paraId="14ABBD9C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3ED49D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6F6926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218FAD" w14:textId="416FFF83" w:rsidR="003057E4" w:rsidRPr="00CD7C55" w:rsidRDefault="003057E4" w:rsidP="003057E4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ISR</w:t>
                  </w:r>
                  <w:r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キャンセル時間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1)[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Pr="00CD7C55">
                    <w:rPr>
                      <w:rStyle w:val="a0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 xml:space="preserve">2)] 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MIN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リミット処理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(LONG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型→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LONG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型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1,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2)</w:t>
                  </w:r>
                </w:p>
                <w:p w14:paraId="4D91B484" w14:textId="1B525D22" w:rsidR="003057E4" w:rsidRPr="00CD7C55" w:rsidRDefault="003057E4" w:rsidP="003057E4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 xml:space="preserve">1: </w:t>
                  </w:r>
                  <w:r w:rsidRPr="00434002">
                    <w:rPr>
                      <w:rStyle w:val="a0"/>
                      <w:rFonts w:hint="eastAsia"/>
                      <w:szCs w:val="18"/>
                    </w:rPr>
                    <w:t>DCDC ZC_ISR</w:t>
                  </w:r>
                  <w:r w:rsidRPr="00434002">
                    <w:rPr>
                      <w:rStyle w:val="a0"/>
                      <w:rFonts w:hint="eastAsia"/>
                      <w:szCs w:val="18"/>
                    </w:rPr>
                    <w:t>パラメータ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3).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マスク時間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Pr="00CD7C55">
                    <w:rPr>
                      <w:rStyle w:val="a0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 / 2</w:t>
                  </w:r>
                </w:p>
                <w:p w14:paraId="69C70F88" w14:textId="41CBA038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 xml:space="preserve">2: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ISR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キャンセル時間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4)[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Pr="00CD7C55">
                    <w:rPr>
                      <w:rStyle w:val="a0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</w:t>
                  </w:r>
                </w:p>
              </w:tc>
            </w:tr>
          </w:tbl>
          <w:p w14:paraId="1B95BE0D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5AA8AAEC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2)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インタフェース設計書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[MDL_DCDC]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13B21467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3)SW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31C55FC7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4)SW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7BF81D25" w14:textId="77777777" w:rsidR="003057E4" w:rsidRPr="00CD7C55" w:rsidRDefault="003057E4" w:rsidP="003057E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78831C0F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58D862F5" w14:textId="754106D1" w:rsidR="003057E4" w:rsidRPr="00CD7C55" w:rsidRDefault="003057E4" w:rsidP="003057E4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ISR</w:t>
            </w:r>
            <w:r w:rsidRPr="00CD7C55">
              <w:rPr>
                <w:rStyle w:val="a0"/>
                <w:rFonts w:hint="eastAsia"/>
                <w:szCs w:val="18"/>
              </w:rPr>
              <w:t>キャンセル時間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判定処理【</w:t>
            </w:r>
            <w:r w:rsidRPr="00CD7C55">
              <w:rPr>
                <w:rStyle w:val="a0"/>
                <w:szCs w:val="18"/>
              </w:rPr>
              <w:t>SWE_DCDC_Mng-006-A-005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3057E4" w:rsidRPr="00CD7C55" w14:paraId="2F1F2AE6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059466C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7BEF428C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24D8E03C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3057E4" w:rsidRPr="00CD7C55" w14:paraId="595155D0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BD8FDF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454171" w14:textId="2C5E04C6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diff_time(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 xml:space="preserve">1) &lt;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ISR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キャンセル時間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4)</w:t>
                  </w:r>
                  <w:r w:rsidRPr="00CD7C55">
                    <w:rPr>
                      <w:rStyle w:val="a0"/>
                      <w:rFonts w:ascii="Calibri" w:hAnsi="Calibri" w:cs="Calibri"/>
                      <w:szCs w:val="18"/>
                    </w:rPr>
                    <w:t xml:space="preserve"> 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Pr="00CD7C55">
                    <w:rPr>
                      <w:rStyle w:val="a0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2)]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EC6750" w14:textId="2DE9E1A5" w:rsidR="003057E4" w:rsidRPr="00CD7C55" w:rsidRDefault="003057E4" w:rsidP="003057E4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434002">
                    <w:rPr>
                      <w:rStyle w:val="a0"/>
                      <w:rFonts w:hint="eastAsia"/>
                      <w:szCs w:val="18"/>
                    </w:rPr>
                    <w:t>DCDC ZC_ISR</w:t>
                  </w:r>
                  <w:r w:rsidRPr="00434002">
                    <w:rPr>
                      <w:rStyle w:val="a0"/>
                      <w:rFonts w:hint="eastAsia"/>
                      <w:szCs w:val="18"/>
                    </w:rPr>
                    <w:t>パラメータ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3).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検知時のカウンタ数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szCs w:val="18"/>
                    </w:rPr>
                    <w:t xml:space="preserve">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ZeroCross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時間取得処理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1)</w:t>
                  </w:r>
                </w:p>
                <w:p w14:paraId="4F444B0B" w14:textId="008235E3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1: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DCDC PWM Phase </w:t>
                  </w:r>
                  <w:r w:rsidRPr="00CD7C55">
                    <w:rPr>
                      <w:rStyle w:val="a0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</w:p>
                <w:p w14:paraId="09FFBCE4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位相調整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メイン処理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 xml:space="preserve">1,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2)</w:t>
                  </w:r>
                </w:p>
                <w:p w14:paraId="32FE2CC7" w14:textId="7A432328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1: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szCs w:val="18"/>
                    </w:rPr>
                    <w:t>&amp;</w:t>
                  </w:r>
                  <w:r w:rsidRPr="00434002">
                    <w:rPr>
                      <w:rStyle w:val="a0"/>
                      <w:rFonts w:hint="eastAsia"/>
                      <w:szCs w:val="18"/>
                    </w:rPr>
                    <w:t>DCDC ZC_ISR</w:t>
                  </w:r>
                  <w:r w:rsidRPr="00434002">
                    <w:rPr>
                      <w:rStyle w:val="a0"/>
                      <w:rFonts w:hint="eastAsia"/>
                      <w:szCs w:val="18"/>
                    </w:rPr>
                    <w:t>パラメータ</w:t>
                  </w:r>
                </w:p>
                <w:p w14:paraId="51E50082" w14:textId="3E83BF2C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2: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DCDC PWM Phase </w:t>
                  </w:r>
                  <w:r w:rsidRPr="00CD7C55">
                    <w:rPr>
                      <w:rStyle w:val="a0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</w:p>
              </w:tc>
            </w:tr>
            <w:tr w:rsidR="003057E4" w:rsidRPr="00CD7C55" w14:paraId="49DD0244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55FD8E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ED0721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374EF6" w14:textId="5F49C23D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ISR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キャンセル検知回数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4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Pr="00CD7C55">
                    <w:rPr>
                      <w:rStyle w:val="a0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]++</w:t>
                  </w:r>
                </w:p>
              </w:tc>
            </w:tr>
          </w:tbl>
          <w:p w14:paraId="3EACCECF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1)Auto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変数で定義</w:t>
            </w:r>
          </w:p>
          <w:p w14:paraId="0686A874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2)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インタフェース設計書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[MDL_DCDC]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76F92807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3)SW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3967F2CE" w14:textId="485E940C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4)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63DAABBD" w14:textId="77777777" w:rsidR="003057E4" w:rsidRPr="00CD7C55" w:rsidRDefault="003057E4" w:rsidP="003057E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56FB68DF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05F30C7B" w14:textId="625E0112" w:rsidR="003057E4" w:rsidRPr="00CD7C55" w:rsidRDefault="003057E4" w:rsidP="003057E4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マスク期間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初期値判定処理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Pr="00CD7C55">
              <w:rPr>
                <w:rStyle w:val="a0"/>
                <w:szCs w:val="18"/>
              </w:rPr>
              <w:t>SWE_DCDC_Mng-006-A-006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3057E4" w:rsidRPr="00CD7C55" w14:paraId="1D094DD5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8327983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236C8496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15273AD9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3057E4" w:rsidRPr="00CD7C55" w14:paraId="22B74C8A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FBA44C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DAA8C3" w14:textId="4B5C0D45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マスク期間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2)[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 != 0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8920AD" w14:textId="17CD67AC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gpt12(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1)-&gt;T</w:t>
                  </w:r>
                  <w:r w:rsidRPr="00CD7C55">
                    <w:rPr>
                      <w:rStyle w:val="a0"/>
                      <w:szCs w:val="18"/>
                    </w:rPr>
                    <w:t>3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.U = 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マスク期間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[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</w:t>
                  </w:r>
                </w:p>
              </w:tc>
            </w:tr>
            <w:tr w:rsidR="003057E4" w:rsidRPr="00CD7C55" w14:paraId="671A589B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000CBE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5C139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026646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-</w:t>
                  </w:r>
                </w:p>
              </w:tc>
            </w:tr>
          </w:tbl>
          <w:p w14:paraId="78C60F97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1)Auto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418E36D8" w14:textId="5928A29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2)SW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[OnlineCalbParameters]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07DAE1A0" w14:textId="77777777" w:rsidR="003057E4" w:rsidRPr="00CD7C55" w:rsidRDefault="003057E4" w:rsidP="003057E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HW_TYPE_A_NESJSG_B01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730E72D7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0C589965" w14:textId="1E3CCD93" w:rsidR="003057E4" w:rsidRPr="00CD7C55" w:rsidRDefault="003057E4" w:rsidP="003057E4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ZC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カウント回数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 xml:space="preserve"> 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初期値</w:t>
            </w:r>
            <w:r w:rsidRPr="00CD7C55">
              <w:rPr>
                <w:rStyle w:val="a0"/>
                <w:rFonts w:hint="eastAsia"/>
                <w:szCs w:val="18"/>
              </w:rPr>
              <w:t>判定処理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Pr="00CD7C55">
              <w:rPr>
                <w:rStyle w:val="a0"/>
                <w:szCs w:val="18"/>
              </w:rPr>
              <w:t>SWE_DCDC_Mng-006-A-007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3057E4" w:rsidRPr="00CD7C55" w14:paraId="229A7D49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3E0171C3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87616E9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4559D704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3057E4" w:rsidRPr="00CD7C55" w14:paraId="2603AE3E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C52247" w14:textId="1DA73A06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C0BF94" w14:textId="3369C5CE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カウント回数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2)[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 != 0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827D0A" w14:textId="637BB82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gtm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1)-&gt;</w:t>
                  </w:r>
                  <w:r w:rsidRPr="00CD7C55">
                    <w:rPr>
                      <w:rStyle w:val="a0"/>
                      <w:szCs w:val="18"/>
                    </w:rPr>
                    <w:t>TIM[3].CH1.CNTS.U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= 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カウント回数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[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</w:t>
                  </w:r>
                </w:p>
              </w:tc>
            </w:tr>
            <w:tr w:rsidR="003057E4" w:rsidRPr="00CD7C55" w14:paraId="12A47CBA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0508B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5EE467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6CF94A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-</w:t>
                  </w:r>
                </w:p>
              </w:tc>
            </w:tr>
          </w:tbl>
          <w:p w14:paraId="4B51B453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1)Auto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56E3E84A" w14:textId="7B1C83D0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2)SW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[OnlineCalbParameters]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00533C8C" w14:textId="77777777" w:rsidR="003057E4" w:rsidRPr="00CD7C55" w:rsidRDefault="003057E4" w:rsidP="003057E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HW_TYPE_A_NESJSG_B01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14467C49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6F1AC38D" w14:textId="585D93A2" w:rsidR="003057E4" w:rsidRPr="00CD7C55" w:rsidRDefault="003057E4" w:rsidP="003057E4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タイムアウト時間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初期値判定処理</w:t>
            </w:r>
            <w:r w:rsidRPr="00CD7C55">
              <w:rPr>
                <w:rStyle w:val="a0"/>
                <w:rFonts w:hint="eastAsia"/>
                <w:szCs w:val="18"/>
              </w:rPr>
              <w:t>1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Pr="00CD7C55">
              <w:rPr>
                <w:rStyle w:val="a0"/>
                <w:szCs w:val="18"/>
              </w:rPr>
              <w:t>SWE_DCDC_Mng-006-A-008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3057E4" w:rsidRPr="00CD7C55" w14:paraId="2F46B77D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70CCE7EB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7FEA23C5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46B3114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3057E4" w:rsidRPr="00CD7C55" w14:paraId="0079F55B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FA0D7A" w14:textId="18F5867F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E3DDB6" w14:textId="1E35650B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タイムアウト時間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2)[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 != 0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BD412C" w14:textId="07662DD0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gtm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1)-&gt;</w:t>
                  </w:r>
                  <w:r w:rsidRPr="00CD7C55">
                    <w:rPr>
                      <w:rStyle w:val="a0"/>
                      <w:szCs w:val="18"/>
                    </w:rPr>
                    <w:t>TIM[3].CH1.TDUV.U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タイムアウト時間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[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</w:t>
                  </w:r>
                </w:p>
              </w:tc>
            </w:tr>
            <w:tr w:rsidR="003057E4" w:rsidRPr="00CD7C55" w14:paraId="546F3EF6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C6494C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6CD05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23E0AE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-</w:t>
                  </w:r>
                </w:p>
              </w:tc>
            </w:tr>
          </w:tbl>
          <w:p w14:paraId="4ACF55B5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1)Auto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45B8B3A1" w14:textId="30765430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2)SW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[OnlineCalbParameters]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59D0017A" w14:textId="77777777" w:rsidR="003057E4" w:rsidRPr="00CD7C55" w:rsidRDefault="003057E4" w:rsidP="003057E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HW_TYPE_A_NESJSG_B01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1BD584EE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69596F9B" w14:textId="77777777" w:rsidR="003057E4" w:rsidRPr="00CD7C55" w:rsidRDefault="003057E4" w:rsidP="003057E4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タイムアウト時間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初期値判定処理</w:t>
            </w:r>
            <w:r w:rsidRPr="00CD7C55">
              <w:rPr>
                <w:rStyle w:val="a0"/>
                <w:rFonts w:hint="eastAsia"/>
                <w:szCs w:val="18"/>
              </w:rPr>
              <w:t>2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Pr="00CD7C55">
              <w:rPr>
                <w:rStyle w:val="a0"/>
                <w:szCs w:val="18"/>
              </w:rPr>
              <w:t>SWE_DCDC_Mng-006-A-009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3057E4" w:rsidRPr="00CD7C55" w14:paraId="0904E9C3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271B82A6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656FDF03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FCB6596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3057E4" w:rsidRPr="00CD7C55" w14:paraId="487D444D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88F25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E845D9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タイムアウト時間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2)[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 != 0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CC73A5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gtm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1)-&gt;</w:t>
                  </w:r>
                  <w:r w:rsidRPr="00CD7C55">
                    <w:rPr>
                      <w:rStyle w:val="a0"/>
                      <w:szCs w:val="18"/>
                    </w:rPr>
                    <w:t>TIM[4].CH2.TDUV.U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タイムアウト時間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[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</w:t>
                  </w:r>
                </w:p>
              </w:tc>
            </w:tr>
            <w:tr w:rsidR="003057E4" w:rsidRPr="00CD7C55" w14:paraId="76B58147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B22321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FA64B5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F644AE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-</w:t>
                  </w:r>
                </w:p>
              </w:tc>
            </w:tr>
          </w:tbl>
          <w:p w14:paraId="2C2D783B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1)Auto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676A3796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2)SW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[OnlineCalbParameters]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70E3729F" w14:textId="7E079E51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」と「「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HW_TYPE_A_NESJSG_PILOT</w:t>
            </w:r>
            <w:r w:rsidRPr="00CD7C55">
              <w:rPr>
                <w:rFonts w:eastAsia="ＭＳ Ｐゴシック"/>
                <w:sz w:val="18"/>
                <w:szCs w:val="18"/>
              </w:rPr>
              <w:t>」または「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HW_TYPE_A_NESJSG_A1</w:t>
            </w:r>
            <w:r w:rsidRPr="00CD7C55">
              <w:rPr>
                <w:rFonts w:eastAsia="ＭＳ Ｐゴシック"/>
                <w:sz w:val="18"/>
                <w:szCs w:val="18"/>
              </w:rPr>
              <w:t>」または「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HW_TYPE_A_NESJSG_B1_001</w:t>
            </w:r>
            <w:r w:rsidRPr="00CD7C55">
              <w:rPr>
                <w:rFonts w:eastAsia="ＭＳ Ｐゴシック"/>
                <w:sz w:val="18"/>
                <w:szCs w:val="18"/>
              </w:rPr>
              <w:t>」または「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HW_TYPE_A_NESJSG_B1_002</w:t>
            </w:r>
            <w:r w:rsidRPr="00CD7C55">
              <w:rPr>
                <w:rFonts w:eastAsia="ＭＳ Ｐゴシック"/>
                <w:sz w:val="18"/>
                <w:szCs w:val="18"/>
              </w:rPr>
              <w:t>」」の場合に有効</w:t>
            </w:r>
          </w:p>
          <w:p w14:paraId="60B124A3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06D76A31" w14:textId="24EB8DB9" w:rsidR="003057E4" w:rsidRPr="00CD7C55" w:rsidRDefault="003057E4" w:rsidP="003057E4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B</w:t>
            </w:r>
            <w:r w:rsidRPr="00CD7C55">
              <w:rPr>
                <w:rStyle w:val="a0"/>
                <w:rFonts w:hint="eastAsia"/>
                <w:szCs w:val="18"/>
              </w:rPr>
              <w:t>相処理時間測定用</w:t>
            </w:r>
            <w:r w:rsidRPr="00CD7C55">
              <w:rPr>
                <w:rStyle w:val="a0"/>
                <w:rFonts w:hint="eastAsia"/>
                <w:szCs w:val="18"/>
              </w:rPr>
              <w:t>RAM</w:t>
            </w:r>
            <w:r w:rsidRPr="00CD7C55">
              <w:rPr>
                <w:rStyle w:val="a0"/>
                <w:rFonts w:hint="eastAsia"/>
                <w:szCs w:val="18"/>
              </w:rPr>
              <w:t xml:space="preserve">　測定終了時間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判定処理【</w:t>
            </w:r>
            <w:r w:rsidRPr="00CD7C55">
              <w:rPr>
                <w:rStyle w:val="a0"/>
                <w:szCs w:val="18"/>
              </w:rPr>
              <w:t>SWE_DCDC_Mng-006-A-010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3057E4" w:rsidRPr="00CD7C55" w14:paraId="4F7237D0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11119FA3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6C25EEC7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6463BD6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3057E4" w:rsidRPr="00CD7C55" w14:paraId="10BEBA01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D413CE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08BF98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AB0A80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相処理時間測定用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RAM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　測定終了時間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stm2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-&gt;TIM0.B.STM_31_0</w:t>
                  </w:r>
                </w:p>
              </w:tc>
            </w:tr>
          </w:tbl>
          <w:p w14:paraId="7FF2623F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10AFF956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49FD01D4" w14:textId="77777777" w:rsidR="003057E4" w:rsidRPr="00CD7C55" w:rsidRDefault="003057E4" w:rsidP="003057E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0A3BF497" w14:textId="77777777" w:rsidR="003057E4" w:rsidRPr="00CD7C55" w:rsidRDefault="003057E4" w:rsidP="003057E4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3922FEC7" w14:textId="7BA8AB4D" w:rsidR="003057E4" w:rsidRPr="00CD7C55" w:rsidRDefault="003057E4" w:rsidP="003057E4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B</w:t>
            </w:r>
            <w:r w:rsidRPr="00CD7C55">
              <w:rPr>
                <w:rStyle w:val="a0"/>
                <w:rFonts w:hint="eastAsia"/>
                <w:szCs w:val="18"/>
              </w:rPr>
              <w:t>相処理時間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判定処理【</w:t>
            </w:r>
            <w:r w:rsidRPr="00CD7C55">
              <w:rPr>
                <w:rStyle w:val="a0"/>
                <w:szCs w:val="18"/>
              </w:rPr>
              <w:t>SWE_DCDC_Mng-006-A-011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2)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3057E4" w:rsidRPr="00CD7C55" w14:paraId="3EF398FA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E94DB6F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7FB2DB35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B906EB4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3057E4" w:rsidRPr="00CD7C55" w14:paraId="3B948B3C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408165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B0B99D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CD7F2B" w14:textId="77777777" w:rsidR="003057E4" w:rsidRPr="00CD7C55" w:rsidRDefault="003057E4" w:rsidP="003057E4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相処理時間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相処理時間測定用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RAM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　測定終了時間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-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B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相処理時間測定用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RAM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　測定開始時間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</w:p>
              </w:tc>
            </w:tr>
          </w:tbl>
          <w:p w14:paraId="4CAE44E1" w14:textId="77777777" w:rsidR="003057E4" w:rsidRPr="00CD7C55" w:rsidRDefault="003057E4" w:rsidP="003057E4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7C19E1C4" w14:textId="10C0928D" w:rsidR="003057E4" w:rsidRPr="00CD7C55" w:rsidRDefault="003057E4" w:rsidP="003057E4">
            <w:pPr>
              <w:rPr>
                <w:rStyle w:val="a0"/>
                <w:rFonts w:eastAsiaTheme="minorEastAsia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2)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」と「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3057E4" w:rsidRPr="00CD7C55" w14:paraId="31FD7373" w14:textId="77777777" w:rsidTr="006E2DC2">
        <w:trPr>
          <w:trHeight w:val="70"/>
        </w:trPr>
        <w:tc>
          <w:tcPr>
            <w:tcW w:w="1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A7D3C66" w14:textId="77777777" w:rsidR="003057E4" w:rsidRPr="00CD7C55" w:rsidRDefault="003057E4" w:rsidP="003057E4">
            <w:pPr>
              <w:jc w:val="center"/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備考</w:t>
            </w:r>
          </w:p>
        </w:tc>
        <w:tc>
          <w:tcPr>
            <w:tcW w:w="86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CCF4" w14:textId="77777777" w:rsidR="003057E4" w:rsidRPr="00CD7C55" w:rsidRDefault="003057E4" w:rsidP="003057E4">
            <w:pPr>
              <w:rPr>
                <w:rStyle w:val="a0"/>
                <w:rFonts w:eastAsia="SimSun"/>
                <w:szCs w:val="18"/>
                <w:lang w:eastAsia="zh-CN"/>
              </w:rPr>
            </w:pPr>
            <w:r w:rsidRPr="00CD7C55">
              <w:rPr>
                <w:rStyle w:val="a0"/>
                <w:rFonts w:eastAsia="SimSun"/>
                <w:szCs w:val="18"/>
                <w:lang w:eastAsia="zh-CN"/>
              </w:rPr>
              <w:t>-</w:t>
            </w:r>
          </w:p>
        </w:tc>
      </w:tr>
    </w:tbl>
    <w:p w14:paraId="6342CF34" w14:textId="77777777" w:rsidR="002D085A" w:rsidRDefault="002D085A" w:rsidP="002D085A">
      <w:pPr>
        <w:widowControl/>
        <w:jc w:val="left"/>
      </w:pPr>
      <w:r>
        <w:br w:type="page"/>
      </w:r>
    </w:p>
    <w:p w14:paraId="1513E239" w14:textId="77777777" w:rsidR="002D085A" w:rsidRPr="00F060C0" w:rsidRDefault="002D085A" w:rsidP="002D085A">
      <w:pPr>
        <w:pStyle w:val="Heading3"/>
      </w:pPr>
      <w:bookmarkStart w:id="44" w:name="_Ref75352040"/>
      <w:bookmarkStart w:id="45" w:name="_Ref87879957"/>
      <w:bookmarkStart w:id="46" w:name="_Toc89768829"/>
      <w:r w:rsidRPr="00102AF2">
        <w:rPr>
          <w:rFonts w:hint="eastAsia"/>
        </w:rPr>
        <w:t>DCDC C</w:t>
      </w:r>
      <w:r w:rsidRPr="00102AF2">
        <w:rPr>
          <w:rFonts w:hint="eastAsia"/>
        </w:rPr>
        <w:t>相</w:t>
      </w:r>
      <w:r w:rsidRPr="00102AF2">
        <w:rPr>
          <w:rFonts w:hint="eastAsia"/>
        </w:rPr>
        <w:t xml:space="preserve"> ZC</w:t>
      </w:r>
      <w:r w:rsidRPr="00102AF2">
        <w:rPr>
          <w:rFonts w:hint="eastAsia"/>
        </w:rPr>
        <w:t>割り込み処理</w:t>
      </w:r>
      <w:bookmarkEnd w:id="44"/>
      <w:bookmarkEnd w:id="45"/>
      <w:bookmarkEnd w:id="46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550"/>
        <w:gridCol w:w="136"/>
        <w:gridCol w:w="44"/>
        <w:gridCol w:w="113"/>
        <w:gridCol w:w="851"/>
        <w:gridCol w:w="992"/>
        <w:gridCol w:w="127"/>
        <w:gridCol w:w="440"/>
        <w:gridCol w:w="699"/>
        <w:gridCol w:w="1559"/>
        <w:gridCol w:w="6"/>
        <w:gridCol w:w="996"/>
        <w:gridCol w:w="2155"/>
        <w:gridCol w:w="680"/>
      </w:tblGrid>
      <w:tr w:rsidR="002D085A" w:rsidRPr="00CD7C55" w14:paraId="20F766A4" w14:textId="77777777" w:rsidTr="006E2DC2">
        <w:trPr>
          <w:tblHeader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6DA6080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関数名称</w:t>
            </w:r>
          </w:p>
        </w:tc>
        <w:tc>
          <w:tcPr>
            <w:tcW w:w="87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4E663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ISR_DCDC_PhaseC</w:t>
            </w:r>
          </w:p>
        </w:tc>
      </w:tr>
      <w:tr w:rsidR="002D085A" w:rsidRPr="00CD7C55" w14:paraId="418B1F22" w14:textId="77777777" w:rsidTr="006E2DC2">
        <w:trPr>
          <w:trHeight w:val="283"/>
          <w:tblHeader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E29730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関数概要</w:t>
            </w:r>
          </w:p>
        </w:tc>
        <w:tc>
          <w:tcPr>
            <w:tcW w:w="87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9807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 C</w:t>
            </w:r>
            <w:r w:rsidRPr="00CD7C55">
              <w:rPr>
                <w:rStyle w:val="a0"/>
                <w:rFonts w:hint="eastAsia"/>
                <w:szCs w:val="18"/>
              </w:rPr>
              <w:t>相</w:t>
            </w:r>
            <w:r w:rsidRPr="00CD7C55">
              <w:rPr>
                <w:rStyle w:val="a0"/>
                <w:rFonts w:hint="eastAsia"/>
                <w:szCs w:val="18"/>
              </w:rPr>
              <w:t xml:space="preserve"> ZC</w:t>
            </w:r>
            <w:r w:rsidRPr="00CD7C55">
              <w:rPr>
                <w:rStyle w:val="a0"/>
                <w:rFonts w:hint="eastAsia"/>
                <w:szCs w:val="18"/>
              </w:rPr>
              <w:t>割り込み処理を行う。</w:t>
            </w:r>
          </w:p>
        </w:tc>
      </w:tr>
      <w:tr w:rsidR="002D085A" w:rsidRPr="00CD7C55" w14:paraId="1162858C" w14:textId="77777777" w:rsidTr="006E2DC2">
        <w:trPr>
          <w:trHeight w:val="283"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13625F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87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E4B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VOID</w:t>
            </w:r>
          </w:p>
        </w:tc>
      </w:tr>
      <w:tr w:rsidR="002D085A" w:rsidRPr="00CD7C55" w14:paraId="55037494" w14:textId="77777777" w:rsidTr="006E2DC2">
        <w:trPr>
          <w:trHeight w:val="321"/>
        </w:trPr>
        <w:tc>
          <w:tcPr>
            <w:tcW w:w="9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0BA9F46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引数</w:t>
            </w: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1211AAC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4AD2215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7A56AAA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有効値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69DE8A0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LSB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1962575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6CBE20F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I/O</w:t>
            </w:r>
          </w:p>
        </w:tc>
      </w:tr>
      <w:tr w:rsidR="002D085A" w:rsidRPr="00CD7C55" w14:paraId="59C7C7EB" w14:textId="77777777" w:rsidTr="006E2DC2">
        <w:trPr>
          <w:trHeight w:val="268"/>
        </w:trPr>
        <w:tc>
          <w:tcPr>
            <w:tcW w:w="98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009C2B4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62B80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2F9102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DAF852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750D0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1719B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F00A4A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2D085A" w:rsidRPr="00CD7C55" w14:paraId="73A4A523" w14:textId="77777777" w:rsidTr="006E2DC2">
        <w:tc>
          <w:tcPr>
            <w:tcW w:w="98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604D7921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戻り値</w:t>
            </w: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72CE35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01B7B12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94D26ED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有効値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FDB0D3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LSB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196DCE2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</w:tr>
      <w:tr w:rsidR="002D085A" w:rsidRPr="00CD7C55" w14:paraId="785053C2" w14:textId="77777777" w:rsidTr="006E2DC2">
        <w:tc>
          <w:tcPr>
            <w:tcW w:w="9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E60242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</w:p>
        </w:tc>
        <w:tc>
          <w:tcPr>
            <w:tcW w:w="2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D080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7A4B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24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860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8BFE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2D085A" w:rsidRPr="00CD7C55" w14:paraId="5DC82369" w14:textId="77777777" w:rsidTr="006E2DC2">
        <w:trPr>
          <w:trHeight w:val="70"/>
        </w:trPr>
        <w:tc>
          <w:tcPr>
            <w:tcW w:w="983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CC"/>
          </w:tcPr>
          <w:p w14:paraId="3CAA1F91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Static</w:t>
            </w:r>
          </w:p>
          <w:p w14:paraId="6589D710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変数</w:t>
            </w: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740C7566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1D00BC2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403FB00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有効値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6651311E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LSB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53D642A9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</w:tr>
      <w:tr w:rsidR="002D085A" w:rsidRPr="00CD7C55" w14:paraId="15577641" w14:textId="77777777" w:rsidTr="006E2DC2">
        <w:trPr>
          <w:trHeight w:val="70"/>
        </w:trPr>
        <w:tc>
          <w:tcPr>
            <w:tcW w:w="983" w:type="dxa"/>
            <w:gridSpan w:val="2"/>
            <w:vMerge/>
            <w:tcBorders>
              <w:left w:val="single" w:sz="4" w:space="0" w:color="auto"/>
            </w:tcBorders>
            <w:shd w:val="clear" w:color="auto" w:fill="FFFFCC"/>
          </w:tcPr>
          <w:p w14:paraId="62036110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6AF8E8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7FCE56F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BFA92DE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6E10353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149553B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2D085A" w:rsidRPr="00CD7C55" w14:paraId="7A271A0E" w14:textId="77777777" w:rsidTr="006E2DC2">
        <w:trPr>
          <w:trHeight w:val="70"/>
        </w:trPr>
        <w:tc>
          <w:tcPr>
            <w:tcW w:w="983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CC"/>
          </w:tcPr>
          <w:p w14:paraId="5760497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Static</w:t>
            </w:r>
          </w:p>
          <w:p w14:paraId="23EF60BB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定数</w:t>
            </w: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315E9B22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名称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15723FD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型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5B0808CD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定数値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5E467750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LSB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505C25E8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</w:tr>
      <w:tr w:rsidR="002D085A" w:rsidRPr="00CD7C55" w14:paraId="423F9AB9" w14:textId="77777777" w:rsidTr="006E2DC2">
        <w:trPr>
          <w:trHeight w:val="70"/>
        </w:trPr>
        <w:tc>
          <w:tcPr>
            <w:tcW w:w="983" w:type="dxa"/>
            <w:gridSpan w:val="2"/>
            <w:vMerge/>
            <w:tcBorders>
              <w:left w:val="single" w:sz="4" w:space="0" w:color="auto"/>
            </w:tcBorders>
            <w:shd w:val="clear" w:color="auto" w:fill="FFFFCC"/>
          </w:tcPr>
          <w:p w14:paraId="491F970D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</w:p>
        </w:tc>
        <w:tc>
          <w:tcPr>
            <w:tcW w:w="2263" w:type="dxa"/>
            <w:gridSpan w:val="6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5BF2B340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139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8D37CD0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156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467F3E1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303E10C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6DD48D4" w14:textId="77777777" w:rsidR="002D085A" w:rsidRPr="00CD7C55" w:rsidRDefault="002D085A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7F113E" w:rsidRPr="00CD7C55" w14:paraId="3901F1DC" w14:textId="77777777" w:rsidTr="006E2DC2">
        <w:trPr>
          <w:trHeight w:val="70"/>
        </w:trPr>
        <w:tc>
          <w:tcPr>
            <w:tcW w:w="4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1D1F7D68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入力</w:t>
            </w:r>
            <w:r w:rsidRPr="00CD7C55">
              <w:rPr>
                <w:rStyle w:val="a0"/>
                <w:rFonts w:hint="eastAsia"/>
                <w:szCs w:val="18"/>
              </w:rPr>
              <w:t>I/F</w:t>
            </w:r>
          </w:p>
        </w:tc>
        <w:tc>
          <w:tcPr>
            <w:tcW w:w="3253" w:type="dxa"/>
            <w:gridSpan w:val="8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5C1ABC39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データ名称</w:t>
            </w:r>
            <w:r w:rsidRPr="00CD7C55">
              <w:rPr>
                <w:rStyle w:val="a0"/>
                <w:rFonts w:hint="eastAsia"/>
                <w:szCs w:val="18"/>
              </w:rPr>
              <w:t>/</w:t>
            </w:r>
            <w:r w:rsidRPr="00CD7C55">
              <w:rPr>
                <w:rStyle w:val="a0"/>
                <w:rFonts w:hint="eastAsia"/>
                <w:szCs w:val="18"/>
              </w:rPr>
              <w:t>処理概要</w:t>
            </w:r>
          </w:p>
        </w:tc>
        <w:tc>
          <w:tcPr>
            <w:tcW w:w="3260" w:type="dxa"/>
            <w:gridSpan w:val="4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08B3AE74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ラベル名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FFFFCC"/>
          </w:tcPr>
          <w:p w14:paraId="70384026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備考</w:t>
            </w:r>
          </w:p>
        </w:tc>
      </w:tr>
      <w:tr w:rsidR="007F113E" w:rsidRPr="00CD7C55" w14:paraId="0712CA91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1AA848BC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B1689" w14:textId="46C2DC27" w:rsidR="007F113E" w:rsidRPr="00CD7C55" w:rsidRDefault="00055C55" w:rsidP="006E2DC2">
            <w:pPr>
              <w:rPr>
                <w:rStyle w:val="a0"/>
                <w:szCs w:val="18"/>
              </w:rPr>
            </w:pPr>
            <w:r w:rsidRPr="00055C55">
              <w:rPr>
                <w:rStyle w:val="a0"/>
                <w:rFonts w:hint="eastAsia"/>
                <w:szCs w:val="18"/>
              </w:rPr>
              <w:t>DCDC 0</w:t>
            </w:r>
            <w:r w:rsidRPr="00055C55">
              <w:rPr>
                <w:rStyle w:val="a0"/>
                <w:rFonts w:hint="eastAsia"/>
                <w:szCs w:val="18"/>
              </w:rPr>
              <w:t>交差時間</w:t>
            </w:r>
            <w:r w:rsidRPr="00055C55">
              <w:rPr>
                <w:rStyle w:val="a0"/>
                <w:rFonts w:hint="eastAsia"/>
                <w:szCs w:val="18"/>
              </w:rPr>
              <w:t>Destination</w:t>
            </w:r>
            <w:r w:rsidRPr="00055C55">
              <w:rPr>
                <w:rStyle w:val="a0"/>
                <w:rFonts w:hint="eastAsia"/>
                <w:szCs w:val="18"/>
              </w:rPr>
              <w:t>配列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9C4F1F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aulDCDC_ZEROCROSS_TIME_DESTINATION[]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EB23A" w14:textId="77777777" w:rsidR="004129B7" w:rsidRDefault="007F113E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[knl_Dcdc]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5A9451CB" w14:textId="50F813F1" w:rsidR="007F113E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7F113E" w:rsidRPr="00CD7C55" w14:paraId="0ADF7DD4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76F1CCC7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49DFA9" w14:textId="77777777" w:rsidR="007F113E" w:rsidRPr="00CD7C55" w:rsidRDefault="007F113E" w:rsidP="006E2DC2">
            <w:pPr>
              <w:rPr>
                <w:rStyle w:val="a0"/>
                <w:szCs w:val="18"/>
                <w:lang w:eastAsia="zh-CN"/>
              </w:rPr>
            </w:pPr>
            <w:r w:rsidRPr="00CD7C55">
              <w:rPr>
                <w:rStyle w:val="a0"/>
                <w:szCs w:val="18"/>
                <w:lang w:eastAsia="zh-CN"/>
              </w:rPr>
              <w:t>GPT12 Module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6297D" w14:textId="77777777" w:rsidR="007F113E" w:rsidRPr="00CD7C55" w:rsidRDefault="007F113E" w:rsidP="006E2DC2">
            <w:pPr>
              <w:rPr>
                <w:rStyle w:val="a0"/>
                <w:szCs w:val="18"/>
                <w:lang w:eastAsia="zh-CN"/>
              </w:rPr>
            </w:pPr>
            <w:r w:rsidRPr="00CD7C55">
              <w:rPr>
                <w:rStyle w:val="a0"/>
                <w:szCs w:val="18"/>
                <w:lang w:eastAsia="zh-CN"/>
              </w:rPr>
              <w:t>MODULE_GPT120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1EABEB" w14:textId="77777777" w:rsidR="004129B7" w:rsidRDefault="007F113E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IfxGpt12_reg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63428B1B" w14:textId="4AB61144" w:rsidR="007F113E" w:rsidRPr="00CD7C55" w:rsidRDefault="004129B7" w:rsidP="004129B7">
            <w:pPr>
              <w:rPr>
                <w:rStyle w:val="a0"/>
                <w:szCs w:val="18"/>
                <w:lang w:eastAsia="zh-CN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7F113E" w:rsidRPr="00CD7C55" w14:paraId="1121DB40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3AEADA86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CE1C79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GTM module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2726F9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MODULE_GTM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193B3F" w14:textId="77777777" w:rsidR="004129B7" w:rsidRDefault="007F113E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IfxGtm_reg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0D0EF035" w14:textId="2F02B7DB" w:rsidR="007F113E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7F113E" w:rsidRPr="00CD7C55" w14:paraId="3EC1F6FD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5AE4F05A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E59F30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STM2 module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18BCE4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MODULE_STM2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47B58" w14:textId="77777777" w:rsidR="004129B7" w:rsidRDefault="007F113E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IfxStm_reg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77136977" w14:textId="740CCCD0" w:rsidR="007F113E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7F113E" w:rsidRPr="00CD7C55" w14:paraId="558D2370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322D0C05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32F9EE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ISR</w:t>
            </w:r>
            <w:r w:rsidRPr="00CD7C55">
              <w:rPr>
                <w:rStyle w:val="a0"/>
                <w:rFonts w:hint="eastAsia"/>
                <w:szCs w:val="18"/>
              </w:rPr>
              <w:t>キャンセル時間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AAD856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aslISR_CANCEL_TIME[]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086CA0" w14:textId="77777777" w:rsidR="004129B7" w:rsidRDefault="007F113E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283A098D" w14:textId="6B3C3533" w:rsidR="007F113E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7F113E" w:rsidRPr="00CD7C55" w14:paraId="5E742DA1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229568E4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E5A734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DCDCZeroCross</w:t>
            </w:r>
            <w:r w:rsidRPr="00CD7C55">
              <w:rPr>
                <w:rStyle w:val="a0"/>
                <w:rFonts w:hint="eastAsia"/>
                <w:szCs w:val="18"/>
              </w:rPr>
              <w:t>時間取得処理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C4E74" w14:textId="3C848F19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IfKnl_get_DcdcZeroCross_StartTime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95FBC1" w14:textId="44727E22" w:rsidR="004129B7" w:rsidRDefault="007F113E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インタフェース設計書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="00D7274F" w:rsidRPr="00D7274F">
              <w:rPr>
                <w:rStyle w:val="a0"/>
                <w:szCs w:val="18"/>
              </w:rPr>
              <w:t>KNL_SWC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736AACCD" w14:textId="4CE7DC60" w:rsidR="007F113E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7F113E" w:rsidRPr="00CD7C55" w14:paraId="514CEB33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2A076EC1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309FDA" w14:textId="775DC633" w:rsidR="007F113E" w:rsidRPr="00CD7C55" w:rsidRDefault="00434002" w:rsidP="006E2DC2">
            <w:pPr>
              <w:rPr>
                <w:rStyle w:val="a0"/>
                <w:szCs w:val="18"/>
              </w:rPr>
            </w:pPr>
            <w:r w:rsidRPr="00434002">
              <w:rPr>
                <w:rStyle w:val="a0"/>
                <w:rFonts w:hint="eastAsia"/>
                <w:szCs w:val="18"/>
              </w:rPr>
              <w:t>DCDC ZC_ISR</w:t>
            </w:r>
            <w:r w:rsidRPr="00434002">
              <w:rPr>
                <w:rStyle w:val="a0"/>
                <w:rFonts w:hint="eastAsia"/>
                <w:szCs w:val="18"/>
              </w:rPr>
              <w:t>パラメータ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161D0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vtgDCDC_ZCISR_PRM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E6D209" w14:textId="77777777" w:rsidR="004129B7" w:rsidRDefault="007F113E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36C22687" w14:textId="39146941" w:rsidR="007F113E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7F113E" w:rsidRPr="00CD7C55" w14:paraId="141DDAB8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0EE7DB6C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D9742E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マスク期間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B0086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aslZC_MASK[]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F11CC7" w14:textId="50F1B6B4" w:rsidR="004129B7" w:rsidRDefault="00F57714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9130C">
              <w:rPr>
                <w:rStyle w:val="a0"/>
                <w:rFonts w:asciiTheme="minorHAnsi" w:hAnsiTheme="minorHAnsi" w:cstheme="minorHAnsi"/>
                <w:szCs w:val="18"/>
              </w:rPr>
              <w:t>2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)</w:t>
            </w:r>
          </w:p>
          <w:p w14:paraId="4C5FD93D" w14:textId="45572198" w:rsidR="007F113E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9130C">
              <w:rPr>
                <w:rStyle w:val="a0"/>
                <w:rFonts w:asciiTheme="minorHAnsi" w:hAnsiTheme="minorHAnsi" w:cstheme="minorHAnsi"/>
                <w:szCs w:val="18"/>
              </w:rPr>
              <w:t>2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</w:t>
            </w:r>
            <w:r w:rsidRPr="004129B7">
              <w:rPr>
                <w:rStyle w:val="a0"/>
                <w:rFonts w:asciiTheme="minorHAnsi" w:hAnsiTheme="minorHAnsi" w:cstheme="minorHAnsi" w:hint="eastAsia"/>
                <w:szCs w:val="18"/>
              </w:rPr>
              <w:t>と「</w:t>
            </w:r>
            <w:r w:rsidRPr="004129B7">
              <w:rPr>
                <w:rStyle w:val="a0"/>
                <w:rFonts w:asciiTheme="minorHAnsi" w:hAnsiTheme="minorHAnsi" w:cstheme="minorHAnsi" w:hint="eastAsia"/>
                <w:szCs w:val="18"/>
              </w:rPr>
              <w:t>HW_TYPE_A == HW_TYPE_A_NESJSG_B01</w:t>
            </w:r>
            <w:r w:rsidRPr="004129B7">
              <w:rPr>
                <w:rStyle w:val="a0"/>
                <w:rFonts w:asciiTheme="minorHAnsi" w:hAnsiTheme="minorHAnsi" w:cstheme="minorHAnsi" w:hint="eastAsia"/>
                <w:szCs w:val="18"/>
              </w:rPr>
              <w:t>」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の場合に有効</w:t>
            </w:r>
          </w:p>
        </w:tc>
      </w:tr>
      <w:tr w:rsidR="007F113E" w:rsidRPr="00CD7C55" w14:paraId="6F14173C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585C8B5A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5AD29C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タイムアウト時間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4E9F7C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aslZC_TIMEOUT[]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D8AD1B" w14:textId="40EF5E54" w:rsidR="004129B7" w:rsidRDefault="007F113E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9130C">
              <w:rPr>
                <w:rStyle w:val="a0"/>
                <w:rFonts w:asciiTheme="minorHAnsi" w:hAnsiTheme="minorHAnsi" w:cstheme="minorHAnsi"/>
                <w:szCs w:val="18"/>
              </w:rPr>
              <w:t>2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)</w:t>
            </w:r>
          </w:p>
          <w:p w14:paraId="174938C8" w14:textId="5FC798A0" w:rsidR="007F113E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99130C">
              <w:rPr>
                <w:rStyle w:val="a0"/>
                <w:rFonts w:asciiTheme="minorHAnsi" w:hAnsiTheme="minorHAnsi" w:cstheme="minorHAnsi"/>
                <w:szCs w:val="18"/>
              </w:rPr>
              <w:t>2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</w:t>
            </w:r>
            <w:r w:rsidRPr="004129B7">
              <w:rPr>
                <w:rStyle w:val="a0"/>
                <w:rFonts w:asciiTheme="minorHAnsi" w:hAnsiTheme="minorHAnsi" w:cstheme="minorHAnsi" w:hint="eastAsia"/>
                <w:szCs w:val="18"/>
              </w:rPr>
              <w:t>と「</w:t>
            </w:r>
            <w:r w:rsidRPr="004129B7">
              <w:rPr>
                <w:rStyle w:val="a0"/>
                <w:rFonts w:asciiTheme="minorHAnsi" w:hAnsiTheme="minorHAnsi" w:cstheme="minorHAnsi" w:hint="eastAsia"/>
                <w:szCs w:val="18"/>
              </w:rPr>
              <w:t>HW_TYPE_A == HW_TYPE_A_NESJSG_B01</w:t>
            </w:r>
            <w:r w:rsidRPr="004129B7">
              <w:rPr>
                <w:rStyle w:val="a0"/>
                <w:rFonts w:asciiTheme="minorHAnsi" w:hAnsiTheme="minorHAnsi" w:cstheme="minorHAnsi" w:hint="eastAsia"/>
                <w:szCs w:val="18"/>
              </w:rPr>
              <w:t>」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の場合に有効</w:t>
            </w:r>
          </w:p>
        </w:tc>
      </w:tr>
      <w:tr w:rsidR="007F113E" w:rsidRPr="00CD7C55" w14:paraId="667AFFA9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70CC5D0B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A5FC3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カウント回数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D8A3EA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aslZC_COUNT[]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BC2FD3" w14:textId="77777777" w:rsidR="004129B7" w:rsidRDefault="00F57714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2B152D63" w14:textId="525E8F97" w:rsidR="007F113E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7F113E" w:rsidRPr="00CD7C55" w14:paraId="61028121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17AEE84A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1215F5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ISR</w:t>
            </w:r>
            <w:r w:rsidRPr="00CD7C55">
              <w:rPr>
                <w:rStyle w:val="a0"/>
                <w:rFonts w:hint="eastAsia"/>
                <w:szCs w:val="18"/>
              </w:rPr>
              <w:t>キャンセル検知回数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E11EE3" w14:textId="77777777" w:rsidR="007F113E" w:rsidRPr="00CD7C55" w:rsidRDefault="007F113E" w:rsidP="006E2DC2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aslISR_CANSEL_COUNTER[]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CDD9A4" w14:textId="77777777" w:rsidR="004129B7" w:rsidRDefault="007F113E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736ABDDB" w14:textId="142332C3" w:rsidR="007F113E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7F113E" w:rsidRPr="00CD7C55" w14:paraId="7C4D0693" w14:textId="77777777" w:rsidTr="006E2DC2">
        <w:trPr>
          <w:trHeight w:val="127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3820B185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470FAF" w14:textId="10B7666E" w:rsidR="007F113E" w:rsidRPr="00CD7C55" w:rsidRDefault="00434002" w:rsidP="007F113E">
            <w:pPr>
              <w:rPr>
                <w:rStyle w:val="a0"/>
                <w:szCs w:val="18"/>
              </w:rPr>
            </w:pPr>
            <w:r w:rsidRPr="00434002">
              <w:rPr>
                <w:rStyle w:val="a0"/>
                <w:rFonts w:hint="eastAsia"/>
                <w:szCs w:val="18"/>
              </w:rPr>
              <w:t>DCDC ZC_ISR</w:t>
            </w:r>
            <w:r w:rsidRPr="00434002">
              <w:rPr>
                <w:rStyle w:val="a0"/>
                <w:rFonts w:hint="eastAsia"/>
                <w:szCs w:val="18"/>
              </w:rPr>
              <w:t>パラメータ</w:t>
            </w:r>
            <w:r w:rsidR="007F113E" w:rsidRPr="00CD7C55">
              <w:rPr>
                <w:rStyle w:val="a0"/>
                <w:szCs w:val="18"/>
              </w:rPr>
              <w:t>.</w:t>
            </w:r>
            <w:r w:rsidR="007F113E" w:rsidRPr="00CD7C55">
              <w:rPr>
                <w:rStyle w:val="a0"/>
                <w:rFonts w:hint="eastAsia"/>
                <w:szCs w:val="18"/>
              </w:rPr>
              <w:t>ZC</w:t>
            </w:r>
            <w:r w:rsidR="00D17703" w:rsidRPr="00CD7C55">
              <w:rPr>
                <w:rStyle w:val="a0"/>
                <w:rFonts w:hint="eastAsia"/>
                <w:szCs w:val="18"/>
              </w:rPr>
              <w:t>マスク</w:t>
            </w:r>
            <w:r w:rsidR="007F113E" w:rsidRPr="00CD7C55">
              <w:rPr>
                <w:rStyle w:val="a0"/>
                <w:rFonts w:hint="eastAsia"/>
                <w:szCs w:val="18"/>
              </w:rPr>
              <w:t>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319AA6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vtgDCDC_ZCISR_PRM.sl_zcmask_time[]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9D35FA" w14:textId="77777777" w:rsidR="004129B7" w:rsidRDefault="007F113E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="004129B7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08067F44" w14:textId="2A2C5BB6" w:rsidR="007F113E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4129B7" w:rsidRPr="00CD7C55" w14:paraId="549BEBBE" w14:textId="77777777" w:rsidTr="006E2DC2">
        <w:trPr>
          <w:trHeight w:val="288"/>
        </w:trPr>
        <w:tc>
          <w:tcPr>
            <w:tcW w:w="4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3202426B" w14:textId="77777777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br w:type="page"/>
            </w:r>
            <w:r w:rsidRPr="00CD7C55">
              <w:rPr>
                <w:rStyle w:val="a0"/>
                <w:rFonts w:hint="eastAsia"/>
                <w:szCs w:val="18"/>
              </w:rPr>
              <w:t>出力</w:t>
            </w:r>
            <w:r w:rsidRPr="00CD7C55">
              <w:rPr>
                <w:rStyle w:val="a0"/>
                <w:rFonts w:hint="eastAsia"/>
                <w:szCs w:val="18"/>
              </w:rPr>
              <w:t>I/F</w:t>
            </w: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AD705" w14:textId="69AA90E0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C</w:t>
            </w:r>
            <w:r w:rsidRPr="00CD7C55">
              <w:rPr>
                <w:rStyle w:val="a0"/>
                <w:rFonts w:hint="eastAsia"/>
                <w:szCs w:val="18"/>
              </w:rPr>
              <w:t>相処理時間測定用</w:t>
            </w:r>
            <w:r w:rsidRPr="00CD7C55">
              <w:rPr>
                <w:rStyle w:val="a0"/>
                <w:rFonts w:hint="eastAsia"/>
                <w:szCs w:val="18"/>
              </w:rPr>
              <w:t>RAM</w:t>
            </w:r>
            <w:r w:rsidRPr="00CD7C55">
              <w:rPr>
                <w:rStyle w:val="a0"/>
                <w:rFonts w:hint="eastAsia"/>
                <w:szCs w:val="18"/>
              </w:rPr>
              <w:t xml:space="preserve">　測定開始時間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D78D9E" w14:textId="4F84C9F9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vulPROC_TIME_ZC_C_1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45452D" w14:textId="77777777" w:rsidR="004129B7" w:rsidRDefault="004129B7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0D60C616" w14:textId="607BA284" w:rsidR="004129B7" w:rsidRPr="00CD7C55" w:rsidRDefault="004129B7" w:rsidP="004129B7">
            <w:pPr>
              <w:rPr>
                <w:rFonts w:eastAsia="ＭＳ Ｐゴシック"/>
                <w:sz w:val="18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4129B7" w:rsidRPr="00CD7C55" w14:paraId="6F0A9DE6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7CAFC93D" w14:textId="77777777" w:rsidR="004129B7" w:rsidRPr="00CD7C55" w:rsidRDefault="004129B7" w:rsidP="004129B7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C8149B" w14:textId="66E143E1" w:rsidR="004129B7" w:rsidRPr="00CD7C55" w:rsidRDefault="004129B7" w:rsidP="004129B7">
            <w:pPr>
              <w:rPr>
                <w:rStyle w:val="a2"/>
                <w:rFonts w:eastAsia="ＭＳ Ｐゴシック"/>
                <w:szCs w:val="18"/>
              </w:rPr>
            </w:pPr>
            <w:r w:rsidRPr="00434002">
              <w:rPr>
                <w:rStyle w:val="a0"/>
                <w:rFonts w:hint="eastAsia"/>
                <w:szCs w:val="18"/>
              </w:rPr>
              <w:t>DCDC ZC_ISR</w:t>
            </w:r>
            <w:r w:rsidRPr="00434002">
              <w:rPr>
                <w:rStyle w:val="a0"/>
                <w:rFonts w:hint="eastAsia"/>
                <w:szCs w:val="18"/>
              </w:rPr>
              <w:t>パラメータ</w:t>
            </w:r>
            <w:r w:rsidRPr="00CD7C55">
              <w:rPr>
                <w:rStyle w:val="a0"/>
                <w:szCs w:val="18"/>
              </w:rPr>
              <w:t>.</w:t>
            </w: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検知時のカウンタ数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CB6A6E" w14:textId="1670F60D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vtgDCDC_ZCISR_PRM.ul_zcpoint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87BC9F" w14:textId="77777777" w:rsidR="004129B7" w:rsidRDefault="004129B7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02BEDC00" w14:textId="115BEE71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4129B7" w:rsidRPr="00CD7C55" w14:paraId="5A5BE22A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5587FB7" w14:textId="77777777" w:rsidR="004129B7" w:rsidRPr="00CD7C55" w:rsidRDefault="004129B7" w:rsidP="004129B7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283CF7" w14:textId="6B3C9714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ISR</w:t>
            </w:r>
            <w:r w:rsidRPr="00CD7C55">
              <w:rPr>
                <w:rStyle w:val="a0"/>
                <w:rFonts w:hint="eastAsia"/>
                <w:szCs w:val="18"/>
              </w:rPr>
              <w:t>キャンセル検知回数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B78D06" w14:textId="627AB184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aslISR_CANSEL_COUNTER[]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D01B29" w14:textId="77777777" w:rsidR="004129B7" w:rsidRDefault="004129B7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5DA9E8FC" w14:textId="72AED7B2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4129B7" w:rsidRPr="00CD7C55" w14:paraId="6400C8AE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12003E33" w14:textId="77777777" w:rsidR="004129B7" w:rsidRPr="00CD7C55" w:rsidRDefault="004129B7" w:rsidP="004129B7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EF54F" w14:textId="64D0E504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C</w:t>
            </w:r>
            <w:r w:rsidRPr="00CD7C55">
              <w:rPr>
                <w:rStyle w:val="a0"/>
                <w:rFonts w:hint="eastAsia"/>
                <w:szCs w:val="18"/>
              </w:rPr>
              <w:t>相処理時間測定用</w:t>
            </w:r>
            <w:r w:rsidRPr="00CD7C55">
              <w:rPr>
                <w:rStyle w:val="a0"/>
                <w:rFonts w:hint="eastAsia"/>
                <w:szCs w:val="18"/>
              </w:rPr>
              <w:t>RAM</w:t>
            </w:r>
            <w:r w:rsidRPr="00CD7C55">
              <w:rPr>
                <w:rStyle w:val="a0"/>
                <w:rFonts w:hint="eastAsia"/>
                <w:szCs w:val="18"/>
              </w:rPr>
              <w:t xml:space="preserve">　測定終了時間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F595D1" w14:textId="2B273727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vulPROC_TIME_ZC_C_2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228B85" w14:textId="77777777" w:rsidR="004129B7" w:rsidRDefault="004129B7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67813CA7" w14:textId="754F2B81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4129B7" w:rsidRPr="00CD7C55" w14:paraId="09396642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D1F9846" w14:textId="77777777" w:rsidR="004129B7" w:rsidRPr="00CD7C55" w:rsidRDefault="004129B7" w:rsidP="004129B7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217FD6" w14:textId="63F551B3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  <w:lang w:eastAsia="zh-CN"/>
              </w:rPr>
              <w:t>ZC</w:t>
            </w:r>
            <w:r w:rsidRPr="00CD7C55">
              <w:rPr>
                <w:rStyle w:val="a0"/>
                <w:rFonts w:hint="eastAsia"/>
                <w:szCs w:val="18"/>
                <w:lang w:eastAsia="zh-CN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  <w:lang w:eastAsia="zh-CN"/>
              </w:rPr>
              <w:t>C</w:t>
            </w:r>
            <w:r w:rsidRPr="00CD7C55">
              <w:rPr>
                <w:rStyle w:val="a0"/>
                <w:rFonts w:hint="eastAsia"/>
                <w:szCs w:val="18"/>
                <w:lang w:eastAsia="zh-CN"/>
              </w:rPr>
              <w:t>相処理時間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1F660" w14:textId="652158F4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vulPROC_TIME_ZC_C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DA9BC" w14:textId="77777777" w:rsidR="004129B7" w:rsidRDefault="004129B7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47C5C593" w14:textId="09D53557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4129B7" w:rsidRPr="00CD7C55" w14:paraId="29F0D944" w14:textId="77777777" w:rsidTr="006E2DC2">
        <w:trPr>
          <w:trHeight w:val="315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7A149AE2" w14:textId="77777777" w:rsidR="004129B7" w:rsidRPr="00CD7C55" w:rsidRDefault="004129B7" w:rsidP="004129B7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86D70D" w14:textId="731E9BD9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  <w:lang w:eastAsia="zh-CN"/>
              </w:rPr>
              <w:t>ISR</w:t>
            </w:r>
            <w:r w:rsidRPr="00CD7C55">
              <w:rPr>
                <w:rStyle w:val="a0"/>
                <w:rFonts w:hint="eastAsia"/>
                <w:szCs w:val="18"/>
                <w:lang w:eastAsia="zh-CN"/>
              </w:rPr>
              <w:t>キャンセル時間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F4C671" w14:textId="5D16EBA7" w:rsidR="004129B7" w:rsidRPr="00CD7C55" w:rsidRDefault="004129B7" w:rsidP="004129B7">
            <w:pPr>
              <w:rPr>
                <w:rStyle w:val="a0"/>
                <w:szCs w:val="18"/>
                <w:lang w:eastAsia="zh-CN"/>
              </w:rPr>
            </w:pPr>
            <w:r w:rsidRPr="00CD7C55">
              <w:rPr>
                <w:rStyle w:val="a0"/>
                <w:szCs w:val="18"/>
                <w:lang w:eastAsia="zh-CN"/>
              </w:rPr>
              <w:t>aslISR_CANCEL_TIME_LOCAL[]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DD6CE" w14:textId="77777777" w:rsidR="004129B7" w:rsidRDefault="004129B7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576DCA25" w14:textId="23B6A2BC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4129B7" w:rsidRPr="00CD7C55" w14:paraId="70D813BF" w14:textId="77777777" w:rsidTr="006E2DC2">
        <w:trPr>
          <w:trHeight w:val="259"/>
        </w:trPr>
        <w:tc>
          <w:tcPr>
            <w:tcW w:w="4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textDirection w:val="tbRlV"/>
            <w:vAlign w:val="center"/>
          </w:tcPr>
          <w:p w14:paraId="32200338" w14:textId="77777777" w:rsidR="004129B7" w:rsidRPr="00CD7C55" w:rsidRDefault="004129B7" w:rsidP="004129B7">
            <w:pPr>
              <w:jc w:val="center"/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呼出関数</w:t>
            </w: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2845C0" w14:textId="65E36572" w:rsidR="004129B7" w:rsidRPr="00CD7C55" w:rsidRDefault="004129B7" w:rsidP="004129B7">
            <w:pPr>
              <w:rPr>
                <w:rStyle w:val="a2"/>
                <w:rFonts w:eastAsia="ＭＳ Ｐゴシック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</w:t>
            </w:r>
            <w:r w:rsidRPr="00CD7C55">
              <w:rPr>
                <w:rStyle w:val="a0"/>
                <w:rFonts w:hint="eastAsia"/>
                <w:szCs w:val="18"/>
              </w:rPr>
              <w:t>位相調整メイン処理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089863" w14:textId="56EAEB6C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DcdcCtrl_PhaseAdjst_Main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49C977E" w14:textId="77777777" w:rsidR="004129B7" w:rsidRDefault="004129B7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[DcDcCtrl_phase_adjust]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51CAEC4C" w14:textId="266C78CB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4129B7" w:rsidRPr="00CD7C55" w14:paraId="772A64D4" w14:textId="77777777" w:rsidTr="006E2DC2">
        <w:trPr>
          <w:trHeight w:val="180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2C7A750F" w14:textId="77777777" w:rsidR="004129B7" w:rsidRPr="00CD7C55" w:rsidRDefault="004129B7" w:rsidP="004129B7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97EDD" w14:textId="6AF5F83C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MIN</w:t>
            </w:r>
            <w:r w:rsidRPr="00CD7C55">
              <w:rPr>
                <w:rStyle w:val="a0"/>
                <w:rFonts w:hint="eastAsia"/>
                <w:szCs w:val="18"/>
              </w:rPr>
              <w:t>リミット処理</w:t>
            </w:r>
            <w:r w:rsidRPr="00CD7C55">
              <w:rPr>
                <w:rStyle w:val="a0"/>
                <w:rFonts w:hint="eastAsia"/>
                <w:szCs w:val="18"/>
              </w:rPr>
              <w:t>(LONG</w:t>
            </w:r>
            <w:r w:rsidRPr="00CD7C55">
              <w:rPr>
                <w:rStyle w:val="a0"/>
                <w:rFonts w:hint="eastAsia"/>
                <w:szCs w:val="18"/>
              </w:rPr>
              <w:t>型→</w:t>
            </w:r>
            <w:r w:rsidRPr="00CD7C55">
              <w:rPr>
                <w:rStyle w:val="a0"/>
                <w:rFonts w:hint="eastAsia"/>
                <w:szCs w:val="18"/>
              </w:rPr>
              <w:t>LONG</w:t>
            </w:r>
            <w:r w:rsidRPr="00CD7C55">
              <w:rPr>
                <w:rStyle w:val="a0"/>
                <w:rFonts w:hint="eastAsia"/>
                <w:szCs w:val="18"/>
              </w:rPr>
              <w:t>型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B4C9E3" w14:textId="79410C68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IfCfc_Min_StoS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1EB2D60" w14:textId="77777777" w:rsidR="004129B7" w:rsidRDefault="004129B7" w:rsidP="004129B7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[if_cfc]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</w:p>
          <w:p w14:paraId="5AB1EEFE" w14:textId="4F85E04D" w:rsidR="004129B7" w:rsidRPr="00CD7C55" w:rsidRDefault="004129B7" w:rsidP="004129B7">
            <w:pPr>
              <w:rPr>
                <w:rStyle w:val="a0"/>
                <w:szCs w:val="18"/>
              </w:rPr>
            </w:pP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(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1)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コンパイル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SW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が「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PD_TYPE_A == PD_TYPE_A_HEV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」と「</w:t>
            </w:r>
            <w:r w:rsidRPr="00763EFC">
              <w:rPr>
                <w:rStyle w:val="a0"/>
                <w:rFonts w:asciiTheme="minorHAnsi" w:hAnsiTheme="minorHAnsi" w:cstheme="minorHAnsi"/>
                <w:szCs w:val="18"/>
              </w:rPr>
              <w:t>DCDC_CTRL_TYPE == DCDC_CTRL_TYPE_ZC_ISR</w:t>
            </w:r>
            <w:r w:rsidRPr="00763EFC">
              <w:rPr>
                <w:rStyle w:val="a0"/>
                <w:rFonts w:asciiTheme="minorHAnsi" w:hAnsiTheme="minorHAnsi" w:cstheme="minorHAnsi" w:hint="eastAsia"/>
                <w:szCs w:val="18"/>
              </w:rPr>
              <w:t>」の場合に有効</w:t>
            </w:r>
          </w:p>
        </w:tc>
      </w:tr>
      <w:tr w:rsidR="007F113E" w:rsidRPr="00CD7C55" w14:paraId="53590329" w14:textId="77777777" w:rsidTr="006E2DC2">
        <w:trPr>
          <w:trHeight w:val="180"/>
        </w:trPr>
        <w:tc>
          <w:tcPr>
            <w:tcW w:w="4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306B2210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</w:p>
        </w:tc>
        <w:tc>
          <w:tcPr>
            <w:tcW w:w="325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067BD5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  <w:lang w:eastAsia="zh-CN"/>
              </w:rPr>
              <w:t>-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28C960D0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093DB83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-</w:t>
            </w:r>
          </w:p>
        </w:tc>
      </w:tr>
      <w:tr w:rsidR="007F113E" w:rsidRPr="00CD7C55" w14:paraId="07CFFC16" w14:textId="77777777" w:rsidTr="006E2DC2">
        <w:trPr>
          <w:trHeight w:val="195"/>
        </w:trPr>
        <w:tc>
          <w:tcPr>
            <w:tcW w:w="1119" w:type="dxa"/>
            <w:gridSpan w:val="3"/>
            <w:tcBorders>
              <w:left w:val="single" w:sz="4" w:space="0" w:color="auto"/>
            </w:tcBorders>
            <w:shd w:val="clear" w:color="auto" w:fill="FFFFCC"/>
          </w:tcPr>
          <w:p w14:paraId="18DB1C2E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制約事項</w:t>
            </w:r>
          </w:p>
        </w:tc>
        <w:tc>
          <w:tcPr>
            <w:tcW w:w="8662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D4D3D9" w14:textId="77777777" w:rsidR="007F113E" w:rsidRPr="00CD7C55" w:rsidRDefault="007F113E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asciiTheme="minorHAnsi" w:eastAsia="SimSun" w:hAnsiTheme="minorHAnsi" w:cstheme="minorHAnsi"/>
                <w:szCs w:val="18"/>
                <w:lang w:eastAsia="zh-CN"/>
              </w:rPr>
              <w:t>-</w:t>
            </w:r>
          </w:p>
        </w:tc>
      </w:tr>
      <w:tr w:rsidR="007F113E" w:rsidRPr="00CD7C55" w14:paraId="00780AEC" w14:textId="77777777" w:rsidTr="006E2DC2">
        <w:tc>
          <w:tcPr>
            <w:tcW w:w="9781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10679B6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関数要件詳細</w:t>
            </w:r>
          </w:p>
        </w:tc>
      </w:tr>
      <w:tr w:rsidR="007F113E" w:rsidRPr="00CD7C55" w14:paraId="2922C094" w14:textId="77777777" w:rsidTr="006E2DC2">
        <w:trPr>
          <w:trHeight w:val="326"/>
        </w:trPr>
        <w:tc>
          <w:tcPr>
            <w:tcW w:w="1276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8479E02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関数要件</w:t>
            </w:r>
            <w:r w:rsidRPr="00CD7C55">
              <w:rPr>
                <w:rStyle w:val="a0"/>
                <w:rFonts w:hint="eastAsia"/>
                <w:szCs w:val="18"/>
              </w:rPr>
              <w:t>ID</w:t>
            </w: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8574E5" w14:textId="77777777" w:rsidR="007F113E" w:rsidRPr="00CD7C55" w:rsidRDefault="007F113E" w:rsidP="007F113E">
            <w:pPr>
              <w:jc w:val="center"/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A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0E21CB8" w14:textId="77777777" w:rsidR="007F113E" w:rsidRPr="00CD7C55" w:rsidRDefault="007F113E" w:rsidP="007F113E">
            <w:pPr>
              <w:jc w:val="center"/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内容</w:t>
            </w:r>
          </w:p>
        </w:tc>
        <w:tc>
          <w:tcPr>
            <w:tcW w:w="6662" w:type="dxa"/>
            <w:gridSpan w:val="8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47E6B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DCDC C</w:t>
            </w:r>
            <w:r w:rsidRPr="00CD7C55">
              <w:rPr>
                <w:rStyle w:val="a0"/>
                <w:rFonts w:hint="eastAsia"/>
                <w:szCs w:val="18"/>
              </w:rPr>
              <w:t>相</w:t>
            </w:r>
            <w:r w:rsidRPr="00CD7C55">
              <w:rPr>
                <w:rStyle w:val="a0"/>
                <w:rFonts w:hint="eastAsia"/>
                <w:szCs w:val="18"/>
              </w:rPr>
              <w:t xml:space="preserve"> ZC</w:t>
            </w:r>
            <w:r w:rsidRPr="00CD7C55">
              <w:rPr>
                <w:rStyle w:val="a0"/>
                <w:rFonts w:hint="eastAsia"/>
                <w:szCs w:val="18"/>
              </w:rPr>
              <w:t>割り込み処理を行う。</w:t>
            </w:r>
          </w:p>
        </w:tc>
      </w:tr>
      <w:tr w:rsidR="007F113E" w:rsidRPr="00CD7C55" w14:paraId="1B9FB579" w14:textId="77777777" w:rsidTr="006E2DC2">
        <w:trPr>
          <w:trHeight w:val="1232"/>
        </w:trPr>
        <w:tc>
          <w:tcPr>
            <w:tcW w:w="97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2A6A3" w14:textId="77777777" w:rsidR="007F113E" w:rsidRPr="00CD7C55" w:rsidRDefault="007F113E" w:rsidP="007F113E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Auto</w:t>
            </w:r>
            <w:r w:rsidRPr="00CD7C55">
              <w:rPr>
                <w:rStyle w:val="a0"/>
                <w:rFonts w:hint="eastAsia"/>
                <w:szCs w:val="18"/>
              </w:rPr>
              <w:t>変数初期値設定【</w:t>
            </w:r>
            <w:r w:rsidRPr="00CD7C55">
              <w:rPr>
                <w:rStyle w:val="a0"/>
                <w:rFonts w:hint="eastAsia"/>
                <w:szCs w:val="18"/>
              </w:rPr>
              <w:t>SWE</w:t>
            </w:r>
            <w:r w:rsidRPr="00CD7C55">
              <w:rPr>
                <w:rStyle w:val="a0"/>
                <w:szCs w:val="18"/>
              </w:rPr>
              <w:t>_DCDC_Mng-007</w:t>
            </w:r>
            <w:r w:rsidRPr="00CD7C55">
              <w:rPr>
                <w:rStyle w:val="a0"/>
                <w:rFonts w:hint="eastAsia"/>
                <w:szCs w:val="18"/>
              </w:rPr>
              <w:t>-A-001</w:t>
            </w:r>
            <w:r w:rsidRPr="00CD7C55">
              <w:rPr>
                <w:rStyle w:val="a0"/>
                <w:rFonts w:hint="eastAsia"/>
                <w:szCs w:val="18"/>
              </w:rPr>
              <w:t>】</w:t>
            </w:r>
            <w:r w:rsidR="009B04AC" w:rsidRPr="00CD7C55">
              <w:rPr>
                <w:rFonts w:eastAsia="ＭＳ Ｐゴシック"/>
                <w:sz w:val="18"/>
                <w:szCs w:val="18"/>
              </w:rPr>
              <w:t>(</w:t>
            </w:r>
            <w:r w:rsidR="009B04AC" w:rsidRPr="00CD7C55">
              <w:rPr>
                <w:rStyle w:val="a0"/>
                <w:rFonts w:hint="eastAsia"/>
                <w:szCs w:val="18"/>
              </w:rPr>
              <w:t>※</w:t>
            </w:r>
            <w:r w:rsidR="009B04AC" w:rsidRPr="00CD7C55">
              <w:rPr>
                <w:rFonts w:eastAsia="ＭＳ Ｐゴシック"/>
                <w:sz w:val="18"/>
                <w:szCs w:val="18"/>
              </w:rPr>
              <w:t>5)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444"/>
              <w:gridCol w:w="6515"/>
            </w:tblGrid>
            <w:tr w:rsidR="007F113E" w:rsidRPr="00CD7C55" w14:paraId="5E9676E2" w14:textId="77777777" w:rsidTr="006E2DC2">
              <w:tc>
                <w:tcPr>
                  <w:tcW w:w="312" w:type="pct"/>
                  <w:shd w:val="clear" w:color="auto" w:fill="FFFFCC"/>
                </w:tcPr>
                <w:p w14:paraId="58FF8FE2" w14:textId="77777777" w:rsidR="007F113E" w:rsidRPr="00CD7C55" w:rsidRDefault="007F113E" w:rsidP="007F113E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1279" w:type="pct"/>
                  <w:shd w:val="clear" w:color="auto" w:fill="FFFFCC"/>
                  <w:vAlign w:val="center"/>
                </w:tcPr>
                <w:p w14:paraId="5F3FB4AE" w14:textId="77777777" w:rsidR="007F113E" w:rsidRPr="00CD7C55" w:rsidRDefault="007F113E" w:rsidP="007F113E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3409" w:type="pct"/>
                  <w:shd w:val="clear" w:color="auto" w:fill="FFFFCC"/>
                  <w:vAlign w:val="center"/>
                </w:tcPr>
                <w:p w14:paraId="2A036069" w14:textId="77777777" w:rsidR="007F113E" w:rsidRPr="00CD7C55" w:rsidRDefault="007F113E" w:rsidP="007F113E">
                  <w:pPr>
                    <w:pStyle w:val="a8"/>
                    <w:rPr>
                      <w:szCs w:val="18"/>
                    </w:rPr>
                  </w:pPr>
                  <w:r w:rsidRPr="00CD7C55">
                    <w:rPr>
                      <w:rFonts w:hint="eastAsia"/>
                      <w:szCs w:val="18"/>
                    </w:rPr>
                    <w:t>処理</w:t>
                  </w:r>
                </w:p>
              </w:tc>
            </w:tr>
            <w:tr w:rsidR="007F113E" w:rsidRPr="00CD7C55" w14:paraId="57B32432" w14:textId="77777777" w:rsidTr="006E2DC2">
              <w:tc>
                <w:tcPr>
                  <w:tcW w:w="312" w:type="pct"/>
                  <w:vAlign w:val="center"/>
                </w:tcPr>
                <w:p w14:paraId="4D5B94AB" w14:textId="77777777" w:rsidR="007F113E" w:rsidRPr="00CD7C55" w:rsidRDefault="007F113E" w:rsidP="007F113E">
                  <w:pPr>
                    <w:jc w:val="center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1</w:t>
                  </w:r>
                </w:p>
              </w:tc>
              <w:tc>
                <w:tcPr>
                  <w:tcW w:w="1279" w:type="pct"/>
                </w:tcPr>
                <w:p w14:paraId="4D63326C" w14:textId="77777777" w:rsidR="007F113E" w:rsidRPr="00CD7C55" w:rsidRDefault="007F113E" w:rsidP="007F113E">
                  <w:p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3409" w:type="pct"/>
                </w:tcPr>
                <w:p w14:paraId="71922BF4" w14:textId="5DFAC0D0" w:rsidR="007F113E" w:rsidRPr="00CD7C55" w:rsidRDefault="007F113E" w:rsidP="007F113E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gpt12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&amp;GPT12 Module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</w:p>
                <w:p w14:paraId="0FAD1DDD" w14:textId="77C3D967" w:rsidR="007F113E" w:rsidRPr="00CD7C55" w:rsidRDefault="007F113E" w:rsidP="007F113E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gtm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&amp;GTM module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3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</w:p>
                <w:p w14:paraId="7F5F6240" w14:textId="2F784F90" w:rsidR="007F113E" w:rsidRPr="00CD7C55" w:rsidRDefault="007F113E" w:rsidP="007F113E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stm2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&amp;STM2 module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4)</w:t>
                  </w:r>
                </w:p>
                <w:p w14:paraId="09492F95" w14:textId="77777777" w:rsidR="007F113E" w:rsidRPr="00CD7C55" w:rsidRDefault="007F113E" w:rsidP="007F113E">
                  <w:pPr>
                    <w:numPr>
                      <w:ilvl w:val="0"/>
                      <w:numId w:val="5"/>
                    </w:numPr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current_stm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stm2-&gt;TIM0.B.STM_31_0</w:t>
                  </w:r>
                </w:p>
              </w:tc>
            </w:tr>
          </w:tbl>
          <w:p w14:paraId="0E806D6E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6FF2D193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rFonts w:hint="eastAsia"/>
                <w:szCs w:val="18"/>
              </w:rPr>
              <w:t>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IfxGpt12_reg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515EF295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3</w:t>
            </w:r>
            <w:r w:rsidRPr="00CD7C55">
              <w:rPr>
                <w:rStyle w:val="a0"/>
                <w:rFonts w:hint="eastAsia"/>
                <w:szCs w:val="18"/>
              </w:rPr>
              <w:t>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IfxGtm_reg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428D1379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4</w:t>
            </w:r>
            <w:r w:rsidRPr="00CD7C55">
              <w:rPr>
                <w:rStyle w:val="a0"/>
                <w:rFonts w:hint="eastAsia"/>
                <w:szCs w:val="18"/>
              </w:rPr>
              <w:t>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</w:t>
            </w:r>
            <w:r w:rsidRPr="00CD7C55">
              <w:rPr>
                <w:rStyle w:val="a0"/>
                <w:szCs w:val="18"/>
              </w:rPr>
              <w:t>IfxStm_reg</w:t>
            </w:r>
            <w:r w:rsidRPr="00CD7C55">
              <w:rPr>
                <w:rStyle w:val="a0"/>
                <w:rFonts w:hint="eastAsia"/>
                <w:szCs w:val="18"/>
              </w:rPr>
              <w:t>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</w:p>
          <w:p w14:paraId="3930DE87" w14:textId="77777777" w:rsidR="009B04AC" w:rsidRPr="00CD7C55" w:rsidRDefault="009B04AC" w:rsidP="009B04AC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C5451A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22D5A528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</w:p>
          <w:p w14:paraId="792DA746" w14:textId="17B814A0" w:rsidR="007F113E" w:rsidRPr="00CD7C55" w:rsidRDefault="00055C55" w:rsidP="007F113E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055C55">
              <w:rPr>
                <w:rStyle w:val="a0"/>
                <w:rFonts w:hint="eastAsia"/>
                <w:szCs w:val="18"/>
              </w:rPr>
              <w:t>DCDC 0</w:t>
            </w:r>
            <w:r w:rsidRPr="00055C55">
              <w:rPr>
                <w:rStyle w:val="a0"/>
                <w:rFonts w:hint="eastAsia"/>
                <w:szCs w:val="18"/>
              </w:rPr>
              <w:t>交差時間</w:t>
            </w:r>
            <w:r w:rsidRPr="00055C55">
              <w:rPr>
                <w:rStyle w:val="a0"/>
                <w:rFonts w:hint="eastAsia"/>
                <w:szCs w:val="18"/>
              </w:rPr>
              <w:t>Destination</w:t>
            </w:r>
            <w:r w:rsidRPr="00055C55">
              <w:rPr>
                <w:rStyle w:val="a0"/>
                <w:rFonts w:hint="eastAsia"/>
                <w:szCs w:val="18"/>
              </w:rPr>
              <w:t>配列</w:t>
            </w:r>
            <w:r w:rsidR="007F113E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判定処理【</w:t>
            </w:r>
            <w:r w:rsidR="007F113E" w:rsidRPr="00CD7C55">
              <w:rPr>
                <w:rStyle w:val="a0"/>
                <w:szCs w:val="18"/>
              </w:rPr>
              <w:t>SWE_DCDC_Mng-007-A-002</w:t>
            </w:r>
            <w:r w:rsidR="007F113E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9B04AC" w:rsidRPr="00CD7C55">
              <w:rPr>
                <w:rFonts w:eastAsia="ＭＳ Ｐゴシック"/>
                <w:sz w:val="18"/>
                <w:szCs w:val="18"/>
              </w:rPr>
              <w:t>(</w:t>
            </w:r>
            <w:r w:rsidR="009B04AC" w:rsidRPr="00CD7C55">
              <w:rPr>
                <w:rStyle w:val="a0"/>
                <w:rFonts w:hint="eastAsia"/>
                <w:szCs w:val="18"/>
              </w:rPr>
              <w:t>※</w:t>
            </w:r>
            <w:r w:rsidR="009B04AC" w:rsidRPr="00CD7C55">
              <w:rPr>
                <w:rFonts w:eastAsia="ＭＳ Ｐゴシック"/>
                <w:sz w:val="18"/>
                <w:szCs w:val="18"/>
              </w:rPr>
              <w:t>5)</w:t>
            </w:r>
          </w:p>
          <w:tbl>
            <w:tblPr>
              <w:tblW w:w="95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7F113E" w:rsidRPr="00CD7C55" w14:paraId="64828F41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67772E06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622D9749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A11B612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7F113E" w:rsidRPr="00CD7C55" w14:paraId="76C0C32E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BE8BB9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03339D" w14:textId="0BFBF234" w:rsidR="007F113E" w:rsidRPr="00CD7C55" w:rsidRDefault="00055C55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055C55">
                    <w:rPr>
                      <w:rStyle w:val="a0"/>
                      <w:rFonts w:hint="eastAsia"/>
                      <w:szCs w:val="18"/>
                    </w:rPr>
                    <w:t>DCDC 0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交差時間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Destination</w:t>
                  </w:r>
                  <w:r w:rsidRPr="00055C55">
                    <w:rPr>
                      <w:rStyle w:val="a0"/>
                      <w:rFonts w:hint="eastAsia"/>
                      <w:szCs w:val="18"/>
                    </w:rPr>
                    <w:t>配列</w:t>
                  </w:r>
                  <w:r w:rsidR="007F113E" w:rsidRPr="00CD7C55">
                    <w:rPr>
                      <w:rStyle w:val="a0"/>
                      <w:szCs w:val="18"/>
                    </w:rPr>
                    <w:t>(</w:t>
                  </w:r>
                  <w:r w:rsidR="007F113E"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7F113E" w:rsidRPr="00CD7C55">
                    <w:rPr>
                      <w:rStyle w:val="a0"/>
                      <w:szCs w:val="18"/>
                    </w:rPr>
                    <w:t>4)[</w:t>
                  </w:r>
                  <w:r w:rsidR="007F113E"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="007F113E" w:rsidRPr="00CD7C55">
                    <w:rPr>
                      <w:rStyle w:val="a0"/>
                      <w:szCs w:val="18"/>
                    </w:rPr>
                    <w:t>C</w:t>
                  </w:r>
                  <w:r w:rsidR="007F113E"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="007F113E" w:rsidRPr="00CD7C55">
                    <w:rPr>
                      <w:rStyle w:val="a0"/>
                      <w:szCs w:val="18"/>
                    </w:rPr>
                    <w:t>(</w:t>
                  </w:r>
                  <w:r w:rsidR="007F113E"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7F113E" w:rsidRPr="00CD7C55">
                    <w:rPr>
                      <w:rStyle w:val="a0"/>
                      <w:szCs w:val="18"/>
                    </w:rPr>
                    <w:t>1)] &gt; current_stm(</w:t>
                  </w:r>
                  <w:r w:rsidR="007F113E"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="007F113E" w:rsidRPr="00CD7C55">
                    <w:rPr>
                      <w:rStyle w:val="a0"/>
                      <w:szCs w:val="18"/>
                    </w:rPr>
                    <w:t>2)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DFEE2B" w14:textId="5B877195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szCs w:val="18"/>
                    </w:rPr>
                    <w:t>diff_time(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 xml:space="preserve">2) = (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ULONG MAX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値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 xml:space="preserve">3) - 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DCDC 0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交差時間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Destination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配列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Pr="00CD7C55">
                    <w:rPr>
                      <w:rStyle w:val="a0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 ) + current_stm</w:t>
                  </w:r>
                </w:p>
              </w:tc>
            </w:tr>
            <w:tr w:rsidR="007F113E" w:rsidRPr="00CD7C55" w14:paraId="22027D6A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0CBA90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5E1414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354771" w14:textId="761D3FE9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szCs w:val="18"/>
                    </w:rPr>
                    <w:t xml:space="preserve">diff_time = current_stm - 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DCDC 0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交差時間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Destination</w:t>
                  </w:r>
                  <w:r w:rsidR="00055C55" w:rsidRPr="00055C55">
                    <w:rPr>
                      <w:rStyle w:val="a0"/>
                      <w:rFonts w:hint="eastAsia"/>
                      <w:szCs w:val="18"/>
                    </w:rPr>
                    <w:t>配列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Pr="00CD7C55">
                    <w:rPr>
                      <w:rStyle w:val="a0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</w:t>
                  </w:r>
                </w:p>
              </w:tc>
            </w:tr>
          </w:tbl>
          <w:p w14:paraId="54920A4C" w14:textId="77777777" w:rsidR="007F113E" w:rsidRPr="00CD7C55" w:rsidRDefault="007F113E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1)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インタフェース設計書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[MDL_DCDC]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01A1E7B2" w14:textId="77777777" w:rsidR="007F113E" w:rsidRPr="00CD7C55" w:rsidRDefault="007F113E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2)Auto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変数で定義</w:t>
            </w:r>
          </w:p>
          <w:p w14:paraId="3B424239" w14:textId="77777777" w:rsidR="007F113E" w:rsidRPr="00CD7C55" w:rsidRDefault="007F113E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3)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マクロ定義を参照</w:t>
            </w:r>
          </w:p>
          <w:p w14:paraId="77F36523" w14:textId="77777777" w:rsidR="007F113E" w:rsidRPr="00CD7C55" w:rsidRDefault="007F113E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4)SW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[knl_Dcdc]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4F7BF29D" w14:textId="77777777" w:rsidR="009B04AC" w:rsidRPr="00CD7C55" w:rsidRDefault="009B04AC" w:rsidP="009B04AC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1A0EB6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61175776" w14:textId="77777777" w:rsidR="007F113E" w:rsidRPr="00CD7C55" w:rsidRDefault="007F113E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57832F52" w14:textId="77777777" w:rsidR="007F113E" w:rsidRPr="00CD7C55" w:rsidRDefault="007F113E" w:rsidP="007F113E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C</w:t>
            </w:r>
            <w:r w:rsidRPr="00CD7C55">
              <w:rPr>
                <w:rStyle w:val="a0"/>
                <w:rFonts w:hint="eastAsia"/>
                <w:szCs w:val="18"/>
              </w:rPr>
              <w:t>相処理時間測定用</w:t>
            </w:r>
            <w:r w:rsidRPr="00CD7C55">
              <w:rPr>
                <w:rStyle w:val="a0"/>
                <w:rFonts w:hint="eastAsia"/>
                <w:szCs w:val="18"/>
              </w:rPr>
              <w:t>RAM</w:t>
            </w:r>
            <w:r w:rsidRPr="00CD7C55">
              <w:rPr>
                <w:rStyle w:val="a0"/>
                <w:rFonts w:hint="eastAsia"/>
                <w:szCs w:val="18"/>
              </w:rPr>
              <w:t xml:space="preserve">　測定開始時間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判定処理【</w:t>
            </w:r>
            <w:r w:rsidRPr="00CD7C55">
              <w:rPr>
                <w:rStyle w:val="a0"/>
                <w:szCs w:val="18"/>
              </w:rPr>
              <w:t>SWE_DCDC_Mng-007-A-003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A31FD4" w:rsidRPr="00CD7C55">
              <w:rPr>
                <w:rFonts w:eastAsia="ＭＳ Ｐゴシック"/>
                <w:sz w:val="18"/>
                <w:szCs w:val="18"/>
              </w:rPr>
              <w:t>(</w:t>
            </w:r>
            <w:r w:rsidR="00A31FD4" w:rsidRPr="00CD7C55">
              <w:rPr>
                <w:rStyle w:val="a0"/>
                <w:rFonts w:hint="eastAsia"/>
                <w:szCs w:val="18"/>
              </w:rPr>
              <w:t>※</w:t>
            </w:r>
            <w:r w:rsidR="00A31FD4"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7F113E" w:rsidRPr="00CD7C55" w14:paraId="2244AEAA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EBB3461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4ED5540A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6905E590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7F113E" w:rsidRPr="00CD7C55" w14:paraId="32D113EC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ED7212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3DECDE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B4A956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相処理時間測定用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RAM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　測定開始時間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stm2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-&gt;TIM0.B.STM_31_0</w:t>
                  </w:r>
                </w:p>
              </w:tc>
            </w:tr>
          </w:tbl>
          <w:p w14:paraId="19F609BF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0EE0A308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5ADB17B0" w14:textId="77777777" w:rsidR="00A31FD4" w:rsidRPr="00CD7C55" w:rsidRDefault="00A31FD4" w:rsidP="00A31FD4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38317C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2228941B" w14:textId="77777777" w:rsidR="007F113E" w:rsidRPr="00CD7C55" w:rsidRDefault="007F113E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09C68922" w14:textId="77777777" w:rsidR="005E4858" w:rsidRPr="00CD7C55" w:rsidRDefault="00D17703" w:rsidP="005E4858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マスク</w:t>
            </w:r>
            <w:r w:rsidR="005E4858" w:rsidRPr="00CD7C55">
              <w:rPr>
                <w:rStyle w:val="a0"/>
                <w:rFonts w:hint="eastAsia"/>
                <w:szCs w:val="18"/>
              </w:rPr>
              <w:t>時間の半分の時間を</w:t>
            </w:r>
            <w:r w:rsidR="005E4858" w:rsidRPr="00CD7C55">
              <w:rPr>
                <w:rStyle w:val="a0"/>
                <w:rFonts w:hint="eastAsia"/>
                <w:szCs w:val="18"/>
              </w:rPr>
              <w:t>ISR</w:t>
            </w:r>
            <w:r w:rsidRPr="00CD7C55">
              <w:rPr>
                <w:rStyle w:val="a0"/>
                <w:rFonts w:hint="eastAsia"/>
                <w:szCs w:val="18"/>
              </w:rPr>
              <w:t>キャンセル</w:t>
            </w:r>
            <w:r w:rsidR="005E4858" w:rsidRPr="00CD7C55">
              <w:rPr>
                <w:rStyle w:val="a0"/>
                <w:rFonts w:hint="eastAsia"/>
                <w:szCs w:val="18"/>
              </w:rPr>
              <w:t>時間に設定</w:t>
            </w:r>
            <w:r w:rsidR="005E4858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="005E4858" w:rsidRPr="00CD7C55">
              <w:rPr>
                <w:rStyle w:val="a0"/>
                <w:szCs w:val="18"/>
              </w:rPr>
              <w:t>SWE_DCDC_Mng-007-A-004</w:t>
            </w:r>
            <w:r w:rsidR="005E4858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5E4858" w:rsidRPr="00CD7C55">
              <w:rPr>
                <w:rFonts w:eastAsia="ＭＳ Ｐゴシック"/>
                <w:sz w:val="18"/>
                <w:szCs w:val="18"/>
              </w:rPr>
              <w:t>(</w:t>
            </w:r>
            <w:r w:rsidR="005E4858" w:rsidRPr="00CD7C55">
              <w:rPr>
                <w:rStyle w:val="a0"/>
                <w:rFonts w:hint="eastAsia"/>
                <w:szCs w:val="18"/>
              </w:rPr>
              <w:t>※</w:t>
            </w:r>
            <w:r w:rsidR="005E4858" w:rsidRPr="00CD7C55">
              <w:rPr>
                <w:rFonts w:eastAsia="ＭＳ Ｐゴシック"/>
                <w:sz w:val="18"/>
                <w:szCs w:val="18"/>
              </w:rPr>
              <w:t>5)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5E4858" w:rsidRPr="00CD7C55" w14:paraId="64D97B13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20878F1B" w14:textId="77777777" w:rsidR="005E4858" w:rsidRPr="00CD7C55" w:rsidRDefault="005E4858" w:rsidP="005E4858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B89C9AA" w14:textId="77777777" w:rsidR="005E4858" w:rsidRPr="00CD7C55" w:rsidRDefault="005E4858" w:rsidP="005E4858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400A43D8" w14:textId="77777777" w:rsidR="005E4858" w:rsidRPr="00CD7C55" w:rsidRDefault="005E4858" w:rsidP="005E4858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5E4858" w:rsidRPr="00CD7C55" w14:paraId="61AA8D41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537E4B" w14:textId="77777777" w:rsidR="005E4858" w:rsidRPr="00CD7C55" w:rsidRDefault="005E4858" w:rsidP="005E4858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20B66C" w14:textId="77777777" w:rsidR="005E4858" w:rsidRPr="00CD7C55" w:rsidRDefault="005E4858" w:rsidP="005E4858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032966" w14:textId="5B29C53B" w:rsidR="005E4858" w:rsidRPr="00CD7C55" w:rsidRDefault="005E4858" w:rsidP="005E4858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ISR</w:t>
                  </w:r>
                  <w:r w:rsidR="00D17703"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キャンセル</w:t>
                  </w:r>
                  <w:r w:rsidRPr="00CD7C55">
                    <w:rPr>
                      <w:rStyle w:val="a0"/>
                      <w:rFonts w:hint="eastAsia"/>
                      <w:szCs w:val="18"/>
                      <w:lang w:eastAsia="zh-CN"/>
                    </w:rPr>
                    <w:t>時間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1)[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="00217067" w:rsidRPr="00CD7C55">
                    <w:rPr>
                      <w:rStyle w:val="a0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 xml:space="preserve">2)] 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MIN</w:t>
                  </w:r>
                  <w:r w:rsidR="00D17703" w:rsidRPr="00CD7C55">
                    <w:rPr>
                      <w:rStyle w:val="a0"/>
                      <w:rFonts w:hint="eastAsia"/>
                      <w:szCs w:val="18"/>
                    </w:rPr>
                    <w:t>リミット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処理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(LONG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型→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LONG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型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1,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2)</w:t>
                  </w:r>
                </w:p>
                <w:p w14:paraId="7A57F190" w14:textId="0EE5CFD4" w:rsidR="005E4858" w:rsidRPr="00CD7C55" w:rsidRDefault="005E4858" w:rsidP="005E4858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 xml:space="preserve">1: </w:t>
                  </w:r>
                  <w:r w:rsidR="00434002" w:rsidRPr="00434002">
                    <w:rPr>
                      <w:rStyle w:val="a0"/>
                      <w:rFonts w:hint="eastAsia"/>
                      <w:szCs w:val="18"/>
                    </w:rPr>
                    <w:t>DCDC ZC_ISR</w:t>
                  </w:r>
                  <w:r w:rsidR="00434002" w:rsidRPr="00434002">
                    <w:rPr>
                      <w:rStyle w:val="a0"/>
                      <w:rFonts w:hint="eastAsia"/>
                      <w:szCs w:val="18"/>
                    </w:rPr>
                    <w:t>パラメータ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3).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="00D17703" w:rsidRPr="00CD7C55">
                    <w:rPr>
                      <w:rStyle w:val="a0"/>
                      <w:rFonts w:hint="eastAsia"/>
                      <w:szCs w:val="18"/>
                    </w:rPr>
                    <w:t>マスク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時間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="00217067" w:rsidRPr="00CD7C55">
                    <w:rPr>
                      <w:rStyle w:val="a0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 / 2</w:t>
                  </w:r>
                </w:p>
                <w:p w14:paraId="1ADB1468" w14:textId="2162C1AC" w:rsidR="005E4858" w:rsidRPr="00CD7C55" w:rsidRDefault="005E4858" w:rsidP="005E4858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 xml:space="preserve">2: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ISR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キャンセル時間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4)[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="00217067" w:rsidRPr="00CD7C55">
                    <w:rPr>
                      <w:rStyle w:val="a0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</w:t>
                  </w:r>
                </w:p>
              </w:tc>
            </w:tr>
          </w:tbl>
          <w:p w14:paraId="66F9EEA5" w14:textId="77777777" w:rsidR="005E4858" w:rsidRPr="00CD7C55" w:rsidRDefault="005E4858" w:rsidP="005E4858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1D452FB2" w14:textId="77777777" w:rsidR="005E4858" w:rsidRPr="00CD7C55" w:rsidRDefault="005E4858" w:rsidP="005E4858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2)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インタフェース設計書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[MDL_DCDC]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02438DE5" w14:textId="77777777" w:rsidR="005E4858" w:rsidRPr="00CD7C55" w:rsidRDefault="005E4858" w:rsidP="005E4858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3)SW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74A72F94" w14:textId="77777777" w:rsidR="005E4858" w:rsidRPr="00CD7C55" w:rsidRDefault="005E4858" w:rsidP="005E4858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4)SW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[OnlineCalbParameters]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4CD9331C" w14:textId="77777777" w:rsidR="005E4858" w:rsidRPr="00CD7C55" w:rsidRDefault="005E4858" w:rsidP="005E4858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C3371F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438A8AC5" w14:textId="77777777" w:rsidR="005E4858" w:rsidRPr="00CD7C55" w:rsidRDefault="005E4858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34FA79FD" w14:textId="4F55A870" w:rsidR="007F113E" w:rsidRPr="00CD7C55" w:rsidRDefault="002F2610" w:rsidP="007F113E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ISR</w:t>
            </w:r>
            <w:r w:rsidR="00D17703" w:rsidRPr="00CD7C55">
              <w:rPr>
                <w:rStyle w:val="a0"/>
                <w:rFonts w:hint="eastAsia"/>
                <w:szCs w:val="18"/>
              </w:rPr>
              <w:t>キャンセル</w:t>
            </w:r>
            <w:r w:rsidRPr="00CD7C55">
              <w:rPr>
                <w:rStyle w:val="a0"/>
                <w:rFonts w:hint="eastAsia"/>
                <w:szCs w:val="18"/>
              </w:rPr>
              <w:t>時間</w:t>
            </w:r>
            <w:r w:rsidR="007F113E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判定処理【</w:t>
            </w:r>
            <w:r w:rsidR="007F113E" w:rsidRPr="00CD7C55">
              <w:rPr>
                <w:rStyle w:val="a0"/>
                <w:szCs w:val="18"/>
              </w:rPr>
              <w:t>SWE_DCDC_Mng-007-A-00</w:t>
            </w:r>
            <w:r w:rsidR="009143C5" w:rsidRPr="00CD7C55">
              <w:rPr>
                <w:rStyle w:val="a0"/>
                <w:szCs w:val="18"/>
              </w:rPr>
              <w:t>5</w:t>
            </w:r>
            <w:r w:rsidR="007F113E"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FA7A9F" w:rsidRPr="00CD7C55">
              <w:rPr>
                <w:rFonts w:eastAsia="ＭＳ Ｐゴシック"/>
                <w:sz w:val="18"/>
                <w:szCs w:val="18"/>
              </w:rPr>
              <w:t>(</w:t>
            </w:r>
            <w:r w:rsidR="00FA7A9F" w:rsidRPr="00CD7C55">
              <w:rPr>
                <w:rStyle w:val="a0"/>
                <w:rFonts w:hint="eastAsia"/>
                <w:szCs w:val="18"/>
              </w:rPr>
              <w:t>※</w:t>
            </w:r>
            <w:r w:rsidR="00FA7A9F" w:rsidRPr="00CD7C55">
              <w:rPr>
                <w:rFonts w:eastAsia="ＭＳ Ｐゴシック"/>
                <w:sz w:val="18"/>
                <w:szCs w:val="18"/>
              </w:rPr>
              <w:t>5)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7F113E" w:rsidRPr="00CD7C55" w14:paraId="3BB58313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826B143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4F6AFC5B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65FFE8E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2F2610" w:rsidRPr="00CD7C55" w14:paraId="035B4854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72428C" w14:textId="242BC115" w:rsidR="002F2610" w:rsidRPr="00CD7C55" w:rsidRDefault="002F2610" w:rsidP="002F2610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6FDC1C" w14:textId="15923613" w:rsidR="002F2610" w:rsidRPr="00CD7C55" w:rsidRDefault="002F2610" w:rsidP="002F2610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diff_time(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 xml:space="preserve">1) &lt;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ISR</w:t>
                  </w:r>
                  <w:r w:rsidR="00D17703" w:rsidRPr="00CD7C55">
                    <w:rPr>
                      <w:rStyle w:val="a0"/>
                      <w:rFonts w:hint="eastAsia"/>
                      <w:szCs w:val="18"/>
                    </w:rPr>
                    <w:t>キャンセル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時間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4)</w:t>
                  </w:r>
                  <w:r w:rsidRPr="00CD7C55">
                    <w:rPr>
                      <w:rStyle w:val="a0"/>
                      <w:rFonts w:ascii="Calibri" w:hAnsi="Calibri" w:cs="Calibri"/>
                      <w:szCs w:val="18"/>
                    </w:rPr>
                    <w:t xml:space="preserve"> 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="004A26AC" w:rsidRPr="00CD7C55">
                    <w:rPr>
                      <w:rStyle w:val="a0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2)]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5C038D" w14:textId="25312FED" w:rsidR="002F2610" w:rsidRPr="00CD7C55" w:rsidRDefault="002F2610" w:rsidP="002F2610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="00434002" w:rsidRPr="00434002">
                    <w:rPr>
                      <w:rStyle w:val="a0"/>
                      <w:rFonts w:hint="eastAsia"/>
                      <w:szCs w:val="18"/>
                    </w:rPr>
                    <w:t>DCDC ZC_ISR</w:t>
                  </w:r>
                  <w:r w:rsidR="00434002" w:rsidRPr="00434002">
                    <w:rPr>
                      <w:rStyle w:val="a0"/>
                      <w:rFonts w:hint="eastAsia"/>
                      <w:szCs w:val="18"/>
                    </w:rPr>
                    <w:t>パラメータ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3).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検知時のカウンタ数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szCs w:val="18"/>
                    </w:rPr>
                    <w:t xml:space="preserve">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ZeroCross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時間取得処理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1)</w:t>
                  </w:r>
                </w:p>
                <w:p w14:paraId="460108D8" w14:textId="6B085356" w:rsidR="002F2610" w:rsidRPr="00CD7C55" w:rsidRDefault="002F2610" w:rsidP="002F2610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1: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DCDC PWM Phase </w:t>
                  </w:r>
                  <w:r w:rsidR="004A26AC" w:rsidRPr="00CD7C55">
                    <w:rPr>
                      <w:rStyle w:val="a0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</w:p>
                <w:p w14:paraId="30BD3165" w14:textId="77777777" w:rsidR="002F2610" w:rsidRPr="00CD7C55" w:rsidRDefault="002F2610" w:rsidP="002F2610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位相調整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メイン処理</w:t>
                  </w:r>
                  <w:r w:rsidRPr="00CD7C55">
                    <w:rPr>
                      <w:rStyle w:val="a0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 xml:space="preserve">1,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2)</w:t>
                  </w:r>
                </w:p>
                <w:p w14:paraId="651CAAE2" w14:textId="67410692" w:rsidR="002F2610" w:rsidRPr="00CD7C55" w:rsidRDefault="002F2610" w:rsidP="002F2610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1: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szCs w:val="18"/>
                    </w:rPr>
                    <w:t>&amp;</w:t>
                  </w:r>
                  <w:r w:rsidR="00434002" w:rsidRPr="00434002">
                    <w:rPr>
                      <w:rStyle w:val="a0"/>
                      <w:rFonts w:hint="eastAsia"/>
                      <w:szCs w:val="18"/>
                    </w:rPr>
                    <w:t>DCDC ZC_ISR</w:t>
                  </w:r>
                  <w:r w:rsidR="00434002" w:rsidRPr="00434002">
                    <w:rPr>
                      <w:rStyle w:val="a0"/>
                      <w:rFonts w:hint="eastAsia"/>
                      <w:szCs w:val="18"/>
                    </w:rPr>
                    <w:t>パラメータ</w:t>
                  </w:r>
                </w:p>
                <w:p w14:paraId="50310360" w14:textId="29BEC8F9" w:rsidR="002F2610" w:rsidRPr="00CD7C55" w:rsidRDefault="002F2610" w:rsidP="002F2610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引数</w:t>
                  </w:r>
                  <w:r w:rsidRPr="00CD7C55">
                    <w:rPr>
                      <w:rStyle w:val="a0"/>
                      <w:szCs w:val="18"/>
                    </w:rPr>
                    <w:t>2: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DCDC PWM Phase </w:t>
                  </w:r>
                  <w:r w:rsidR="004A26AC" w:rsidRPr="00CD7C55">
                    <w:rPr>
                      <w:rStyle w:val="a0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</w:p>
              </w:tc>
            </w:tr>
            <w:tr w:rsidR="002F2610" w:rsidRPr="00CD7C55" w14:paraId="27726804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F278CF" w14:textId="1730B3A7" w:rsidR="002F2610" w:rsidRPr="00CD7C55" w:rsidRDefault="002F2610" w:rsidP="002F2610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11832C" w14:textId="4268D42D" w:rsidR="002F2610" w:rsidRPr="00CD7C55" w:rsidRDefault="002F2610" w:rsidP="002F2610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E2375A" w14:textId="3E24D2EA" w:rsidR="002F2610" w:rsidRPr="00CD7C55" w:rsidRDefault="002F2610" w:rsidP="002F2610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ISR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キャンセル検知回数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4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[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DCDC PWM Phase </w:t>
                  </w:r>
                  <w:r w:rsidR="004A26AC" w:rsidRPr="00CD7C55">
                    <w:rPr>
                      <w:rStyle w:val="a0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</w:t>
                  </w:r>
                  <w:r w:rsidRPr="00CD7C55">
                    <w:rPr>
                      <w:rStyle w:val="a0"/>
                      <w:szCs w:val="18"/>
                    </w:rPr>
                    <w:t>]++</w:t>
                  </w:r>
                </w:p>
              </w:tc>
            </w:tr>
          </w:tbl>
          <w:p w14:paraId="6B0D1FA4" w14:textId="77777777" w:rsidR="007F113E" w:rsidRPr="00CD7C55" w:rsidRDefault="007F113E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1)Auto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変数で定義</w:t>
            </w:r>
          </w:p>
          <w:p w14:paraId="7183CDA3" w14:textId="77777777" w:rsidR="007F113E" w:rsidRPr="00CD7C55" w:rsidRDefault="007F113E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2)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インタフェース設計書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[MDL_DCDC]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6874D82E" w14:textId="77777777" w:rsidR="007F113E" w:rsidRPr="00CD7C55" w:rsidRDefault="007F113E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3)SW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詳細設計書</w:t>
            </w:r>
            <w:r w:rsidRPr="00CD7C55">
              <w:rPr>
                <w:rStyle w:val="a0"/>
                <w:szCs w:val="18"/>
              </w:rPr>
              <w:t>[DcDcCtrl_phase_adjust]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を参照</w:t>
            </w:r>
          </w:p>
          <w:p w14:paraId="504FBE88" w14:textId="0FA6BEF3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szCs w:val="18"/>
              </w:rPr>
              <w:t>(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4)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1E4D370F" w14:textId="77777777" w:rsidR="00FA7A9F" w:rsidRPr="00CD7C55" w:rsidRDefault="00FA7A9F" w:rsidP="00FA7A9F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5)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E20BBB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1345F126" w14:textId="77777777" w:rsidR="007F113E" w:rsidRPr="00CD7C55" w:rsidRDefault="007F113E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7D410934" w14:textId="77777777" w:rsidR="00780AAD" w:rsidRPr="00CD7C55" w:rsidRDefault="00780AAD" w:rsidP="00780AAD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マスク期間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初期値判定処理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Pr="00CD7C55">
              <w:rPr>
                <w:rStyle w:val="a0"/>
                <w:szCs w:val="18"/>
              </w:rPr>
              <w:t>SWE_DCDC_Mng-00</w:t>
            </w:r>
            <w:r w:rsidR="00F81598" w:rsidRPr="00CD7C55">
              <w:rPr>
                <w:rStyle w:val="a0"/>
                <w:szCs w:val="18"/>
              </w:rPr>
              <w:t>7</w:t>
            </w:r>
            <w:r w:rsidRPr="00CD7C55">
              <w:rPr>
                <w:rStyle w:val="a0"/>
                <w:szCs w:val="18"/>
              </w:rPr>
              <w:t>-A-006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780AAD" w:rsidRPr="00CD7C55" w14:paraId="1D168265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430B1E41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1C9481F3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84A150E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780AAD" w:rsidRPr="00CD7C55" w14:paraId="126291D8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951B09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3AE08B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マスク期間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2)[</w:t>
                  </w:r>
                  <w:r w:rsidR="00B73D69"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 != 0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C4F7C9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gpt12(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1)-&gt;T</w:t>
                  </w:r>
                  <w:r w:rsidRPr="00CD7C55">
                    <w:rPr>
                      <w:rStyle w:val="a0"/>
                      <w:szCs w:val="18"/>
                    </w:rPr>
                    <w:t>5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.U = 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マスク期間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[</w:t>
                  </w:r>
                  <w:r w:rsidR="00B73D69"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</w:t>
                  </w:r>
                </w:p>
              </w:tc>
            </w:tr>
            <w:tr w:rsidR="00780AAD" w:rsidRPr="00CD7C55" w14:paraId="2188B7C9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CB4E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616640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9C62D8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-</w:t>
                  </w:r>
                </w:p>
              </w:tc>
            </w:tr>
          </w:tbl>
          <w:p w14:paraId="14FF6028" w14:textId="77777777" w:rsidR="00780AAD" w:rsidRPr="00CD7C55" w:rsidRDefault="00780AAD" w:rsidP="00780AAD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1)Auto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2418929C" w14:textId="77777777" w:rsidR="00780AAD" w:rsidRPr="00CD7C55" w:rsidRDefault="00780AAD" w:rsidP="00780AAD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2)SW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[OnlineCalbParameters]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5DBD275D" w14:textId="77777777" w:rsidR="00780AAD" w:rsidRPr="00CD7C55" w:rsidRDefault="00780AAD" w:rsidP="00780AAD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F4237B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F4237B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HW_TYPE_A_NESJSG_B01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3C9BF992" w14:textId="77777777" w:rsidR="00780AAD" w:rsidRPr="00CD7C55" w:rsidRDefault="00780AAD" w:rsidP="00780AAD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46C22743" w14:textId="77777777" w:rsidR="00780AAD" w:rsidRPr="00CD7C55" w:rsidRDefault="00780AAD" w:rsidP="00780AAD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ZC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カウント回数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 xml:space="preserve"> 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初期値</w:t>
            </w:r>
            <w:r w:rsidRPr="00CD7C55">
              <w:rPr>
                <w:rStyle w:val="a0"/>
                <w:rFonts w:hint="eastAsia"/>
                <w:szCs w:val="18"/>
              </w:rPr>
              <w:t>判定処理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Pr="00CD7C55">
              <w:rPr>
                <w:rStyle w:val="a0"/>
                <w:szCs w:val="18"/>
              </w:rPr>
              <w:t>SWE_DCDC_Mng-00</w:t>
            </w:r>
            <w:r w:rsidR="00F81598" w:rsidRPr="00CD7C55">
              <w:rPr>
                <w:rStyle w:val="a0"/>
                <w:szCs w:val="18"/>
              </w:rPr>
              <w:t>7</w:t>
            </w:r>
            <w:r w:rsidRPr="00CD7C55">
              <w:rPr>
                <w:rStyle w:val="a0"/>
                <w:szCs w:val="18"/>
              </w:rPr>
              <w:t>-A-007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780AAD" w:rsidRPr="00CD7C55" w14:paraId="10802CF5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21690B49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5E2B01B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748AEBAC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780AAD" w:rsidRPr="00CD7C55" w14:paraId="390E7E2E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497611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433375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カウント回数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2)[</w:t>
                  </w:r>
                  <w:r w:rsidR="00B73D69"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 != 0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19DBB4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gtm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1)-&gt;</w:t>
                  </w:r>
                  <w:r w:rsidRPr="00CD7C55">
                    <w:rPr>
                      <w:rStyle w:val="a0"/>
                      <w:szCs w:val="18"/>
                    </w:rPr>
                    <w:t>TIM[1].CH7.CNTS.U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= 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カウント回数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[</w:t>
                  </w:r>
                  <w:r w:rsidR="00B73D69"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</w:t>
                  </w:r>
                </w:p>
              </w:tc>
            </w:tr>
            <w:tr w:rsidR="00780AAD" w:rsidRPr="00CD7C55" w14:paraId="13D7CA3F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0B72DD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42856A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51A89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-</w:t>
                  </w:r>
                </w:p>
              </w:tc>
            </w:tr>
          </w:tbl>
          <w:p w14:paraId="58768982" w14:textId="77777777" w:rsidR="00780AAD" w:rsidRPr="00CD7C55" w:rsidRDefault="00780AAD" w:rsidP="00780AAD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1)Auto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56862A06" w14:textId="77777777" w:rsidR="00780AAD" w:rsidRPr="00CD7C55" w:rsidRDefault="00780AAD" w:rsidP="00780AAD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2)SW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[OnlineCalbParameters]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7407144C" w14:textId="77777777" w:rsidR="00780AAD" w:rsidRPr="00CD7C55" w:rsidRDefault="00780AAD" w:rsidP="00780AAD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2A5920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2A5920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HW_TYPE_A_NESJSG_B01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4EA2ABEF" w14:textId="77777777" w:rsidR="00780AAD" w:rsidRPr="00CD7C55" w:rsidRDefault="00780AAD" w:rsidP="00780AAD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51AAC145" w14:textId="77777777" w:rsidR="00780AAD" w:rsidRPr="00CD7C55" w:rsidRDefault="00780AAD" w:rsidP="00780AAD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タイムアウト時間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初期値判定処理</w:t>
            </w:r>
            <w:r w:rsidRPr="00CD7C55">
              <w:rPr>
                <w:rStyle w:val="a0"/>
                <w:rFonts w:hint="eastAsia"/>
                <w:szCs w:val="18"/>
              </w:rPr>
              <w:t>1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Pr="00CD7C55">
              <w:rPr>
                <w:rStyle w:val="a0"/>
                <w:szCs w:val="18"/>
              </w:rPr>
              <w:t>SWE_DCDC_Mng-00</w:t>
            </w:r>
            <w:r w:rsidR="00F81598" w:rsidRPr="00CD7C55">
              <w:rPr>
                <w:rStyle w:val="a0"/>
                <w:szCs w:val="18"/>
              </w:rPr>
              <w:t>7</w:t>
            </w:r>
            <w:r w:rsidRPr="00CD7C55">
              <w:rPr>
                <w:rStyle w:val="a0"/>
                <w:szCs w:val="18"/>
              </w:rPr>
              <w:t>-A-008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780AAD" w:rsidRPr="00CD7C55" w14:paraId="17C81F2A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1EC55EEB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14D71199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19CAE537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780AAD" w:rsidRPr="00CD7C55" w14:paraId="6E135EDA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6039DD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98C88C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タイムアウト時間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2)[</w:t>
                  </w:r>
                  <w:r w:rsidR="00B73D69"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 != 0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528709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gtm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1)-&gt;</w:t>
                  </w:r>
                  <w:r w:rsidR="00D722FD" w:rsidRPr="00CD7C55">
                    <w:rPr>
                      <w:sz w:val="18"/>
                      <w:szCs w:val="18"/>
                    </w:rPr>
                    <w:t xml:space="preserve"> </w:t>
                  </w:r>
                  <w:r w:rsidR="00D722FD" w:rsidRPr="00CD7C55">
                    <w:rPr>
                      <w:rStyle w:val="a0"/>
                      <w:szCs w:val="18"/>
                    </w:rPr>
                    <w:t>TIM[1].CH7.TDUV.U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タイムアウト時間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[</w:t>
                  </w:r>
                  <w:r w:rsidR="00B73D69"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</w:t>
                  </w:r>
                </w:p>
              </w:tc>
            </w:tr>
            <w:tr w:rsidR="00780AAD" w:rsidRPr="00CD7C55" w14:paraId="6C603591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2AB153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E1BF28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6F1AB4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-</w:t>
                  </w:r>
                </w:p>
              </w:tc>
            </w:tr>
          </w:tbl>
          <w:p w14:paraId="41F3F522" w14:textId="77777777" w:rsidR="00780AAD" w:rsidRPr="00CD7C55" w:rsidRDefault="00780AAD" w:rsidP="00780AAD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1)Auto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47100420" w14:textId="77777777" w:rsidR="00780AAD" w:rsidRPr="00CD7C55" w:rsidRDefault="00780AAD" w:rsidP="00780AAD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2)SW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[OnlineCalbParameters]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4C7B133F" w14:textId="77777777" w:rsidR="00780AAD" w:rsidRPr="00CD7C55" w:rsidRDefault="00780AAD" w:rsidP="00780AAD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B638A4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B638A4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HW_TYPE_A_NESJSG_B01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289E26A3" w14:textId="77777777" w:rsidR="00780AAD" w:rsidRPr="00CD7C55" w:rsidRDefault="00780AAD" w:rsidP="00780AAD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563D1162" w14:textId="77777777" w:rsidR="00780AAD" w:rsidRPr="00CD7C55" w:rsidRDefault="00780AAD" w:rsidP="00780AAD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タイムアウト時間</w:t>
            </w:r>
            <w:r w:rsidRPr="00CD7C55">
              <w:rPr>
                <w:rStyle w:val="a0"/>
                <w:rFonts w:hint="eastAsia"/>
                <w:szCs w:val="18"/>
              </w:rPr>
              <w:t xml:space="preserve"> </w:t>
            </w:r>
            <w:r w:rsidRPr="00CD7C55">
              <w:rPr>
                <w:rStyle w:val="a0"/>
                <w:rFonts w:hint="eastAsia"/>
                <w:szCs w:val="18"/>
              </w:rPr>
              <w:t>初期値判定処理</w:t>
            </w:r>
            <w:r w:rsidRPr="00CD7C55">
              <w:rPr>
                <w:rStyle w:val="a0"/>
                <w:rFonts w:hint="eastAsia"/>
                <w:szCs w:val="18"/>
              </w:rPr>
              <w:t>2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【</w:t>
            </w:r>
            <w:r w:rsidRPr="00CD7C55">
              <w:rPr>
                <w:rStyle w:val="a0"/>
                <w:szCs w:val="18"/>
              </w:rPr>
              <w:t>SWE_DCDC_Mng-00</w:t>
            </w:r>
            <w:r w:rsidR="00F81598" w:rsidRPr="00CD7C55">
              <w:rPr>
                <w:rStyle w:val="a0"/>
                <w:szCs w:val="18"/>
              </w:rPr>
              <w:t>7</w:t>
            </w:r>
            <w:r w:rsidRPr="00CD7C55">
              <w:rPr>
                <w:rStyle w:val="a0"/>
                <w:szCs w:val="18"/>
              </w:rPr>
              <w:t>-A-009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780AAD" w:rsidRPr="00CD7C55" w14:paraId="4FA1E80C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7FD0B217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44D263A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1EC03AF1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780AAD" w:rsidRPr="00CD7C55" w14:paraId="0E4ED624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4FEC8E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32AF0B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hint="eastAsia"/>
                      <w:szCs w:val="18"/>
                    </w:rPr>
                    <w:t>タイムアウト時間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2)[</w:t>
                  </w:r>
                  <w:r w:rsidR="00B73D69"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 != 0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722053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gtm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1)-&gt;</w:t>
                  </w:r>
                  <w:r w:rsidR="00D722FD" w:rsidRPr="00CD7C55">
                    <w:rPr>
                      <w:rStyle w:val="a0"/>
                      <w:szCs w:val="18"/>
                    </w:rPr>
                    <w:t>TIM[4].CH1.TDUV.U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タイムアウト時間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初期値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[</w:t>
                  </w:r>
                  <w:r w:rsidR="00B73D69"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]</w:t>
                  </w:r>
                </w:p>
              </w:tc>
            </w:tr>
            <w:tr w:rsidR="00780AAD" w:rsidRPr="00CD7C55" w14:paraId="4127A3BF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79C939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2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292E47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else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E137D5" w14:textId="77777777" w:rsidR="00780AAD" w:rsidRPr="00CD7C55" w:rsidRDefault="00780AAD" w:rsidP="00780AAD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/>
                      <w:szCs w:val="18"/>
                    </w:rPr>
                    <w:t>-</w:t>
                  </w:r>
                </w:p>
              </w:tc>
            </w:tr>
          </w:tbl>
          <w:p w14:paraId="28C1A729" w14:textId="77777777" w:rsidR="00780AAD" w:rsidRPr="00CD7C55" w:rsidRDefault="00780AAD" w:rsidP="00780AAD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1)Auto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2836A264" w14:textId="77777777" w:rsidR="00780AAD" w:rsidRPr="00CD7C55" w:rsidRDefault="00780AAD" w:rsidP="00780AAD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rFonts w:hint="eastAsia"/>
                <w:szCs w:val="18"/>
              </w:rPr>
              <w:t>2)SW</w:t>
            </w:r>
            <w:r w:rsidRPr="00CD7C55">
              <w:rPr>
                <w:rStyle w:val="a0"/>
                <w:rFonts w:hint="eastAsia"/>
                <w:szCs w:val="18"/>
              </w:rPr>
              <w:t>詳細設計書</w:t>
            </w:r>
            <w:r w:rsidRPr="00CD7C55">
              <w:rPr>
                <w:rStyle w:val="a0"/>
                <w:rFonts w:hint="eastAsia"/>
                <w:szCs w:val="18"/>
              </w:rPr>
              <w:t>[OnlineCalbParameters]</w:t>
            </w:r>
            <w:r w:rsidRPr="00CD7C55">
              <w:rPr>
                <w:rStyle w:val="a0"/>
                <w:rFonts w:hint="eastAsia"/>
                <w:szCs w:val="18"/>
              </w:rPr>
              <w:t>を参照</w:t>
            </w:r>
          </w:p>
          <w:p w14:paraId="5300AFA4" w14:textId="6F40B519" w:rsidR="00780AAD" w:rsidRPr="00CD7C55" w:rsidRDefault="00780AAD" w:rsidP="00780AAD">
            <w:pPr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D74323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D74323" w:rsidRPr="00CD7C55">
              <w:rPr>
                <w:rFonts w:eastAsia="ＭＳ Ｐゴシック"/>
                <w:sz w:val="18"/>
                <w:szCs w:val="18"/>
              </w:rPr>
              <w:t>と</w:t>
            </w:r>
            <w:r w:rsidR="003E3060"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HW_TYPE_A_NESJSG_PILOT</w:t>
            </w:r>
            <w:r w:rsidRPr="00CD7C55">
              <w:rPr>
                <w:rFonts w:eastAsia="ＭＳ Ｐゴシック"/>
                <w:sz w:val="18"/>
                <w:szCs w:val="18"/>
              </w:rPr>
              <w:t>」または「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HW_TYPE_A_NESJSG_A1</w:t>
            </w:r>
            <w:r w:rsidRPr="00CD7C55">
              <w:rPr>
                <w:rFonts w:eastAsia="ＭＳ Ｐゴシック"/>
                <w:sz w:val="18"/>
                <w:szCs w:val="18"/>
              </w:rPr>
              <w:t>」または「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HW_TYPE_A_NESJSG_B1_001</w:t>
            </w:r>
            <w:r w:rsidRPr="00CD7C55">
              <w:rPr>
                <w:rFonts w:eastAsia="ＭＳ Ｐゴシック"/>
                <w:sz w:val="18"/>
                <w:szCs w:val="18"/>
              </w:rPr>
              <w:t>」または「</w:t>
            </w:r>
            <w:r w:rsidRPr="00CD7C55">
              <w:rPr>
                <w:rFonts w:eastAsia="ＭＳ Ｐゴシック"/>
                <w:sz w:val="18"/>
                <w:szCs w:val="18"/>
              </w:rPr>
              <w:t>HW_TYPE_A == HW_TYPE_A_NESJSG_B1_002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3E3060" w:rsidRPr="00CD7C55">
              <w:rPr>
                <w:rFonts w:eastAsia="ＭＳ Ｐゴシック"/>
                <w:sz w:val="18"/>
                <w:szCs w:val="18"/>
              </w:rPr>
              <w:t>」</w:t>
            </w:r>
            <w:r w:rsidRPr="00CD7C55">
              <w:rPr>
                <w:rFonts w:eastAsia="ＭＳ Ｐゴシック"/>
                <w:sz w:val="18"/>
                <w:szCs w:val="18"/>
              </w:rPr>
              <w:t>の場合に有効</w:t>
            </w:r>
          </w:p>
          <w:p w14:paraId="4FBDD3A7" w14:textId="77777777" w:rsidR="007F113E" w:rsidRPr="00CD7C55" w:rsidRDefault="007F113E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406D81D0" w14:textId="1E77B4C5" w:rsidR="007F113E" w:rsidRPr="00CD7C55" w:rsidRDefault="007F113E" w:rsidP="007F113E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C</w:t>
            </w:r>
            <w:r w:rsidRPr="00CD7C55">
              <w:rPr>
                <w:rStyle w:val="a0"/>
                <w:rFonts w:hint="eastAsia"/>
                <w:szCs w:val="18"/>
              </w:rPr>
              <w:t>相処理時間測定用</w:t>
            </w:r>
            <w:r w:rsidRPr="00CD7C55">
              <w:rPr>
                <w:rStyle w:val="a0"/>
                <w:rFonts w:hint="eastAsia"/>
                <w:szCs w:val="18"/>
              </w:rPr>
              <w:t>RAM</w:t>
            </w:r>
            <w:r w:rsidRPr="00CD7C55">
              <w:rPr>
                <w:rStyle w:val="a0"/>
                <w:rFonts w:hint="eastAsia"/>
                <w:szCs w:val="18"/>
              </w:rPr>
              <w:t xml:space="preserve">　測定終了時間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判定処理【</w:t>
            </w:r>
            <w:r w:rsidRPr="00CD7C55">
              <w:rPr>
                <w:rStyle w:val="a0"/>
                <w:szCs w:val="18"/>
              </w:rPr>
              <w:t>SWE_DCDC_Mng-007-A-</w:t>
            </w:r>
            <w:r w:rsidR="002D59C4" w:rsidRPr="00CD7C55">
              <w:rPr>
                <w:rStyle w:val="a0"/>
                <w:szCs w:val="18"/>
              </w:rPr>
              <w:t>010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DA4279" w:rsidRPr="00CD7C55">
              <w:rPr>
                <w:rFonts w:eastAsia="ＭＳ Ｐゴシック"/>
                <w:sz w:val="18"/>
                <w:szCs w:val="18"/>
              </w:rPr>
              <w:t>(</w:t>
            </w:r>
            <w:r w:rsidR="00DA4279" w:rsidRPr="00CD7C55">
              <w:rPr>
                <w:rStyle w:val="a0"/>
                <w:rFonts w:hint="eastAsia"/>
                <w:szCs w:val="18"/>
              </w:rPr>
              <w:t>※</w:t>
            </w:r>
            <w:r w:rsidR="00DA4279" w:rsidRPr="00CD7C55">
              <w:rPr>
                <w:rFonts w:eastAsia="ＭＳ Ｐゴシック"/>
                <w:sz w:val="18"/>
                <w:szCs w:val="18"/>
              </w:rPr>
              <w:t>3</w:t>
            </w:r>
            <w:r w:rsidR="00FC6EAB" w:rsidRPr="00CD7C55">
              <w:rPr>
                <w:rFonts w:eastAsia="ＭＳ Ｐゴシック"/>
                <w:sz w:val="18"/>
                <w:szCs w:val="18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7F113E" w:rsidRPr="00CD7C55" w14:paraId="34C54DCA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4419E1BA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2FF57C41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77ACA1BA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7F113E" w:rsidRPr="00CD7C55" w14:paraId="7F2CC4BF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6038B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02B812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5C7CCE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相処理時間測定用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RAM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　測定終了時間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stm2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>-&gt;TIM0.B.STM_31_0</w:t>
                  </w:r>
                </w:p>
              </w:tc>
            </w:tr>
          </w:tbl>
          <w:p w14:paraId="7384D263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)Auto</w:t>
            </w:r>
            <w:r w:rsidRPr="00CD7C55">
              <w:rPr>
                <w:rStyle w:val="a0"/>
                <w:rFonts w:hint="eastAsia"/>
                <w:szCs w:val="18"/>
              </w:rPr>
              <w:t>変数で定義</w:t>
            </w:r>
          </w:p>
          <w:p w14:paraId="49881BAC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2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059A6B22" w14:textId="77777777" w:rsidR="00DA4279" w:rsidRPr="00CD7C55" w:rsidRDefault="00DA4279" w:rsidP="00DA4279">
            <w:pPr>
              <w:rPr>
                <w:rFonts w:eastAsia="ＭＳ Ｐゴシック"/>
                <w:sz w:val="18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3)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FC6EAB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  <w:p w14:paraId="100C9C12" w14:textId="77777777" w:rsidR="007F113E" w:rsidRPr="00CD7C55" w:rsidRDefault="007F113E" w:rsidP="007F113E">
            <w:pPr>
              <w:rPr>
                <w:rStyle w:val="a0"/>
                <w:rFonts w:asciiTheme="minorHAnsi" w:hAnsiTheme="minorHAnsi" w:cstheme="minorHAnsi"/>
                <w:szCs w:val="18"/>
              </w:rPr>
            </w:pPr>
          </w:p>
          <w:p w14:paraId="4ECC122A" w14:textId="715E9A44" w:rsidR="007F113E" w:rsidRPr="00CD7C55" w:rsidRDefault="007F113E" w:rsidP="007F113E">
            <w:pPr>
              <w:pStyle w:val="ListParagraph"/>
              <w:numPr>
                <w:ilvl w:val="0"/>
                <w:numId w:val="12"/>
              </w:numPr>
              <w:ind w:leftChars="0"/>
              <w:rPr>
                <w:rStyle w:val="a0"/>
                <w:rFonts w:asciiTheme="minorHAnsi" w:hAnsiTheme="minorHAnsi" w:cstheme="minorHAnsi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ZC</w:t>
            </w:r>
            <w:r w:rsidRPr="00CD7C55">
              <w:rPr>
                <w:rStyle w:val="a0"/>
                <w:rFonts w:hint="eastAsia"/>
                <w:szCs w:val="18"/>
              </w:rPr>
              <w:t>割り込み</w:t>
            </w:r>
            <w:r w:rsidRPr="00CD7C55">
              <w:rPr>
                <w:rStyle w:val="a0"/>
                <w:rFonts w:hint="eastAsia"/>
                <w:szCs w:val="18"/>
              </w:rPr>
              <w:t>C</w:t>
            </w:r>
            <w:r w:rsidRPr="00CD7C55">
              <w:rPr>
                <w:rStyle w:val="a0"/>
                <w:rFonts w:hint="eastAsia"/>
                <w:szCs w:val="18"/>
              </w:rPr>
              <w:t>相処理時間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判定処理【</w:t>
            </w:r>
            <w:r w:rsidRPr="00CD7C55">
              <w:rPr>
                <w:rStyle w:val="a0"/>
                <w:szCs w:val="18"/>
              </w:rPr>
              <w:t>SWE_DCDC_Mng-007-A-</w:t>
            </w:r>
            <w:r w:rsidR="002D59C4" w:rsidRPr="00CD7C55">
              <w:rPr>
                <w:rStyle w:val="a0"/>
                <w:szCs w:val="18"/>
              </w:rPr>
              <w:t>011</w:t>
            </w:r>
            <w:r w:rsidRPr="00CD7C55">
              <w:rPr>
                <w:rStyle w:val="a0"/>
                <w:rFonts w:asciiTheme="minorHAnsi" w:hAnsiTheme="minorHAnsi" w:cstheme="minorHAnsi" w:hint="eastAsia"/>
                <w:szCs w:val="18"/>
              </w:rPr>
              <w:t>】</w:t>
            </w:r>
            <w:r w:rsidR="00DA4279" w:rsidRPr="00CD7C55">
              <w:rPr>
                <w:rFonts w:eastAsia="ＭＳ Ｐゴシック"/>
                <w:sz w:val="18"/>
                <w:szCs w:val="18"/>
              </w:rPr>
              <w:t>(</w:t>
            </w:r>
            <w:r w:rsidR="00DA4279" w:rsidRPr="00CD7C55">
              <w:rPr>
                <w:rStyle w:val="a0"/>
                <w:rFonts w:hint="eastAsia"/>
                <w:szCs w:val="18"/>
              </w:rPr>
              <w:t>※</w:t>
            </w:r>
            <w:r w:rsidR="00DA4279" w:rsidRPr="00CD7C55">
              <w:rPr>
                <w:rFonts w:eastAsia="ＭＳ Ｐゴシック"/>
                <w:sz w:val="18"/>
                <w:szCs w:val="18"/>
              </w:rPr>
              <w:t>2)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3499"/>
              <w:gridCol w:w="5402"/>
            </w:tblGrid>
            <w:tr w:rsidR="007F113E" w:rsidRPr="00CD7C55" w14:paraId="3FF04EB4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05E1B4DF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優先順位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3EE479CC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実行条件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hideMark/>
                </w:tcPr>
                <w:p w14:paraId="5E215615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処理</w:t>
                  </w:r>
                </w:p>
              </w:tc>
            </w:tr>
            <w:tr w:rsidR="007F113E" w:rsidRPr="00CD7C55" w14:paraId="1BB3500A" w14:textId="77777777" w:rsidTr="006E2DC2">
              <w:tc>
                <w:tcPr>
                  <w:tcW w:w="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081886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1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A18AF2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szCs w:val="18"/>
                    </w:rPr>
                    <w:t>-</w:t>
                  </w:r>
                </w:p>
              </w:tc>
              <w:tc>
                <w:tcPr>
                  <w:tcW w:w="5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5C3D96" w14:textId="77777777" w:rsidR="007F113E" w:rsidRPr="00CD7C55" w:rsidRDefault="007F113E" w:rsidP="007F113E">
                  <w:pPr>
                    <w:spacing w:line="256" w:lineRule="auto"/>
                    <w:rPr>
                      <w:rStyle w:val="a0"/>
                      <w:rFonts w:asciiTheme="minorHAnsi" w:hAnsiTheme="minorHAnsi" w:cstheme="minorHAnsi"/>
                      <w:szCs w:val="18"/>
                    </w:rPr>
                  </w:pPr>
                  <w:r w:rsidRPr="00CD7C55">
                    <w:rPr>
                      <w:rStyle w:val="a0"/>
                      <w:rFonts w:asciiTheme="minorHAnsi" w:hAnsiTheme="minorHAnsi" w:cstheme="minorHAnsi" w:hint="eastAsia"/>
                      <w:szCs w:val="18"/>
                    </w:rPr>
                    <w:t>・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相処理時間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=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相処理時間測定用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RAM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　測定終了時間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  <w:r w:rsidRPr="00CD7C55">
                    <w:rPr>
                      <w:rStyle w:val="a0"/>
                      <w:szCs w:val="18"/>
                    </w:rPr>
                    <w:t xml:space="preserve"> - 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ZC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割り込み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C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相処理時間測定用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RAM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 xml:space="preserve">　測定開始時間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(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※</w:t>
                  </w:r>
                  <w:r w:rsidRPr="00CD7C55">
                    <w:rPr>
                      <w:rStyle w:val="a0"/>
                      <w:szCs w:val="18"/>
                    </w:rPr>
                    <w:t>1</w:t>
                  </w:r>
                  <w:r w:rsidRPr="00CD7C55">
                    <w:rPr>
                      <w:rStyle w:val="a0"/>
                      <w:rFonts w:hint="eastAsia"/>
                      <w:szCs w:val="18"/>
                    </w:rPr>
                    <w:t>)</w:t>
                  </w:r>
                </w:p>
              </w:tc>
            </w:tr>
          </w:tbl>
          <w:p w14:paraId="491255BA" w14:textId="77777777" w:rsidR="007F113E" w:rsidRPr="00CD7C55" w:rsidRDefault="007F113E" w:rsidP="007F113E">
            <w:pPr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Style w:val="a0"/>
                <w:szCs w:val="18"/>
              </w:rPr>
              <w:t>1</w:t>
            </w:r>
            <w:r w:rsidRPr="00CD7C55">
              <w:rPr>
                <w:rStyle w:val="a0"/>
                <w:rFonts w:hint="eastAsia"/>
                <w:szCs w:val="18"/>
              </w:rPr>
              <w:t>)</w:t>
            </w:r>
            <w:r w:rsidRPr="00CD7C55">
              <w:rPr>
                <w:rStyle w:val="a0"/>
                <w:rFonts w:hint="eastAsia"/>
                <w:szCs w:val="18"/>
              </w:rPr>
              <w:t>グローバル変数定義を参照</w:t>
            </w:r>
          </w:p>
          <w:p w14:paraId="59F4B3B9" w14:textId="55512574" w:rsidR="00DA4279" w:rsidRPr="00CD7C55" w:rsidRDefault="00DA4279" w:rsidP="007F113E">
            <w:pPr>
              <w:rPr>
                <w:rStyle w:val="a0"/>
                <w:szCs w:val="18"/>
              </w:rPr>
            </w:pPr>
            <w:r w:rsidRPr="00CD7C55">
              <w:rPr>
                <w:rFonts w:eastAsia="ＭＳ Ｐゴシック"/>
                <w:sz w:val="18"/>
                <w:szCs w:val="18"/>
              </w:rPr>
              <w:t>(</w:t>
            </w:r>
            <w:r w:rsidRPr="00CD7C55">
              <w:rPr>
                <w:rStyle w:val="a0"/>
                <w:rFonts w:hint="eastAsia"/>
                <w:szCs w:val="18"/>
              </w:rPr>
              <w:t>※</w:t>
            </w:r>
            <w:r w:rsidRPr="00CD7C55">
              <w:rPr>
                <w:rFonts w:eastAsia="ＭＳ Ｐゴシック"/>
                <w:sz w:val="18"/>
                <w:szCs w:val="18"/>
              </w:rPr>
              <w:t>2)</w:t>
            </w:r>
            <w:r w:rsidRPr="00CD7C55">
              <w:rPr>
                <w:rFonts w:eastAsia="ＭＳ Ｐゴシック"/>
                <w:sz w:val="18"/>
                <w:szCs w:val="18"/>
              </w:rPr>
              <w:t>コンパイル</w:t>
            </w:r>
            <w:r w:rsidRPr="00CD7C55">
              <w:rPr>
                <w:rFonts w:eastAsia="ＭＳ Ｐゴシック"/>
                <w:sz w:val="18"/>
                <w:szCs w:val="18"/>
              </w:rPr>
              <w:t>SW</w:t>
            </w:r>
            <w:r w:rsidRPr="00CD7C55">
              <w:rPr>
                <w:rFonts w:eastAsia="ＭＳ Ｐゴシック"/>
                <w:sz w:val="18"/>
                <w:szCs w:val="18"/>
              </w:rPr>
              <w:t>が「</w:t>
            </w:r>
            <w:r w:rsidRPr="00CD7C55">
              <w:rPr>
                <w:rFonts w:eastAsia="ＭＳ Ｐゴシック"/>
                <w:sz w:val="18"/>
                <w:szCs w:val="18"/>
              </w:rPr>
              <w:t>PD_TYPE_A == PD_TYPE_A_HEV</w:t>
            </w:r>
            <w:r w:rsidRPr="00CD7C55">
              <w:rPr>
                <w:rFonts w:eastAsia="ＭＳ Ｐゴシック"/>
                <w:sz w:val="18"/>
                <w:szCs w:val="18"/>
              </w:rPr>
              <w:t>」</w:t>
            </w:r>
            <w:r w:rsidR="00D2104A" w:rsidRPr="00CD7C55">
              <w:rPr>
                <w:rFonts w:eastAsia="ＭＳ Ｐゴシック"/>
                <w:sz w:val="18"/>
                <w:szCs w:val="18"/>
              </w:rPr>
              <w:t>と</w:t>
            </w:r>
            <w:r w:rsidRPr="00CD7C55">
              <w:rPr>
                <w:rFonts w:eastAsia="ＭＳ Ｐゴシック"/>
                <w:sz w:val="18"/>
                <w:szCs w:val="18"/>
              </w:rPr>
              <w:t>「</w:t>
            </w:r>
            <w:r w:rsidRPr="00CD7C55">
              <w:rPr>
                <w:rFonts w:eastAsia="ＭＳ Ｐゴシック"/>
                <w:sz w:val="18"/>
                <w:szCs w:val="18"/>
              </w:rPr>
              <w:t>DCDC_CTRL_TYPE == DCDC_CTRL_TYPE_ZC_ISR</w:t>
            </w:r>
            <w:r w:rsidRPr="00CD7C55">
              <w:rPr>
                <w:rFonts w:eastAsia="ＭＳ Ｐゴシック"/>
                <w:sz w:val="18"/>
                <w:szCs w:val="18"/>
              </w:rPr>
              <w:t>」の場合に有効</w:t>
            </w:r>
          </w:p>
        </w:tc>
      </w:tr>
      <w:tr w:rsidR="007F113E" w:rsidRPr="00CD7C55" w14:paraId="4FA3480C" w14:textId="77777777" w:rsidTr="006E2DC2">
        <w:trPr>
          <w:trHeight w:val="70"/>
        </w:trPr>
        <w:tc>
          <w:tcPr>
            <w:tcW w:w="1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901A0B2" w14:textId="77777777" w:rsidR="007F113E" w:rsidRPr="00CD7C55" w:rsidRDefault="007F113E" w:rsidP="007F113E">
            <w:pPr>
              <w:jc w:val="center"/>
              <w:rPr>
                <w:rStyle w:val="a0"/>
                <w:szCs w:val="18"/>
              </w:rPr>
            </w:pPr>
            <w:r w:rsidRPr="00CD7C55">
              <w:rPr>
                <w:rStyle w:val="a0"/>
                <w:rFonts w:hint="eastAsia"/>
                <w:szCs w:val="18"/>
              </w:rPr>
              <w:t>備考</w:t>
            </w:r>
          </w:p>
        </w:tc>
        <w:tc>
          <w:tcPr>
            <w:tcW w:w="86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EC048" w14:textId="77777777" w:rsidR="007F113E" w:rsidRPr="00CD7C55" w:rsidRDefault="007F113E" w:rsidP="007F113E">
            <w:pPr>
              <w:rPr>
                <w:rStyle w:val="a0"/>
                <w:rFonts w:eastAsia="SimSun"/>
                <w:szCs w:val="18"/>
                <w:lang w:eastAsia="zh-CN"/>
              </w:rPr>
            </w:pPr>
            <w:r w:rsidRPr="00CD7C55">
              <w:rPr>
                <w:rStyle w:val="a0"/>
                <w:rFonts w:eastAsia="SimSun"/>
                <w:szCs w:val="18"/>
                <w:lang w:eastAsia="zh-CN"/>
              </w:rPr>
              <w:t>-</w:t>
            </w:r>
          </w:p>
        </w:tc>
      </w:tr>
    </w:tbl>
    <w:p w14:paraId="460FCF8C" w14:textId="77777777" w:rsidR="002D085A" w:rsidRDefault="002D085A" w:rsidP="002D085A">
      <w:pPr>
        <w:widowControl/>
        <w:jc w:val="left"/>
      </w:pPr>
      <w:r>
        <w:br w:type="page"/>
      </w:r>
    </w:p>
    <w:p w14:paraId="679A09DF" w14:textId="77777777" w:rsidR="002D085A" w:rsidRPr="00F060C0" w:rsidRDefault="002D085A" w:rsidP="002D085A">
      <w:pPr>
        <w:pStyle w:val="Heading1"/>
      </w:pPr>
      <w:bookmarkStart w:id="47" w:name="_Toc89768830"/>
      <w:r>
        <w:rPr>
          <w:rFonts w:hint="eastAsia"/>
        </w:rPr>
        <w:t>U</w:t>
      </w:r>
      <w:r>
        <w:t xml:space="preserve">nit test criteria / </w:t>
      </w:r>
      <w:r w:rsidRPr="00F060C0">
        <w:rPr>
          <w:rFonts w:hint="eastAsia"/>
        </w:rPr>
        <w:t>単体テスト基準</w:t>
      </w:r>
      <w:bookmarkEnd w:id="47"/>
    </w:p>
    <w:p w14:paraId="1B798BF4" w14:textId="77777777" w:rsidR="002D085A" w:rsidRPr="00504DCB" w:rsidRDefault="002D085A" w:rsidP="002D085A">
      <w:pPr>
        <w:pStyle w:val="1"/>
        <w:ind w:firstLine="210"/>
        <w:rPr>
          <w:rFonts w:eastAsia="ＭＳ Ｐゴシック"/>
        </w:rPr>
      </w:pPr>
      <w:r w:rsidRPr="00504DCB">
        <w:rPr>
          <w:rFonts w:eastAsia="ＭＳ Ｐゴシック" w:hint="eastAsia"/>
        </w:rPr>
        <w:t>検証計画の「</w:t>
      </w:r>
      <w:r w:rsidRPr="00504DCB">
        <w:rPr>
          <w:rFonts w:eastAsia="ＭＳ Ｐゴシック" w:hint="eastAsia"/>
        </w:rPr>
        <w:t>SW</w:t>
      </w:r>
      <w:r w:rsidRPr="00504DCB">
        <w:rPr>
          <w:rFonts w:eastAsia="ＭＳ Ｐゴシック" w:hint="eastAsia"/>
        </w:rPr>
        <w:t>単体テスト」に記載された内容を実施する。</w:t>
      </w:r>
    </w:p>
    <w:p w14:paraId="20FABE40" w14:textId="77777777" w:rsidR="002D085A" w:rsidRDefault="002D085A" w:rsidP="002D085A">
      <w:pPr>
        <w:widowControl/>
        <w:jc w:val="left"/>
      </w:pPr>
      <w:r>
        <w:br w:type="page"/>
      </w:r>
    </w:p>
    <w:p w14:paraId="4E614FFA" w14:textId="77777777" w:rsidR="002D085A" w:rsidRPr="00F060C0" w:rsidRDefault="002D085A" w:rsidP="002D085A">
      <w:pPr>
        <w:pStyle w:val="Heading1"/>
      </w:pPr>
      <w:bookmarkStart w:id="48" w:name="_Toc89768831"/>
      <w:r>
        <w:rPr>
          <w:rFonts w:hint="eastAsia"/>
        </w:rPr>
        <w:t>A</w:t>
      </w:r>
      <w:r>
        <w:t xml:space="preserve">dditional information / </w:t>
      </w:r>
      <w:r w:rsidRPr="00F060C0">
        <w:rPr>
          <w:rFonts w:hint="eastAsia"/>
        </w:rPr>
        <w:t>補足事項</w:t>
      </w:r>
      <w:bookmarkEnd w:id="48"/>
    </w:p>
    <w:p w14:paraId="0646028A" w14:textId="77777777" w:rsidR="002D085A" w:rsidRPr="00504DCB" w:rsidRDefault="002D085A" w:rsidP="002D085A">
      <w:pPr>
        <w:pStyle w:val="1"/>
        <w:ind w:firstLine="210"/>
        <w:rPr>
          <w:rFonts w:eastAsia="ＭＳ Ｐゴシック"/>
        </w:rPr>
      </w:pPr>
      <w:r w:rsidRPr="00504DCB">
        <w:rPr>
          <w:rFonts w:eastAsia="ＭＳ Ｐゴシック" w:hint="eastAsia"/>
        </w:rPr>
        <w:t>特になし。</w:t>
      </w:r>
    </w:p>
    <w:p w14:paraId="46DC1E02" w14:textId="77777777" w:rsidR="00F87408" w:rsidRPr="00504DCB" w:rsidRDefault="00F87408" w:rsidP="00F87408">
      <w:pPr>
        <w:pStyle w:val="1"/>
        <w:ind w:firstLine="210"/>
        <w:rPr>
          <w:rFonts w:eastAsia="ＭＳ Ｐゴシック"/>
        </w:rPr>
      </w:pPr>
      <w:bookmarkStart w:id="49" w:name="_Toc40776016"/>
      <w:bookmarkStart w:id="50" w:name="_Toc40776018"/>
      <w:bookmarkStart w:id="51" w:name="_Toc17729151"/>
      <w:bookmarkStart w:id="52" w:name="_Toc17729280"/>
      <w:bookmarkStart w:id="53" w:name="_Toc17729173"/>
      <w:bookmarkStart w:id="54" w:name="_Toc17729302"/>
      <w:bookmarkStart w:id="55" w:name="_Toc17729174"/>
      <w:bookmarkStart w:id="56" w:name="_Toc17729303"/>
      <w:bookmarkStart w:id="57" w:name="_Toc17729196"/>
      <w:bookmarkStart w:id="58" w:name="_Toc17729325"/>
      <w:bookmarkStart w:id="59" w:name="_Toc17729197"/>
      <w:bookmarkStart w:id="60" w:name="_Toc17729326"/>
      <w:bookmarkStart w:id="61" w:name="_Toc17729219"/>
      <w:bookmarkStart w:id="62" w:name="_Toc17729348"/>
      <w:bookmarkStart w:id="63" w:name="_Toc17729220"/>
      <w:bookmarkStart w:id="64" w:name="_Toc17729349"/>
      <w:bookmarkStart w:id="65" w:name="_Toc17729242"/>
      <w:bookmarkStart w:id="66" w:name="_Toc17729371"/>
      <w:bookmarkStart w:id="67" w:name="_Toc38552460"/>
      <w:bookmarkStart w:id="68" w:name="_Toc38552702"/>
      <w:bookmarkStart w:id="69" w:name="_Toc38552927"/>
      <w:bookmarkStart w:id="70" w:name="_Toc40776022"/>
      <w:bookmarkStart w:id="71" w:name="_Toc38552482"/>
      <w:bookmarkStart w:id="72" w:name="_Toc38552724"/>
      <w:bookmarkStart w:id="73" w:name="_Toc38552949"/>
      <w:bookmarkStart w:id="74" w:name="_Toc40776044"/>
      <w:bookmarkStart w:id="75" w:name="_Toc38552483"/>
      <w:bookmarkStart w:id="76" w:name="_Toc38552725"/>
      <w:bookmarkStart w:id="77" w:name="_Toc38552950"/>
      <w:bookmarkStart w:id="78" w:name="_Toc40776045"/>
      <w:bookmarkStart w:id="79" w:name="_Toc38552505"/>
      <w:bookmarkStart w:id="80" w:name="_Toc38552747"/>
      <w:bookmarkStart w:id="81" w:name="_Toc38552972"/>
      <w:bookmarkStart w:id="82" w:name="_Toc40776067"/>
      <w:bookmarkStart w:id="83" w:name="_Toc70601279"/>
      <w:bookmarkStart w:id="84" w:name="_Toc70606843"/>
      <w:bookmarkStart w:id="85" w:name="_Toc70607166"/>
      <w:bookmarkStart w:id="86" w:name="_Toc70601280"/>
      <w:bookmarkStart w:id="87" w:name="_Toc70606844"/>
      <w:bookmarkStart w:id="88" w:name="_Toc70607167"/>
      <w:bookmarkStart w:id="89" w:name="_Toc38552509"/>
      <w:bookmarkStart w:id="90" w:name="_Toc38552751"/>
      <w:bookmarkStart w:id="91" w:name="_Toc38552976"/>
      <w:bookmarkStart w:id="92" w:name="_Toc40776071"/>
      <w:bookmarkStart w:id="93" w:name="_Toc38552510"/>
      <w:bookmarkStart w:id="94" w:name="_Toc38552752"/>
      <w:bookmarkStart w:id="95" w:name="_Toc38552977"/>
      <w:bookmarkStart w:id="96" w:name="_Toc40776072"/>
      <w:bookmarkStart w:id="97" w:name="_Toc38552532"/>
      <w:bookmarkStart w:id="98" w:name="_Toc38552774"/>
      <w:bookmarkStart w:id="99" w:name="_Toc38552999"/>
      <w:bookmarkStart w:id="100" w:name="_Toc40776094"/>
      <w:bookmarkStart w:id="101" w:name="_Toc38552533"/>
      <w:bookmarkStart w:id="102" w:name="_Toc38552775"/>
      <w:bookmarkStart w:id="103" w:name="_Toc38553000"/>
      <w:bookmarkStart w:id="104" w:name="_Toc40776095"/>
      <w:bookmarkStart w:id="105" w:name="_Toc38552555"/>
      <w:bookmarkStart w:id="106" w:name="_Toc38552797"/>
      <w:bookmarkStart w:id="107" w:name="_Toc38553022"/>
      <w:bookmarkStart w:id="108" w:name="_Toc40776117"/>
      <w:bookmarkStart w:id="109" w:name="_Toc38552556"/>
      <w:bookmarkStart w:id="110" w:name="_Toc38552798"/>
      <w:bookmarkStart w:id="111" w:name="_Toc38553023"/>
      <w:bookmarkStart w:id="112" w:name="_Toc40776118"/>
      <w:bookmarkStart w:id="113" w:name="_Toc38552578"/>
      <w:bookmarkStart w:id="114" w:name="_Toc38552820"/>
      <w:bookmarkStart w:id="115" w:name="_Toc38553045"/>
      <w:bookmarkStart w:id="116" w:name="_Toc40776140"/>
      <w:bookmarkStart w:id="117" w:name="_Toc38552579"/>
      <w:bookmarkStart w:id="118" w:name="_Toc38552821"/>
      <w:bookmarkStart w:id="119" w:name="_Toc38553046"/>
      <w:bookmarkStart w:id="120" w:name="_Toc40776141"/>
      <w:bookmarkStart w:id="121" w:name="_Toc38552601"/>
      <w:bookmarkStart w:id="122" w:name="_Toc38552843"/>
      <w:bookmarkStart w:id="123" w:name="_Toc38553068"/>
      <w:bookmarkStart w:id="124" w:name="_Toc40776163"/>
      <w:bookmarkStart w:id="125" w:name="_ストール時のＰＷＭキャリア周波数"/>
      <w:bookmarkStart w:id="126" w:name="_Toc38552602"/>
      <w:bookmarkStart w:id="127" w:name="_Toc38552844"/>
      <w:bookmarkStart w:id="128" w:name="_Toc38553069"/>
      <w:bookmarkStart w:id="129" w:name="_Toc40776164"/>
      <w:bookmarkStart w:id="130" w:name="_Toc38552624"/>
      <w:bookmarkStart w:id="131" w:name="_Toc38552866"/>
      <w:bookmarkStart w:id="132" w:name="_Toc38553091"/>
      <w:bookmarkStart w:id="133" w:name="_Toc40776186"/>
      <w:bookmarkStart w:id="134" w:name="_Toc70601303"/>
      <w:bookmarkStart w:id="135" w:name="_Toc70606867"/>
      <w:bookmarkStart w:id="136" w:name="_Toc70607190"/>
      <w:bookmarkStart w:id="137" w:name="_Toc70601304"/>
      <w:bookmarkStart w:id="138" w:name="_Toc70606868"/>
      <w:bookmarkStart w:id="139" w:name="_Toc70607191"/>
      <w:bookmarkStart w:id="140" w:name="_Toc4077618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sectPr w:rsidR="00F87408" w:rsidRPr="00504DCB" w:rsidSect="00EB05ED">
      <w:footerReference w:type="default" r:id="rId18"/>
      <w:pgSz w:w="11906" w:h="16838" w:code="9"/>
      <w:pgMar w:top="1440" w:right="1080" w:bottom="1440" w:left="1080" w:header="851" w:footer="992" w:gutter="0"/>
      <w:pgNumType w:start="1"/>
      <w:cols w:space="425"/>
      <w:docGrid w:type="linesAndChars" w:linePitch="3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2CF7" w14:textId="77777777" w:rsidR="00BB7F96" w:rsidRDefault="00BB7F96">
      <w:r>
        <w:separator/>
      </w:r>
    </w:p>
    <w:p w14:paraId="0491D9CC" w14:textId="77777777" w:rsidR="00BB7F96" w:rsidRDefault="00BB7F96"/>
  </w:endnote>
  <w:endnote w:type="continuationSeparator" w:id="0">
    <w:p w14:paraId="12BA682F" w14:textId="77777777" w:rsidR="00BB7F96" w:rsidRDefault="00BB7F96">
      <w:r>
        <w:continuationSeparator/>
      </w:r>
    </w:p>
    <w:p w14:paraId="143B7C10" w14:textId="77777777" w:rsidR="00BB7F96" w:rsidRDefault="00BB7F96"/>
  </w:endnote>
  <w:endnote w:type="continuationNotice" w:id="1">
    <w:p w14:paraId="009861E4" w14:textId="77777777" w:rsidR="00BB7F96" w:rsidRDefault="00BB7F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Regular r:id="rId1" w:fontKey="{02F0AA74-9CAC-436F-A36E-CDC434AB27BB}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2" w:fontKey="{40C7CAA1-A504-4C2E-BDEA-D8A09B59EBE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F7E1" w14:textId="77777777" w:rsidR="006E2DC2" w:rsidRDefault="006E2D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CD4B02" w14:textId="77777777" w:rsidR="006E2DC2" w:rsidRDefault="006E2D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415F" w14:textId="77777777" w:rsidR="006E2DC2" w:rsidRDefault="006E2DC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83"/>
      <w:gridCol w:w="996"/>
      <w:gridCol w:w="4483"/>
    </w:tblGrid>
    <w:tr w:rsidR="006E2DC2" w14:paraId="45ACC618" w14:textId="77777777" w:rsidTr="00B4492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90DB4C8" w14:textId="77777777" w:rsidR="006E2DC2" w:rsidRDefault="006E2DC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DDD0D22" w14:textId="77777777" w:rsidR="006E2DC2" w:rsidRPr="00583B91" w:rsidRDefault="006E2DC2" w:rsidP="00B4492B">
          <w:pPr>
            <w:jc w:val="center"/>
            <w:rPr>
              <w:rStyle w:val="PageNumber"/>
            </w:rPr>
          </w:pPr>
          <w:r w:rsidRPr="00583B91">
            <w:rPr>
              <w:rStyle w:val="PageNumber"/>
            </w:rPr>
            <w:fldChar w:fldCharType="begin"/>
          </w:r>
          <w:r w:rsidRPr="00583B91">
            <w:rPr>
              <w:rStyle w:val="PageNumber"/>
            </w:rPr>
            <w:instrText xml:space="preserve"> PAGE  \* MERGEFORMAT </w:instrText>
          </w:r>
          <w:r w:rsidRPr="00583B91">
            <w:rPr>
              <w:rStyle w:val="PageNumber"/>
            </w:rPr>
            <w:fldChar w:fldCharType="separate"/>
          </w:r>
          <w:r w:rsidRPr="00EA3969">
            <w:rPr>
              <w:rStyle w:val="PageNumber"/>
              <w:noProof/>
              <w:lang w:val="ja-JP"/>
            </w:rPr>
            <w:t>1</w:t>
          </w:r>
          <w:r w:rsidRPr="00583B91">
            <w:rPr>
              <w:rStyle w:val="PageNumber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544DBF32" w14:textId="77777777" w:rsidR="006E2DC2" w:rsidRDefault="006E2DC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E2DC2" w14:paraId="4F32E420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03853E6" w14:textId="77777777" w:rsidR="006E2DC2" w:rsidRDefault="006E2DC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5BF7557A" w14:textId="77777777" w:rsidR="006E2DC2" w:rsidRDefault="006E2DC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3A9708A1" w14:textId="77777777" w:rsidR="006E2DC2" w:rsidRDefault="006E2DC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6E667F15" w14:textId="77777777" w:rsidR="006E2DC2" w:rsidRDefault="006E2DC2">
    <w:pPr>
      <w:pStyle w:val="Footer"/>
      <w:ind w:right="360"/>
      <w:jc w:val="center"/>
      <w:rPr>
        <w:b/>
        <w:color w:val="33339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A3407" w14:textId="77777777" w:rsidR="00BB7F96" w:rsidRDefault="00BB7F96">
      <w:r>
        <w:separator/>
      </w:r>
    </w:p>
    <w:p w14:paraId="042AECDA" w14:textId="77777777" w:rsidR="00BB7F96" w:rsidRDefault="00BB7F96"/>
  </w:footnote>
  <w:footnote w:type="continuationSeparator" w:id="0">
    <w:p w14:paraId="427EF365" w14:textId="77777777" w:rsidR="00BB7F96" w:rsidRDefault="00BB7F96">
      <w:r>
        <w:continuationSeparator/>
      </w:r>
    </w:p>
    <w:p w14:paraId="1B4C46D4" w14:textId="77777777" w:rsidR="00BB7F96" w:rsidRDefault="00BB7F96"/>
  </w:footnote>
  <w:footnote w:type="continuationNotice" w:id="1">
    <w:p w14:paraId="11232DD9" w14:textId="77777777" w:rsidR="00BB7F96" w:rsidRDefault="00BB7F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"/>
      <w:id w:val="-1195689530"/>
      <w:placeholder>
        <w:docPart w:val="6EF7E73074874CB4A72ABBB77E60523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0F88B5C" w14:textId="77777777" w:rsidR="006E2DC2" w:rsidRPr="0068629E" w:rsidRDefault="006E2DC2" w:rsidP="0068629E">
        <w:pPr>
          <w:jc w:val="right"/>
        </w:pPr>
        <w:r>
          <w:t>SW detailed design document[DcDcCtrl_ISR]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DB7"/>
    <w:multiLevelType w:val="multilevel"/>
    <w:tmpl w:val="DA9059F4"/>
    <w:numStyleLink w:val="a"/>
  </w:abstractNum>
  <w:abstractNum w:abstractNumId="1" w15:restartNumberingAfterBreak="0">
    <w:nsid w:val="19C310C8"/>
    <w:multiLevelType w:val="multilevel"/>
    <w:tmpl w:val="DA9059F4"/>
    <w:styleLink w:val="a"/>
    <w:lvl w:ilvl="0">
      <w:start w:val="1"/>
      <w:numFmt w:val="bullet"/>
      <w:lvlText w:val=""/>
      <w:lvlJc w:val="left"/>
      <w:pPr>
        <w:ind w:left="113" w:hanging="113"/>
      </w:pPr>
      <w:rPr>
        <w:rFonts w:ascii="Wingdings" w:hAnsi="Wingdings" w:hint="default"/>
        <w:sz w:val="18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771829"/>
    <w:multiLevelType w:val="multilevel"/>
    <w:tmpl w:val="DEA62FFA"/>
    <w:numStyleLink w:val="ElementNo"/>
  </w:abstractNum>
  <w:abstractNum w:abstractNumId="3" w15:restartNumberingAfterBreak="0">
    <w:nsid w:val="2D652F8A"/>
    <w:multiLevelType w:val="multilevel"/>
    <w:tmpl w:val="0046F5C6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694"/>
        </w:tabs>
        <w:ind w:left="2694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44204867"/>
    <w:multiLevelType w:val="multilevel"/>
    <w:tmpl w:val="DEA62FFA"/>
    <w:styleLink w:val="ElementNo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263081"/>
    <w:multiLevelType w:val="multilevel"/>
    <w:tmpl w:val="1202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E3A161A"/>
    <w:multiLevelType w:val="multilevel"/>
    <w:tmpl w:val="DA9059F4"/>
    <w:numStyleLink w:val="a"/>
  </w:abstractNum>
  <w:abstractNum w:abstractNumId="7" w15:restartNumberingAfterBreak="0">
    <w:nsid w:val="6A05131E"/>
    <w:multiLevelType w:val="hybridMultilevel"/>
    <w:tmpl w:val="2594099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739A2B97"/>
    <w:multiLevelType w:val="multilevel"/>
    <w:tmpl w:val="DA9059F4"/>
    <w:numStyleLink w:val="a"/>
  </w:abstractNum>
  <w:abstractNum w:abstractNumId="9" w15:restartNumberingAfterBreak="0">
    <w:nsid w:val="7D35374D"/>
    <w:multiLevelType w:val="multilevel"/>
    <w:tmpl w:val="0FE043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hideSpelling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ocumentProtection w:formatting="1" w:enforcement="0"/>
  <w:defaultTabStop w:val="840"/>
  <w:drawingGridHorizontalSpacing w:val="105"/>
  <w:drawingGridVerticalSpacing w:val="173"/>
  <w:displayHorizontalDrawingGridEvery w:val="0"/>
  <w:displayVerticalDrawingGridEvery w:val="2"/>
  <w:characterSpacingControl w:val="compressPunctuation"/>
  <w:hdrShapeDefaults>
    <o:shapedefaults v:ext="edit" spidmax="2052" style="v-text-anchor:middle" fillcolor="none [3212]" strokecolor="none [3213]">
      <v:fill color="none [3212]"/>
      <v:stroke color="none [3213]" weight="1pt"/>
      <v:textbox style="mso-fit-shape-to-text:t" inset="5.85pt,.7pt,5.85pt,.7pt"/>
      <o:colormru v:ext="edit" colors="#99f,#6565ff,#403c5e,#f9f,#f6f,#f6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6CD"/>
    <w:rsid w:val="0000049A"/>
    <w:rsid w:val="000004E3"/>
    <w:rsid w:val="00000D69"/>
    <w:rsid w:val="00001403"/>
    <w:rsid w:val="000017C1"/>
    <w:rsid w:val="00001D40"/>
    <w:rsid w:val="00002AAC"/>
    <w:rsid w:val="00002DF8"/>
    <w:rsid w:val="00003409"/>
    <w:rsid w:val="00003DCF"/>
    <w:rsid w:val="0000429A"/>
    <w:rsid w:val="00004438"/>
    <w:rsid w:val="000047EA"/>
    <w:rsid w:val="00004A13"/>
    <w:rsid w:val="00004B7C"/>
    <w:rsid w:val="00004B95"/>
    <w:rsid w:val="0000510C"/>
    <w:rsid w:val="000056CC"/>
    <w:rsid w:val="00005A3E"/>
    <w:rsid w:val="00006621"/>
    <w:rsid w:val="000068E1"/>
    <w:rsid w:val="00006B2C"/>
    <w:rsid w:val="00006EFC"/>
    <w:rsid w:val="000074D2"/>
    <w:rsid w:val="00010C03"/>
    <w:rsid w:val="00010E88"/>
    <w:rsid w:val="000115F2"/>
    <w:rsid w:val="00013130"/>
    <w:rsid w:val="00013345"/>
    <w:rsid w:val="00013AE8"/>
    <w:rsid w:val="00013E08"/>
    <w:rsid w:val="00013FED"/>
    <w:rsid w:val="00014A62"/>
    <w:rsid w:val="000150AF"/>
    <w:rsid w:val="000153A4"/>
    <w:rsid w:val="00015533"/>
    <w:rsid w:val="00015ACD"/>
    <w:rsid w:val="00015F6F"/>
    <w:rsid w:val="00016B30"/>
    <w:rsid w:val="00016D73"/>
    <w:rsid w:val="00017182"/>
    <w:rsid w:val="000202B8"/>
    <w:rsid w:val="00020FBC"/>
    <w:rsid w:val="00021A42"/>
    <w:rsid w:val="0002294F"/>
    <w:rsid w:val="00023849"/>
    <w:rsid w:val="0002404A"/>
    <w:rsid w:val="00024D34"/>
    <w:rsid w:val="000255C5"/>
    <w:rsid w:val="00026D60"/>
    <w:rsid w:val="00026EA1"/>
    <w:rsid w:val="000273AB"/>
    <w:rsid w:val="00027B35"/>
    <w:rsid w:val="00027D5C"/>
    <w:rsid w:val="0003026A"/>
    <w:rsid w:val="00030918"/>
    <w:rsid w:val="0003207C"/>
    <w:rsid w:val="0003235A"/>
    <w:rsid w:val="000325A1"/>
    <w:rsid w:val="000330F0"/>
    <w:rsid w:val="00033318"/>
    <w:rsid w:val="00033C2E"/>
    <w:rsid w:val="0003402F"/>
    <w:rsid w:val="00034780"/>
    <w:rsid w:val="00034B12"/>
    <w:rsid w:val="000351DD"/>
    <w:rsid w:val="00035400"/>
    <w:rsid w:val="0003603B"/>
    <w:rsid w:val="00036607"/>
    <w:rsid w:val="000373CC"/>
    <w:rsid w:val="0003740A"/>
    <w:rsid w:val="00037945"/>
    <w:rsid w:val="00037FB9"/>
    <w:rsid w:val="00040177"/>
    <w:rsid w:val="00043441"/>
    <w:rsid w:val="00043552"/>
    <w:rsid w:val="000451FC"/>
    <w:rsid w:val="00045241"/>
    <w:rsid w:val="00045919"/>
    <w:rsid w:val="00045E3A"/>
    <w:rsid w:val="0004636F"/>
    <w:rsid w:val="000463CE"/>
    <w:rsid w:val="000464C6"/>
    <w:rsid w:val="00046881"/>
    <w:rsid w:val="00047107"/>
    <w:rsid w:val="00047BD8"/>
    <w:rsid w:val="00051D73"/>
    <w:rsid w:val="000526A0"/>
    <w:rsid w:val="000526C0"/>
    <w:rsid w:val="00052BCF"/>
    <w:rsid w:val="00053712"/>
    <w:rsid w:val="00054276"/>
    <w:rsid w:val="00055C55"/>
    <w:rsid w:val="00056164"/>
    <w:rsid w:val="0005658D"/>
    <w:rsid w:val="00056786"/>
    <w:rsid w:val="00056BB9"/>
    <w:rsid w:val="00057FB9"/>
    <w:rsid w:val="0006003D"/>
    <w:rsid w:val="00060443"/>
    <w:rsid w:val="0006078B"/>
    <w:rsid w:val="000609F7"/>
    <w:rsid w:val="000610C9"/>
    <w:rsid w:val="00061609"/>
    <w:rsid w:val="0006165B"/>
    <w:rsid w:val="00062B16"/>
    <w:rsid w:val="000632F4"/>
    <w:rsid w:val="00063497"/>
    <w:rsid w:val="00064DA8"/>
    <w:rsid w:val="00065883"/>
    <w:rsid w:val="00065B7E"/>
    <w:rsid w:val="00065C68"/>
    <w:rsid w:val="00065D37"/>
    <w:rsid w:val="00065F0B"/>
    <w:rsid w:val="00065FC0"/>
    <w:rsid w:val="0006619E"/>
    <w:rsid w:val="000666D5"/>
    <w:rsid w:val="000669B9"/>
    <w:rsid w:val="00066AF4"/>
    <w:rsid w:val="000679B8"/>
    <w:rsid w:val="00071C62"/>
    <w:rsid w:val="00072292"/>
    <w:rsid w:val="00072725"/>
    <w:rsid w:val="00072B19"/>
    <w:rsid w:val="00073400"/>
    <w:rsid w:val="000738CC"/>
    <w:rsid w:val="00073A1B"/>
    <w:rsid w:val="00073FB8"/>
    <w:rsid w:val="0007493C"/>
    <w:rsid w:val="000752B1"/>
    <w:rsid w:val="000757E4"/>
    <w:rsid w:val="00075C95"/>
    <w:rsid w:val="0007620B"/>
    <w:rsid w:val="00076A54"/>
    <w:rsid w:val="00076AC5"/>
    <w:rsid w:val="00077404"/>
    <w:rsid w:val="00077462"/>
    <w:rsid w:val="00077805"/>
    <w:rsid w:val="00077F01"/>
    <w:rsid w:val="00080AA7"/>
    <w:rsid w:val="0008179A"/>
    <w:rsid w:val="000817D2"/>
    <w:rsid w:val="00081AE4"/>
    <w:rsid w:val="00081B3F"/>
    <w:rsid w:val="00082D88"/>
    <w:rsid w:val="0008337F"/>
    <w:rsid w:val="00083F40"/>
    <w:rsid w:val="0008443A"/>
    <w:rsid w:val="00084EBA"/>
    <w:rsid w:val="00085BB6"/>
    <w:rsid w:val="0008698C"/>
    <w:rsid w:val="00086D18"/>
    <w:rsid w:val="00087691"/>
    <w:rsid w:val="00087EFE"/>
    <w:rsid w:val="000901F5"/>
    <w:rsid w:val="00094650"/>
    <w:rsid w:val="00094B93"/>
    <w:rsid w:val="000956F1"/>
    <w:rsid w:val="00096FBD"/>
    <w:rsid w:val="00097172"/>
    <w:rsid w:val="000972F1"/>
    <w:rsid w:val="00097611"/>
    <w:rsid w:val="00097A66"/>
    <w:rsid w:val="00097CBD"/>
    <w:rsid w:val="000A0158"/>
    <w:rsid w:val="000A0B5C"/>
    <w:rsid w:val="000A1519"/>
    <w:rsid w:val="000A15B0"/>
    <w:rsid w:val="000A15BD"/>
    <w:rsid w:val="000A1A22"/>
    <w:rsid w:val="000A1E0A"/>
    <w:rsid w:val="000A2024"/>
    <w:rsid w:val="000A273B"/>
    <w:rsid w:val="000A39AB"/>
    <w:rsid w:val="000A3B7C"/>
    <w:rsid w:val="000A40F3"/>
    <w:rsid w:val="000A4218"/>
    <w:rsid w:val="000A43B7"/>
    <w:rsid w:val="000A478B"/>
    <w:rsid w:val="000A53F3"/>
    <w:rsid w:val="000A5462"/>
    <w:rsid w:val="000A67A7"/>
    <w:rsid w:val="000A6955"/>
    <w:rsid w:val="000A7DC6"/>
    <w:rsid w:val="000B03B8"/>
    <w:rsid w:val="000B04B1"/>
    <w:rsid w:val="000B16E4"/>
    <w:rsid w:val="000B17C3"/>
    <w:rsid w:val="000B24E2"/>
    <w:rsid w:val="000B2A46"/>
    <w:rsid w:val="000B2A78"/>
    <w:rsid w:val="000B3FF4"/>
    <w:rsid w:val="000B436E"/>
    <w:rsid w:val="000B470C"/>
    <w:rsid w:val="000B501A"/>
    <w:rsid w:val="000B5527"/>
    <w:rsid w:val="000B5708"/>
    <w:rsid w:val="000B5F61"/>
    <w:rsid w:val="000B707D"/>
    <w:rsid w:val="000B784E"/>
    <w:rsid w:val="000C1C29"/>
    <w:rsid w:val="000C1D65"/>
    <w:rsid w:val="000C2281"/>
    <w:rsid w:val="000C26BA"/>
    <w:rsid w:val="000C44CD"/>
    <w:rsid w:val="000C5BBD"/>
    <w:rsid w:val="000C5D97"/>
    <w:rsid w:val="000C7240"/>
    <w:rsid w:val="000C7348"/>
    <w:rsid w:val="000C7D0F"/>
    <w:rsid w:val="000D0063"/>
    <w:rsid w:val="000D0157"/>
    <w:rsid w:val="000D0632"/>
    <w:rsid w:val="000D0F34"/>
    <w:rsid w:val="000D11AD"/>
    <w:rsid w:val="000D12B7"/>
    <w:rsid w:val="000D1BC4"/>
    <w:rsid w:val="000D1CBA"/>
    <w:rsid w:val="000D374B"/>
    <w:rsid w:val="000D4032"/>
    <w:rsid w:val="000D4851"/>
    <w:rsid w:val="000D4A22"/>
    <w:rsid w:val="000D4F70"/>
    <w:rsid w:val="000D574C"/>
    <w:rsid w:val="000D72BF"/>
    <w:rsid w:val="000D75F9"/>
    <w:rsid w:val="000D7C6E"/>
    <w:rsid w:val="000D7FEA"/>
    <w:rsid w:val="000E008B"/>
    <w:rsid w:val="000E077F"/>
    <w:rsid w:val="000E0ECE"/>
    <w:rsid w:val="000E16C1"/>
    <w:rsid w:val="000E1F3C"/>
    <w:rsid w:val="000E34DB"/>
    <w:rsid w:val="000E4CE5"/>
    <w:rsid w:val="000E50EE"/>
    <w:rsid w:val="000E536B"/>
    <w:rsid w:val="000E5A36"/>
    <w:rsid w:val="000E61EC"/>
    <w:rsid w:val="000E62DE"/>
    <w:rsid w:val="000E67F0"/>
    <w:rsid w:val="000E78F2"/>
    <w:rsid w:val="000E7AF3"/>
    <w:rsid w:val="000F02B6"/>
    <w:rsid w:val="000F06CD"/>
    <w:rsid w:val="000F08A0"/>
    <w:rsid w:val="000F1B49"/>
    <w:rsid w:val="000F1B8E"/>
    <w:rsid w:val="000F1CA1"/>
    <w:rsid w:val="000F1FB9"/>
    <w:rsid w:val="000F2063"/>
    <w:rsid w:val="000F27D1"/>
    <w:rsid w:val="000F2DD0"/>
    <w:rsid w:val="000F3254"/>
    <w:rsid w:val="000F3F3F"/>
    <w:rsid w:val="000F6C84"/>
    <w:rsid w:val="000F715F"/>
    <w:rsid w:val="000F7785"/>
    <w:rsid w:val="000F7A3A"/>
    <w:rsid w:val="000F7A6E"/>
    <w:rsid w:val="00100016"/>
    <w:rsid w:val="00100BDF"/>
    <w:rsid w:val="00101F07"/>
    <w:rsid w:val="00102AF2"/>
    <w:rsid w:val="001030C7"/>
    <w:rsid w:val="00103917"/>
    <w:rsid w:val="00103C96"/>
    <w:rsid w:val="00104027"/>
    <w:rsid w:val="001064BA"/>
    <w:rsid w:val="0011052A"/>
    <w:rsid w:val="001105E3"/>
    <w:rsid w:val="0011098A"/>
    <w:rsid w:val="00111756"/>
    <w:rsid w:val="00111B1D"/>
    <w:rsid w:val="00111E10"/>
    <w:rsid w:val="0011275E"/>
    <w:rsid w:val="0011425F"/>
    <w:rsid w:val="00114AAE"/>
    <w:rsid w:val="00116147"/>
    <w:rsid w:val="00116C21"/>
    <w:rsid w:val="00116FE5"/>
    <w:rsid w:val="00120437"/>
    <w:rsid w:val="001204DF"/>
    <w:rsid w:val="001212B5"/>
    <w:rsid w:val="001217EA"/>
    <w:rsid w:val="00122033"/>
    <w:rsid w:val="00122133"/>
    <w:rsid w:val="00122752"/>
    <w:rsid w:val="00122AEB"/>
    <w:rsid w:val="00122F18"/>
    <w:rsid w:val="00123336"/>
    <w:rsid w:val="00123766"/>
    <w:rsid w:val="00124150"/>
    <w:rsid w:val="00125B91"/>
    <w:rsid w:val="001265D6"/>
    <w:rsid w:val="00126B26"/>
    <w:rsid w:val="001271B1"/>
    <w:rsid w:val="001308B5"/>
    <w:rsid w:val="00130DCB"/>
    <w:rsid w:val="00130FBF"/>
    <w:rsid w:val="00132E57"/>
    <w:rsid w:val="0013311F"/>
    <w:rsid w:val="001332C2"/>
    <w:rsid w:val="0013382F"/>
    <w:rsid w:val="00133AF7"/>
    <w:rsid w:val="00133F48"/>
    <w:rsid w:val="0013463D"/>
    <w:rsid w:val="00135001"/>
    <w:rsid w:val="0013501E"/>
    <w:rsid w:val="0013506D"/>
    <w:rsid w:val="0013507D"/>
    <w:rsid w:val="001368E6"/>
    <w:rsid w:val="00136AD1"/>
    <w:rsid w:val="00136EB7"/>
    <w:rsid w:val="00137261"/>
    <w:rsid w:val="00137738"/>
    <w:rsid w:val="00137E1C"/>
    <w:rsid w:val="001400E4"/>
    <w:rsid w:val="00140397"/>
    <w:rsid w:val="001409AF"/>
    <w:rsid w:val="00141402"/>
    <w:rsid w:val="001418AC"/>
    <w:rsid w:val="00142485"/>
    <w:rsid w:val="001429F4"/>
    <w:rsid w:val="00144759"/>
    <w:rsid w:val="001452D3"/>
    <w:rsid w:val="00145799"/>
    <w:rsid w:val="0014584B"/>
    <w:rsid w:val="00145A4E"/>
    <w:rsid w:val="0014636F"/>
    <w:rsid w:val="0014684B"/>
    <w:rsid w:val="00146BD6"/>
    <w:rsid w:val="00146BE7"/>
    <w:rsid w:val="00147264"/>
    <w:rsid w:val="001472CA"/>
    <w:rsid w:val="0014734E"/>
    <w:rsid w:val="00147964"/>
    <w:rsid w:val="00147A93"/>
    <w:rsid w:val="00147B50"/>
    <w:rsid w:val="00147FDA"/>
    <w:rsid w:val="001502DC"/>
    <w:rsid w:val="00150320"/>
    <w:rsid w:val="00150514"/>
    <w:rsid w:val="0015197C"/>
    <w:rsid w:val="001526FB"/>
    <w:rsid w:val="00153443"/>
    <w:rsid w:val="0015394E"/>
    <w:rsid w:val="00154843"/>
    <w:rsid w:val="00155DA4"/>
    <w:rsid w:val="001560BD"/>
    <w:rsid w:val="001562D1"/>
    <w:rsid w:val="0015637F"/>
    <w:rsid w:val="0015731C"/>
    <w:rsid w:val="00157CE6"/>
    <w:rsid w:val="001600A9"/>
    <w:rsid w:val="00160285"/>
    <w:rsid w:val="001625E6"/>
    <w:rsid w:val="00162BDA"/>
    <w:rsid w:val="001631DF"/>
    <w:rsid w:val="001631FA"/>
    <w:rsid w:val="001639DE"/>
    <w:rsid w:val="00163C96"/>
    <w:rsid w:val="001643F1"/>
    <w:rsid w:val="00164733"/>
    <w:rsid w:val="00164E26"/>
    <w:rsid w:val="0016503B"/>
    <w:rsid w:val="00165261"/>
    <w:rsid w:val="00166063"/>
    <w:rsid w:val="001660CA"/>
    <w:rsid w:val="001667AA"/>
    <w:rsid w:val="0016728E"/>
    <w:rsid w:val="001676AC"/>
    <w:rsid w:val="001676E7"/>
    <w:rsid w:val="00167744"/>
    <w:rsid w:val="00167A74"/>
    <w:rsid w:val="00167B5B"/>
    <w:rsid w:val="001708FF"/>
    <w:rsid w:val="00170CEC"/>
    <w:rsid w:val="001711C2"/>
    <w:rsid w:val="00171315"/>
    <w:rsid w:val="001715AB"/>
    <w:rsid w:val="00171C89"/>
    <w:rsid w:val="0017248C"/>
    <w:rsid w:val="00172B0D"/>
    <w:rsid w:val="00175365"/>
    <w:rsid w:val="00175729"/>
    <w:rsid w:val="0017621C"/>
    <w:rsid w:val="00176E6E"/>
    <w:rsid w:val="00177998"/>
    <w:rsid w:val="00177EA9"/>
    <w:rsid w:val="00180167"/>
    <w:rsid w:val="00180A8F"/>
    <w:rsid w:val="00181BE5"/>
    <w:rsid w:val="00182327"/>
    <w:rsid w:val="00184413"/>
    <w:rsid w:val="00185A7B"/>
    <w:rsid w:val="00186523"/>
    <w:rsid w:val="00186A0B"/>
    <w:rsid w:val="00187ED3"/>
    <w:rsid w:val="001905DD"/>
    <w:rsid w:val="00190F2E"/>
    <w:rsid w:val="00191015"/>
    <w:rsid w:val="00191824"/>
    <w:rsid w:val="00191932"/>
    <w:rsid w:val="001919AD"/>
    <w:rsid w:val="00192C51"/>
    <w:rsid w:val="00193717"/>
    <w:rsid w:val="00194362"/>
    <w:rsid w:val="001947FB"/>
    <w:rsid w:val="00194A8D"/>
    <w:rsid w:val="00195740"/>
    <w:rsid w:val="00195ED7"/>
    <w:rsid w:val="00196FF8"/>
    <w:rsid w:val="001A06F7"/>
    <w:rsid w:val="001A0713"/>
    <w:rsid w:val="001A0EB6"/>
    <w:rsid w:val="001A0FA5"/>
    <w:rsid w:val="001A1E12"/>
    <w:rsid w:val="001A1EFF"/>
    <w:rsid w:val="001A2471"/>
    <w:rsid w:val="001A3964"/>
    <w:rsid w:val="001A3CE7"/>
    <w:rsid w:val="001A44D6"/>
    <w:rsid w:val="001A5508"/>
    <w:rsid w:val="001A63EF"/>
    <w:rsid w:val="001A6C59"/>
    <w:rsid w:val="001A7248"/>
    <w:rsid w:val="001A752E"/>
    <w:rsid w:val="001A7FF3"/>
    <w:rsid w:val="001B051E"/>
    <w:rsid w:val="001B0DCF"/>
    <w:rsid w:val="001B0E8D"/>
    <w:rsid w:val="001B0F4F"/>
    <w:rsid w:val="001B193D"/>
    <w:rsid w:val="001B1DF3"/>
    <w:rsid w:val="001B2CE7"/>
    <w:rsid w:val="001B3D29"/>
    <w:rsid w:val="001B3D65"/>
    <w:rsid w:val="001B44A9"/>
    <w:rsid w:val="001B4955"/>
    <w:rsid w:val="001B5D08"/>
    <w:rsid w:val="001B6884"/>
    <w:rsid w:val="001C1079"/>
    <w:rsid w:val="001C14BE"/>
    <w:rsid w:val="001C2804"/>
    <w:rsid w:val="001C2CBF"/>
    <w:rsid w:val="001C2DE3"/>
    <w:rsid w:val="001C32C4"/>
    <w:rsid w:val="001C3775"/>
    <w:rsid w:val="001C3D16"/>
    <w:rsid w:val="001C4107"/>
    <w:rsid w:val="001C4DEB"/>
    <w:rsid w:val="001C4F6B"/>
    <w:rsid w:val="001C5751"/>
    <w:rsid w:val="001C6C7B"/>
    <w:rsid w:val="001C6DC3"/>
    <w:rsid w:val="001C6E05"/>
    <w:rsid w:val="001D0103"/>
    <w:rsid w:val="001D0119"/>
    <w:rsid w:val="001D11BA"/>
    <w:rsid w:val="001D1935"/>
    <w:rsid w:val="001D201A"/>
    <w:rsid w:val="001D2C86"/>
    <w:rsid w:val="001D3B50"/>
    <w:rsid w:val="001D4C6B"/>
    <w:rsid w:val="001D6341"/>
    <w:rsid w:val="001D6839"/>
    <w:rsid w:val="001D6B58"/>
    <w:rsid w:val="001D7624"/>
    <w:rsid w:val="001D7700"/>
    <w:rsid w:val="001D793E"/>
    <w:rsid w:val="001D7F24"/>
    <w:rsid w:val="001E0B2B"/>
    <w:rsid w:val="001E2389"/>
    <w:rsid w:val="001E24BD"/>
    <w:rsid w:val="001E2F37"/>
    <w:rsid w:val="001E3455"/>
    <w:rsid w:val="001E387F"/>
    <w:rsid w:val="001E3A58"/>
    <w:rsid w:val="001E6669"/>
    <w:rsid w:val="001E67DB"/>
    <w:rsid w:val="001E6E78"/>
    <w:rsid w:val="001E788A"/>
    <w:rsid w:val="001E7C42"/>
    <w:rsid w:val="001E7F8B"/>
    <w:rsid w:val="001F0BC5"/>
    <w:rsid w:val="001F0C5D"/>
    <w:rsid w:val="001F1818"/>
    <w:rsid w:val="001F1EE3"/>
    <w:rsid w:val="001F239C"/>
    <w:rsid w:val="001F2F68"/>
    <w:rsid w:val="001F3A22"/>
    <w:rsid w:val="001F3B51"/>
    <w:rsid w:val="001F426E"/>
    <w:rsid w:val="001F46B8"/>
    <w:rsid w:val="001F46C0"/>
    <w:rsid w:val="001F588E"/>
    <w:rsid w:val="001F6A66"/>
    <w:rsid w:val="001F6E64"/>
    <w:rsid w:val="001F7C3A"/>
    <w:rsid w:val="00201ECC"/>
    <w:rsid w:val="00202270"/>
    <w:rsid w:val="00203238"/>
    <w:rsid w:val="00203716"/>
    <w:rsid w:val="00204289"/>
    <w:rsid w:val="002050DC"/>
    <w:rsid w:val="0020531D"/>
    <w:rsid w:val="0020653C"/>
    <w:rsid w:val="00207174"/>
    <w:rsid w:val="002072D2"/>
    <w:rsid w:val="00207B36"/>
    <w:rsid w:val="00207BDA"/>
    <w:rsid w:val="00207D9A"/>
    <w:rsid w:val="00207F72"/>
    <w:rsid w:val="002107DE"/>
    <w:rsid w:val="00211579"/>
    <w:rsid w:val="00211CE4"/>
    <w:rsid w:val="00212332"/>
    <w:rsid w:val="00212A25"/>
    <w:rsid w:val="00212B2B"/>
    <w:rsid w:val="0021398A"/>
    <w:rsid w:val="00213CC9"/>
    <w:rsid w:val="0021413D"/>
    <w:rsid w:val="002144B5"/>
    <w:rsid w:val="00214A7A"/>
    <w:rsid w:val="00215421"/>
    <w:rsid w:val="00215C5C"/>
    <w:rsid w:val="0021600C"/>
    <w:rsid w:val="00216012"/>
    <w:rsid w:val="00216145"/>
    <w:rsid w:val="0021656C"/>
    <w:rsid w:val="0021667A"/>
    <w:rsid w:val="002167CE"/>
    <w:rsid w:val="00216B3D"/>
    <w:rsid w:val="00217067"/>
    <w:rsid w:val="002200D8"/>
    <w:rsid w:val="00220140"/>
    <w:rsid w:val="0022039A"/>
    <w:rsid w:val="00220A3D"/>
    <w:rsid w:val="0022315B"/>
    <w:rsid w:val="00224D02"/>
    <w:rsid w:val="0022645D"/>
    <w:rsid w:val="002272EB"/>
    <w:rsid w:val="002305B8"/>
    <w:rsid w:val="0023144D"/>
    <w:rsid w:val="0023211D"/>
    <w:rsid w:val="002321E8"/>
    <w:rsid w:val="00233296"/>
    <w:rsid w:val="00235764"/>
    <w:rsid w:val="00236157"/>
    <w:rsid w:val="00236263"/>
    <w:rsid w:val="0023640D"/>
    <w:rsid w:val="002366FD"/>
    <w:rsid w:val="00237030"/>
    <w:rsid w:val="0023778D"/>
    <w:rsid w:val="00237C00"/>
    <w:rsid w:val="002402F7"/>
    <w:rsid w:val="002420F4"/>
    <w:rsid w:val="00242789"/>
    <w:rsid w:val="00243124"/>
    <w:rsid w:val="00243B43"/>
    <w:rsid w:val="00243D55"/>
    <w:rsid w:val="00244404"/>
    <w:rsid w:val="002451AE"/>
    <w:rsid w:val="00246225"/>
    <w:rsid w:val="00246511"/>
    <w:rsid w:val="00247D0B"/>
    <w:rsid w:val="00247E2E"/>
    <w:rsid w:val="00251F70"/>
    <w:rsid w:val="00253218"/>
    <w:rsid w:val="00253732"/>
    <w:rsid w:val="00254E5F"/>
    <w:rsid w:val="00255622"/>
    <w:rsid w:val="00255A50"/>
    <w:rsid w:val="00256D83"/>
    <w:rsid w:val="002571B8"/>
    <w:rsid w:val="00257367"/>
    <w:rsid w:val="0025764C"/>
    <w:rsid w:val="00257B47"/>
    <w:rsid w:val="00261554"/>
    <w:rsid w:val="0026195D"/>
    <w:rsid w:val="00261A32"/>
    <w:rsid w:val="00261F0E"/>
    <w:rsid w:val="00263B24"/>
    <w:rsid w:val="0026554A"/>
    <w:rsid w:val="00265928"/>
    <w:rsid w:val="00265C0E"/>
    <w:rsid w:val="0026678D"/>
    <w:rsid w:val="00267754"/>
    <w:rsid w:val="00267985"/>
    <w:rsid w:val="00267A09"/>
    <w:rsid w:val="0027262F"/>
    <w:rsid w:val="0027263D"/>
    <w:rsid w:val="0027271B"/>
    <w:rsid w:val="00274210"/>
    <w:rsid w:val="00274531"/>
    <w:rsid w:val="002745C7"/>
    <w:rsid w:val="0027488A"/>
    <w:rsid w:val="00274DEF"/>
    <w:rsid w:val="00274FC8"/>
    <w:rsid w:val="0027544F"/>
    <w:rsid w:val="002754EA"/>
    <w:rsid w:val="00275F80"/>
    <w:rsid w:val="00276281"/>
    <w:rsid w:val="002762A3"/>
    <w:rsid w:val="00276585"/>
    <w:rsid w:val="00276909"/>
    <w:rsid w:val="00276ACB"/>
    <w:rsid w:val="00276B77"/>
    <w:rsid w:val="00276BDF"/>
    <w:rsid w:val="00276F4D"/>
    <w:rsid w:val="0027786B"/>
    <w:rsid w:val="00277A22"/>
    <w:rsid w:val="00277E7F"/>
    <w:rsid w:val="002801A0"/>
    <w:rsid w:val="00280915"/>
    <w:rsid w:val="00280E66"/>
    <w:rsid w:val="00280FBE"/>
    <w:rsid w:val="0028134F"/>
    <w:rsid w:val="00281707"/>
    <w:rsid w:val="0028229D"/>
    <w:rsid w:val="002823AC"/>
    <w:rsid w:val="002828F4"/>
    <w:rsid w:val="00282CDE"/>
    <w:rsid w:val="00283456"/>
    <w:rsid w:val="00283488"/>
    <w:rsid w:val="0028371F"/>
    <w:rsid w:val="0028379B"/>
    <w:rsid w:val="00283AB7"/>
    <w:rsid w:val="00283E22"/>
    <w:rsid w:val="00284763"/>
    <w:rsid w:val="0028506A"/>
    <w:rsid w:val="002858A0"/>
    <w:rsid w:val="00285F32"/>
    <w:rsid w:val="002867AC"/>
    <w:rsid w:val="00290E03"/>
    <w:rsid w:val="00290F9D"/>
    <w:rsid w:val="0029125D"/>
    <w:rsid w:val="0029171F"/>
    <w:rsid w:val="00291931"/>
    <w:rsid w:val="00291A9E"/>
    <w:rsid w:val="00292DC1"/>
    <w:rsid w:val="00292FE1"/>
    <w:rsid w:val="00293842"/>
    <w:rsid w:val="00293D62"/>
    <w:rsid w:val="00295203"/>
    <w:rsid w:val="00295307"/>
    <w:rsid w:val="0029569D"/>
    <w:rsid w:val="00296533"/>
    <w:rsid w:val="00297840"/>
    <w:rsid w:val="002A0EF2"/>
    <w:rsid w:val="002A14F9"/>
    <w:rsid w:val="002A1EC6"/>
    <w:rsid w:val="002A23E9"/>
    <w:rsid w:val="002A2BA9"/>
    <w:rsid w:val="002A3951"/>
    <w:rsid w:val="002A45CD"/>
    <w:rsid w:val="002A579E"/>
    <w:rsid w:val="002A5920"/>
    <w:rsid w:val="002A5AEA"/>
    <w:rsid w:val="002A604F"/>
    <w:rsid w:val="002A6EBC"/>
    <w:rsid w:val="002A7CA4"/>
    <w:rsid w:val="002A7F1F"/>
    <w:rsid w:val="002B0784"/>
    <w:rsid w:val="002B1756"/>
    <w:rsid w:val="002B1BC8"/>
    <w:rsid w:val="002B34FF"/>
    <w:rsid w:val="002B367E"/>
    <w:rsid w:val="002B38F3"/>
    <w:rsid w:val="002B44A9"/>
    <w:rsid w:val="002B5538"/>
    <w:rsid w:val="002B63C9"/>
    <w:rsid w:val="002B6EF9"/>
    <w:rsid w:val="002B7D57"/>
    <w:rsid w:val="002C0095"/>
    <w:rsid w:val="002C05B9"/>
    <w:rsid w:val="002C0D56"/>
    <w:rsid w:val="002C1494"/>
    <w:rsid w:val="002C1774"/>
    <w:rsid w:val="002C1B0C"/>
    <w:rsid w:val="002C1E3A"/>
    <w:rsid w:val="002C2F13"/>
    <w:rsid w:val="002C379C"/>
    <w:rsid w:val="002C3930"/>
    <w:rsid w:val="002C3E01"/>
    <w:rsid w:val="002C3EDE"/>
    <w:rsid w:val="002C45FC"/>
    <w:rsid w:val="002C49A2"/>
    <w:rsid w:val="002C58ED"/>
    <w:rsid w:val="002C6009"/>
    <w:rsid w:val="002C7822"/>
    <w:rsid w:val="002C7E00"/>
    <w:rsid w:val="002D042F"/>
    <w:rsid w:val="002D04B7"/>
    <w:rsid w:val="002D085A"/>
    <w:rsid w:val="002D0C88"/>
    <w:rsid w:val="002D0DBD"/>
    <w:rsid w:val="002D14A3"/>
    <w:rsid w:val="002D1788"/>
    <w:rsid w:val="002D2DC4"/>
    <w:rsid w:val="002D330F"/>
    <w:rsid w:val="002D3746"/>
    <w:rsid w:val="002D4602"/>
    <w:rsid w:val="002D4AFD"/>
    <w:rsid w:val="002D4BF1"/>
    <w:rsid w:val="002D4FF1"/>
    <w:rsid w:val="002D59C4"/>
    <w:rsid w:val="002D5E78"/>
    <w:rsid w:val="002D60D6"/>
    <w:rsid w:val="002D64CF"/>
    <w:rsid w:val="002D66F5"/>
    <w:rsid w:val="002D69F8"/>
    <w:rsid w:val="002D6D0A"/>
    <w:rsid w:val="002D703B"/>
    <w:rsid w:val="002D7EA8"/>
    <w:rsid w:val="002E07F3"/>
    <w:rsid w:val="002E0A6C"/>
    <w:rsid w:val="002E222A"/>
    <w:rsid w:val="002E27BA"/>
    <w:rsid w:val="002E356A"/>
    <w:rsid w:val="002E3777"/>
    <w:rsid w:val="002E3DD2"/>
    <w:rsid w:val="002E3FE8"/>
    <w:rsid w:val="002E4279"/>
    <w:rsid w:val="002E42D5"/>
    <w:rsid w:val="002E42EF"/>
    <w:rsid w:val="002E4E05"/>
    <w:rsid w:val="002E5B6D"/>
    <w:rsid w:val="002E649B"/>
    <w:rsid w:val="002E6516"/>
    <w:rsid w:val="002E70A3"/>
    <w:rsid w:val="002E756F"/>
    <w:rsid w:val="002F2610"/>
    <w:rsid w:val="002F3361"/>
    <w:rsid w:val="002F3CF0"/>
    <w:rsid w:val="002F3DEA"/>
    <w:rsid w:val="002F40E5"/>
    <w:rsid w:val="002F46CE"/>
    <w:rsid w:val="002F47C2"/>
    <w:rsid w:val="002F51EB"/>
    <w:rsid w:val="002F709F"/>
    <w:rsid w:val="002F7352"/>
    <w:rsid w:val="002F75BF"/>
    <w:rsid w:val="003003DE"/>
    <w:rsid w:val="00300D9C"/>
    <w:rsid w:val="00301A54"/>
    <w:rsid w:val="00301AD1"/>
    <w:rsid w:val="00302203"/>
    <w:rsid w:val="00302514"/>
    <w:rsid w:val="003033A8"/>
    <w:rsid w:val="00304FFA"/>
    <w:rsid w:val="003055F3"/>
    <w:rsid w:val="003057E4"/>
    <w:rsid w:val="00306256"/>
    <w:rsid w:val="00306427"/>
    <w:rsid w:val="003067F4"/>
    <w:rsid w:val="003069B9"/>
    <w:rsid w:val="00306D1D"/>
    <w:rsid w:val="0030736C"/>
    <w:rsid w:val="00307B6D"/>
    <w:rsid w:val="00310584"/>
    <w:rsid w:val="003109DE"/>
    <w:rsid w:val="00310B2E"/>
    <w:rsid w:val="00310DE7"/>
    <w:rsid w:val="00311D51"/>
    <w:rsid w:val="00313955"/>
    <w:rsid w:val="00313E04"/>
    <w:rsid w:val="003147E5"/>
    <w:rsid w:val="0031488E"/>
    <w:rsid w:val="00315272"/>
    <w:rsid w:val="00316295"/>
    <w:rsid w:val="00316A17"/>
    <w:rsid w:val="00316A7D"/>
    <w:rsid w:val="00316E57"/>
    <w:rsid w:val="00317E9B"/>
    <w:rsid w:val="00320F4C"/>
    <w:rsid w:val="00322844"/>
    <w:rsid w:val="00322A4F"/>
    <w:rsid w:val="0032352D"/>
    <w:rsid w:val="003237D7"/>
    <w:rsid w:val="00323BD4"/>
    <w:rsid w:val="00325A9B"/>
    <w:rsid w:val="00326303"/>
    <w:rsid w:val="00326D5E"/>
    <w:rsid w:val="00327213"/>
    <w:rsid w:val="00327962"/>
    <w:rsid w:val="00330593"/>
    <w:rsid w:val="00330C2D"/>
    <w:rsid w:val="003321EE"/>
    <w:rsid w:val="00332690"/>
    <w:rsid w:val="003327EB"/>
    <w:rsid w:val="00333CFA"/>
    <w:rsid w:val="00333D3B"/>
    <w:rsid w:val="00335755"/>
    <w:rsid w:val="00336177"/>
    <w:rsid w:val="003361B7"/>
    <w:rsid w:val="003379CF"/>
    <w:rsid w:val="003403D7"/>
    <w:rsid w:val="003403FD"/>
    <w:rsid w:val="003419E5"/>
    <w:rsid w:val="00341B99"/>
    <w:rsid w:val="003428B9"/>
    <w:rsid w:val="0034306C"/>
    <w:rsid w:val="00343375"/>
    <w:rsid w:val="0034354D"/>
    <w:rsid w:val="00343B6C"/>
    <w:rsid w:val="00344858"/>
    <w:rsid w:val="00344A98"/>
    <w:rsid w:val="00345AF6"/>
    <w:rsid w:val="003468D2"/>
    <w:rsid w:val="00346F26"/>
    <w:rsid w:val="0034730A"/>
    <w:rsid w:val="00347A88"/>
    <w:rsid w:val="00350E53"/>
    <w:rsid w:val="00350F52"/>
    <w:rsid w:val="003519C0"/>
    <w:rsid w:val="00351BBD"/>
    <w:rsid w:val="003527CC"/>
    <w:rsid w:val="00352BAF"/>
    <w:rsid w:val="00352E2D"/>
    <w:rsid w:val="00352F04"/>
    <w:rsid w:val="003536EB"/>
    <w:rsid w:val="003538E2"/>
    <w:rsid w:val="003548E0"/>
    <w:rsid w:val="00354F06"/>
    <w:rsid w:val="00356B4D"/>
    <w:rsid w:val="00356B94"/>
    <w:rsid w:val="00357CF0"/>
    <w:rsid w:val="00360351"/>
    <w:rsid w:val="003612AD"/>
    <w:rsid w:val="003618A3"/>
    <w:rsid w:val="00361C2E"/>
    <w:rsid w:val="00361F83"/>
    <w:rsid w:val="00362738"/>
    <w:rsid w:val="003638DB"/>
    <w:rsid w:val="00363FEC"/>
    <w:rsid w:val="0036401E"/>
    <w:rsid w:val="0036409A"/>
    <w:rsid w:val="00364C6C"/>
    <w:rsid w:val="003650AE"/>
    <w:rsid w:val="00365630"/>
    <w:rsid w:val="00365876"/>
    <w:rsid w:val="00365D40"/>
    <w:rsid w:val="0036611E"/>
    <w:rsid w:val="003703B9"/>
    <w:rsid w:val="0037063D"/>
    <w:rsid w:val="00370A31"/>
    <w:rsid w:val="00371A01"/>
    <w:rsid w:val="00371AF6"/>
    <w:rsid w:val="003721C5"/>
    <w:rsid w:val="00373D04"/>
    <w:rsid w:val="003746C2"/>
    <w:rsid w:val="00375072"/>
    <w:rsid w:val="003753D5"/>
    <w:rsid w:val="00375CB4"/>
    <w:rsid w:val="00375D08"/>
    <w:rsid w:val="00375D15"/>
    <w:rsid w:val="003768E8"/>
    <w:rsid w:val="00376C71"/>
    <w:rsid w:val="003776B2"/>
    <w:rsid w:val="00377F42"/>
    <w:rsid w:val="00380764"/>
    <w:rsid w:val="00382077"/>
    <w:rsid w:val="00382AAC"/>
    <w:rsid w:val="00382D68"/>
    <w:rsid w:val="00382E3E"/>
    <w:rsid w:val="0038317C"/>
    <w:rsid w:val="00383807"/>
    <w:rsid w:val="00383983"/>
    <w:rsid w:val="00383ACE"/>
    <w:rsid w:val="00383E70"/>
    <w:rsid w:val="00384C71"/>
    <w:rsid w:val="00384EFC"/>
    <w:rsid w:val="00385810"/>
    <w:rsid w:val="00385F87"/>
    <w:rsid w:val="0038753C"/>
    <w:rsid w:val="003900B5"/>
    <w:rsid w:val="00390355"/>
    <w:rsid w:val="00391AB3"/>
    <w:rsid w:val="00392083"/>
    <w:rsid w:val="003922BC"/>
    <w:rsid w:val="00392818"/>
    <w:rsid w:val="00393481"/>
    <w:rsid w:val="00393529"/>
    <w:rsid w:val="0039352F"/>
    <w:rsid w:val="003935EA"/>
    <w:rsid w:val="00393753"/>
    <w:rsid w:val="003948E9"/>
    <w:rsid w:val="003959DA"/>
    <w:rsid w:val="003959FD"/>
    <w:rsid w:val="00395E4E"/>
    <w:rsid w:val="003963CD"/>
    <w:rsid w:val="00396C85"/>
    <w:rsid w:val="00396F76"/>
    <w:rsid w:val="003970F3"/>
    <w:rsid w:val="00397E8D"/>
    <w:rsid w:val="003A0917"/>
    <w:rsid w:val="003A0B22"/>
    <w:rsid w:val="003A1B9D"/>
    <w:rsid w:val="003A1FA1"/>
    <w:rsid w:val="003A2352"/>
    <w:rsid w:val="003A2AAD"/>
    <w:rsid w:val="003A4B64"/>
    <w:rsid w:val="003A4F64"/>
    <w:rsid w:val="003A584D"/>
    <w:rsid w:val="003A5CD3"/>
    <w:rsid w:val="003A7192"/>
    <w:rsid w:val="003A78E1"/>
    <w:rsid w:val="003A7B6E"/>
    <w:rsid w:val="003B08F7"/>
    <w:rsid w:val="003B0C6E"/>
    <w:rsid w:val="003B1F35"/>
    <w:rsid w:val="003B2D10"/>
    <w:rsid w:val="003B3153"/>
    <w:rsid w:val="003B3208"/>
    <w:rsid w:val="003B350E"/>
    <w:rsid w:val="003B38D3"/>
    <w:rsid w:val="003B3988"/>
    <w:rsid w:val="003B3BC8"/>
    <w:rsid w:val="003B4192"/>
    <w:rsid w:val="003B485E"/>
    <w:rsid w:val="003B5400"/>
    <w:rsid w:val="003B56E4"/>
    <w:rsid w:val="003B5978"/>
    <w:rsid w:val="003B5E44"/>
    <w:rsid w:val="003B6631"/>
    <w:rsid w:val="003B66ED"/>
    <w:rsid w:val="003B6D28"/>
    <w:rsid w:val="003B76BA"/>
    <w:rsid w:val="003C1484"/>
    <w:rsid w:val="003C20A3"/>
    <w:rsid w:val="003C2F93"/>
    <w:rsid w:val="003C3423"/>
    <w:rsid w:val="003C3465"/>
    <w:rsid w:val="003C3BF5"/>
    <w:rsid w:val="003C4237"/>
    <w:rsid w:val="003C4777"/>
    <w:rsid w:val="003C4B28"/>
    <w:rsid w:val="003C59F5"/>
    <w:rsid w:val="003C7453"/>
    <w:rsid w:val="003C77EE"/>
    <w:rsid w:val="003D0BF9"/>
    <w:rsid w:val="003D1EA4"/>
    <w:rsid w:val="003D1EEA"/>
    <w:rsid w:val="003D27CE"/>
    <w:rsid w:val="003D2B25"/>
    <w:rsid w:val="003D2BB5"/>
    <w:rsid w:val="003D3ED5"/>
    <w:rsid w:val="003D4099"/>
    <w:rsid w:val="003D40AA"/>
    <w:rsid w:val="003D48E8"/>
    <w:rsid w:val="003D49BA"/>
    <w:rsid w:val="003D556B"/>
    <w:rsid w:val="003D5982"/>
    <w:rsid w:val="003D6260"/>
    <w:rsid w:val="003D772C"/>
    <w:rsid w:val="003D7E96"/>
    <w:rsid w:val="003E07EC"/>
    <w:rsid w:val="003E22CA"/>
    <w:rsid w:val="003E269A"/>
    <w:rsid w:val="003E27B9"/>
    <w:rsid w:val="003E3060"/>
    <w:rsid w:val="003E356F"/>
    <w:rsid w:val="003E3A6A"/>
    <w:rsid w:val="003E5741"/>
    <w:rsid w:val="003E5994"/>
    <w:rsid w:val="003E6B27"/>
    <w:rsid w:val="003F05CC"/>
    <w:rsid w:val="003F0621"/>
    <w:rsid w:val="003F063C"/>
    <w:rsid w:val="003F0816"/>
    <w:rsid w:val="003F0901"/>
    <w:rsid w:val="003F0AFC"/>
    <w:rsid w:val="003F0EF1"/>
    <w:rsid w:val="003F1382"/>
    <w:rsid w:val="003F141E"/>
    <w:rsid w:val="003F1E67"/>
    <w:rsid w:val="003F1FA2"/>
    <w:rsid w:val="003F2065"/>
    <w:rsid w:val="003F2432"/>
    <w:rsid w:val="003F260B"/>
    <w:rsid w:val="003F27CF"/>
    <w:rsid w:val="003F2BDA"/>
    <w:rsid w:val="003F38B2"/>
    <w:rsid w:val="003F4F7D"/>
    <w:rsid w:val="003F67DC"/>
    <w:rsid w:val="00400C0D"/>
    <w:rsid w:val="00401288"/>
    <w:rsid w:val="004019A4"/>
    <w:rsid w:val="0040271C"/>
    <w:rsid w:val="004027B5"/>
    <w:rsid w:val="0040297C"/>
    <w:rsid w:val="00402CAB"/>
    <w:rsid w:val="0040375C"/>
    <w:rsid w:val="0040408C"/>
    <w:rsid w:val="004043F8"/>
    <w:rsid w:val="00404778"/>
    <w:rsid w:val="00405430"/>
    <w:rsid w:val="00405CDA"/>
    <w:rsid w:val="00406B97"/>
    <w:rsid w:val="004077BA"/>
    <w:rsid w:val="004079F0"/>
    <w:rsid w:val="00410AC7"/>
    <w:rsid w:val="0041121B"/>
    <w:rsid w:val="004115F3"/>
    <w:rsid w:val="004120A6"/>
    <w:rsid w:val="004129B7"/>
    <w:rsid w:val="00412C2E"/>
    <w:rsid w:val="00413685"/>
    <w:rsid w:val="00415574"/>
    <w:rsid w:val="00415A06"/>
    <w:rsid w:val="00416224"/>
    <w:rsid w:val="00416851"/>
    <w:rsid w:val="00416E5C"/>
    <w:rsid w:val="004173B0"/>
    <w:rsid w:val="00420763"/>
    <w:rsid w:val="0042087E"/>
    <w:rsid w:val="00420A28"/>
    <w:rsid w:val="00420FAB"/>
    <w:rsid w:val="00421740"/>
    <w:rsid w:val="00422399"/>
    <w:rsid w:val="0042247A"/>
    <w:rsid w:val="004226F9"/>
    <w:rsid w:val="00422ABB"/>
    <w:rsid w:val="00422CEC"/>
    <w:rsid w:val="00422F4F"/>
    <w:rsid w:val="0042330D"/>
    <w:rsid w:val="00423579"/>
    <w:rsid w:val="00423688"/>
    <w:rsid w:val="0042374D"/>
    <w:rsid w:val="004238A3"/>
    <w:rsid w:val="00423990"/>
    <w:rsid w:val="00423DC6"/>
    <w:rsid w:val="00424AB7"/>
    <w:rsid w:val="00424F54"/>
    <w:rsid w:val="004253BC"/>
    <w:rsid w:val="0042572D"/>
    <w:rsid w:val="004259AD"/>
    <w:rsid w:val="004263E7"/>
    <w:rsid w:val="0042663E"/>
    <w:rsid w:val="00426EE0"/>
    <w:rsid w:val="004275A9"/>
    <w:rsid w:val="00427825"/>
    <w:rsid w:val="00427EE0"/>
    <w:rsid w:val="00430345"/>
    <w:rsid w:val="00430B46"/>
    <w:rsid w:val="00432033"/>
    <w:rsid w:val="00433296"/>
    <w:rsid w:val="0043365A"/>
    <w:rsid w:val="00434002"/>
    <w:rsid w:val="00434EB1"/>
    <w:rsid w:val="00434F66"/>
    <w:rsid w:val="004358A1"/>
    <w:rsid w:val="004363E2"/>
    <w:rsid w:val="004375EF"/>
    <w:rsid w:val="0043775E"/>
    <w:rsid w:val="00437AC2"/>
    <w:rsid w:val="00437CD3"/>
    <w:rsid w:val="00437EDC"/>
    <w:rsid w:val="00443E9D"/>
    <w:rsid w:val="00443EF2"/>
    <w:rsid w:val="004443F4"/>
    <w:rsid w:val="004444E2"/>
    <w:rsid w:val="00445B32"/>
    <w:rsid w:val="00445DC1"/>
    <w:rsid w:val="00446BFA"/>
    <w:rsid w:val="00446FC6"/>
    <w:rsid w:val="00446FD5"/>
    <w:rsid w:val="004479BF"/>
    <w:rsid w:val="004479D0"/>
    <w:rsid w:val="00447A73"/>
    <w:rsid w:val="004510F9"/>
    <w:rsid w:val="004512F4"/>
    <w:rsid w:val="00451822"/>
    <w:rsid w:val="00452076"/>
    <w:rsid w:val="00452DCF"/>
    <w:rsid w:val="00452E2F"/>
    <w:rsid w:val="00453D58"/>
    <w:rsid w:val="00454AAD"/>
    <w:rsid w:val="00454AD1"/>
    <w:rsid w:val="00454B11"/>
    <w:rsid w:val="004551F9"/>
    <w:rsid w:val="0045544F"/>
    <w:rsid w:val="00456B2F"/>
    <w:rsid w:val="00456E80"/>
    <w:rsid w:val="00456F95"/>
    <w:rsid w:val="004574EF"/>
    <w:rsid w:val="00457D72"/>
    <w:rsid w:val="0046133E"/>
    <w:rsid w:val="004615AD"/>
    <w:rsid w:val="00461AB1"/>
    <w:rsid w:val="004620E4"/>
    <w:rsid w:val="004645BD"/>
    <w:rsid w:val="00464653"/>
    <w:rsid w:val="00464793"/>
    <w:rsid w:val="00465205"/>
    <w:rsid w:val="004652D4"/>
    <w:rsid w:val="00466398"/>
    <w:rsid w:val="00467BB6"/>
    <w:rsid w:val="00467D26"/>
    <w:rsid w:val="00472447"/>
    <w:rsid w:val="00472947"/>
    <w:rsid w:val="00472EE4"/>
    <w:rsid w:val="004730CA"/>
    <w:rsid w:val="004734DA"/>
    <w:rsid w:val="00473B68"/>
    <w:rsid w:val="00474588"/>
    <w:rsid w:val="00474AB4"/>
    <w:rsid w:val="00474C4E"/>
    <w:rsid w:val="004752ED"/>
    <w:rsid w:val="00475F18"/>
    <w:rsid w:val="004760DE"/>
    <w:rsid w:val="004802BD"/>
    <w:rsid w:val="00480389"/>
    <w:rsid w:val="00482AAA"/>
    <w:rsid w:val="0048342B"/>
    <w:rsid w:val="004848D9"/>
    <w:rsid w:val="00484D2F"/>
    <w:rsid w:val="00484F1E"/>
    <w:rsid w:val="00485040"/>
    <w:rsid w:val="00485EB7"/>
    <w:rsid w:val="004862F4"/>
    <w:rsid w:val="004867DE"/>
    <w:rsid w:val="00486D5D"/>
    <w:rsid w:val="00486E2F"/>
    <w:rsid w:val="004870E2"/>
    <w:rsid w:val="0048726E"/>
    <w:rsid w:val="00487F9A"/>
    <w:rsid w:val="00490F81"/>
    <w:rsid w:val="004912BE"/>
    <w:rsid w:val="00491351"/>
    <w:rsid w:val="00491B62"/>
    <w:rsid w:val="00491DF4"/>
    <w:rsid w:val="00491EAF"/>
    <w:rsid w:val="0049206E"/>
    <w:rsid w:val="004933A9"/>
    <w:rsid w:val="00493971"/>
    <w:rsid w:val="004943B5"/>
    <w:rsid w:val="004946C2"/>
    <w:rsid w:val="004947CB"/>
    <w:rsid w:val="004955F0"/>
    <w:rsid w:val="00495FD0"/>
    <w:rsid w:val="004961A9"/>
    <w:rsid w:val="00497278"/>
    <w:rsid w:val="00497A9E"/>
    <w:rsid w:val="004A02E0"/>
    <w:rsid w:val="004A0773"/>
    <w:rsid w:val="004A0A91"/>
    <w:rsid w:val="004A0FB8"/>
    <w:rsid w:val="004A151D"/>
    <w:rsid w:val="004A26AC"/>
    <w:rsid w:val="004A28FE"/>
    <w:rsid w:val="004A2F7E"/>
    <w:rsid w:val="004A2F96"/>
    <w:rsid w:val="004A331F"/>
    <w:rsid w:val="004A3553"/>
    <w:rsid w:val="004A361F"/>
    <w:rsid w:val="004A3B33"/>
    <w:rsid w:val="004A3F30"/>
    <w:rsid w:val="004A513E"/>
    <w:rsid w:val="004A5A01"/>
    <w:rsid w:val="004A5BA1"/>
    <w:rsid w:val="004A6BE8"/>
    <w:rsid w:val="004B1AD7"/>
    <w:rsid w:val="004B1C3E"/>
    <w:rsid w:val="004B2A0A"/>
    <w:rsid w:val="004B4940"/>
    <w:rsid w:val="004B6761"/>
    <w:rsid w:val="004B6948"/>
    <w:rsid w:val="004B6A06"/>
    <w:rsid w:val="004B6B82"/>
    <w:rsid w:val="004B6E8A"/>
    <w:rsid w:val="004B7CC9"/>
    <w:rsid w:val="004C1439"/>
    <w:rsid w:val="004C1A27"/>
    <w:rsid w:val="004C1A48"/>
    <w:rsid w:val="004C1C36"/>
    <w:rsid w:val="004C23A2"/>
    <w:rsid w:val="004C25D5"/>
    <w:rsid w:val="004C30DE"/>
    <w:rsid w:val="004C3194"/>
    <w:rsid w:val="004C4651"/>
    <w:rsid w:val="004C4DB1"/>
    <w:rsid w:val="004C6B5E"/>
    <w:rsid w:val="004C7E66"/>
    <w:rsid w:val="004C7E9C"/>
    <w:rsid w:val="004C7F98"/>
    <w:rsid w:val="004D0567"/>
    <w:rsid w:val="004D0EAC"/>
    <w:rsid w:val="004D0ECD"/>
    <w:rsid w:val="004D1F45"/>
    <w:rsid w:val="004D2141"/>
    <w:rsid w:val="004D21E4"/>
    <w:rsid w:val="004D290F"/>
    <w:rsid w:val="004D334B"/>
    <w:rsid w:val="004D34E2"/>
    <w:rsid w:val="004D43C8"/>
    <w:rsid w:val="004D51EF"/>
    <w:rsid w:val="004D6568"/>
    <w:rsid w:val="004D66D5"/>
    <w:rsid w:val="004D69FD"/>
    <w:rsid w:val="004D6A11"/>
    <w:rsid w:val="004D6C85"/>
    <w:rsid w:val="004D6EC9"/>
    <w:rsid w:val="004E000D"/>
    <w:rsid w:val="004E013B"/>
    <w:rsid w:val="004E0AA5"/>
    <w:rsid w:val="004E0BDD"/>
    <w:rsid w:val="004E0CDF"/>
    <w:rsid w:val="004E0CF2"/>
    <w:rsid w:val="004E0DFB"/>
    <w:rsid w:val="004E1664"/>
    <w:rsid w:val="004E22D9"/>
    <w:rsid w:val="004E2BE5"/>
    <w:rsid w:val="004E2E94"/>
    <w:rsid w:val="004E2FE4"/>
    <w:rsid w:val="004E36E2"/>
    <w:rsid w:val="004E385D"/>
    <w:rsid w:val="004E4505"/>
    <w:rsid w:val="004E5728"/>
    <w:rsid w:val="004E6833"/>
    <w:rsid w:val="004E7654"/>
    <w:rsid w:val="004E7B2F"/>
    <w:rsid w:val="004E7BEB"/>
    <w:rsid w:val="004F0059"/>
    <w:rsid w:val="004F02AB"/>
    <w:rsid w:val="004F0603"/>
    <w:rsid w:val="004F090E"/>
    <w:rsid w:val="004F1F01"/>
    <w:rsid w:val="004F3E67"/>
    <w:rsid w:val="004F42B6"/>
    <w:rsid w:val="004F4860"/>
    <w:rsid w:val="004F53B8"/>
    <w:rsid w:val="004F5945"/>
    <w:rsid w:val="004F5D58"/>
    <w:rsid w:val="004F5E5B"/>
    <w:rsid w:val="004F6649"/>
    <w:rsid w:val="004F6FFE"/>
    <w:rsid w:val="004F7803"/>
    <w:rsid w:val="004F7896"/>
    <w:rsid w:val="004F7ADF"/>
    <w:rsid w:val="0050045E"/>
    <w:rsid w:val="00500756"/>
    <w:rsid w:val="00502963"/>
    <w:rsid w:val="00502B95"/>
    <w:rsid w:val="00502DE6"/>
    <w:rsid w:val="00502E06"/>
    <w:rsid w:val="005035DD"/>
    <w:rsid w:val="00503B6D"/>
    <w:rsid w:val="005046C0"/>
    <w:rsid w:val="00504DCB"/>
    <w:rsid w:val="00505853"/>
    <w:rsid w:val="00506A57"/>
    <w:rsid w:val="005105DF"/>
    <w:rsid w:val="00511075"/>
    <w:rsid w:val="00512BC6"/>
    <w:rsid w:val="00513838"/>
    <w:rsid w:val="00514129"/>
    <w:rsid w:val="0051419E"/>
    <w:rsid w:val="0051484C"/>
    <w:rsid w:val="00514C27"/>
    <w:rsid w:val="00514C71"/>
    <w:rsid w:val="00515057"/>
    <w:rsid w:val="005150C5"/>
    <w:rsid w:val="0051543C"/>
    <w:rsid w:val="005156F1"/>
    <w:rsid w:val="00516156"/>
    <w:rsid w:val="00520491"/>
    <w:rsid w:val="005209F8"/>
    <w:rsid w:val="00521174"/>
    <w:rsid w:val="0052186D"/>
    <w:rsid w:val="00523618"/>
    <w:rsid w:val="00523B80"/>
    <w:rsid w:val="00524168"/>
    <w:rsid w:val="0052471E"/>
    <w:rsid w:val="00524A50"/>
    <w:rsid w:val="00524CDF"/>
    <w:rsid w:val="0052514C"/>
    <w:rsid w:val="0052651D"/>
    <w:rsid w:val="0052658C"/>
    <w:rsid w:val="00527DC3"/>
    <w:rsid w:val="00530A09"/>
    <w:rsid w:val="0053102A"/>
    <w:rsid w:val="00531067"/>
    <w:rsid w:val="0053203A"/>
    <w:rsid w:val="00532098"/>
    <w:rsid w:val="00533459"/>
    <w:rsid w:val="00533835"/>
    <w:rsid w:val="0053400F"/>
    <w:rsid w:val="00534038"/>
    <w:rsid w:val="00534910"/>
    <w:rsid w:val="00534F68"/>
    <w:rsid w:val="00535039"/>
    <w:rsid w:val="00535592"/>
    <w:rsid w:val="00536AB9"/>
    <w:rsid w:val="00540EAD"/>
    <w:rsid w:val="00540F73"/>
    <w:rsid w:val="005414DF"/>
    <w:rsid w:val="00541606"/>
    <w:rsid w:val="00541BDA"/>
    <w:rsid w:val="00541D88"/>
    <w:rsid w:val="005420A8"/>
    <w:rsid w:val="005427F8"/>
    <w:rsid w:val="00542FC5"/>
    <w:rsid w:val="005430B7"/>
    <w:rsid w:val="005431FD"/>
    <w:rsid w:val="00543549"/>
    <w:rsid w:val="00543990"/>
    <w:rsid w:val="005448D1"/>
    <w:rsid w:val="005459CE"/>
    <w:rsid w:val="00545D96"/>
    <w:rsid w:val="00546260"/>
    <w:rsid w:val="00546985"/>
    <w:rsid w:val="00546B43"/>
    <w:rsid w:val="00547A2B"/>
    <w:rsid w:val="00547F56"/>
    <w:rsid w:val="00551608"/>
    <w:rsid w:val="00551AE6"/>
    <w:rsid w:val="00551CF7"/>
    <w:rsid w:val="00551DE6"/>
    <w:rsid w:val="00551DEF"/>
    <w:rsid w:val="00551EE3"/>
    <w:rsid w:val="00553ECD"/>
    <w:rsid w:val="00553F52"/>
    <w:rsid w:val="00554256"/>
    <w:rsid w:val="00554401"/>
    <w:rsid w:val="00557B3F"/>
    <w:rsid w:val="0056040E"/>
    <w:rsid w:val="00560A61"/>
    <w:rsid w:val="00560AAE"/>
    <w:rsid w:val="0056159B"/>
    <w:rsid w:val="00561808"/>
    <w:rsid w:val="00561D6E"/>
    <w:rsid w:val="005623B5"/>
    <w:rsid w:val="0056249C"/>
    <w:rsid w:val="00562636"/>
    <w:rsid w:val="005634EB"/>
    <w:rsid w:val="00563540"/>
    <w:rsid w:val="005644C6"/>
    <w:rsid w:val="005658EE"/>
    <w:rsid w:val="00565A4B"/>
    <w:rsid w:val="00565E4A"/>
    <w:rsid w:val="005667E2"/>
    <w:rsid w:val="00566B04"/>
    <w:rsid w:val="005670FB"/>
    <w:rsid w:val="005677EB"/>
    <w:rsid w:val="00567870"/>
    <w:rsid w:val="00570501"/>
    <w:rsid w:val="005711B0"/>
    <w:rsid w:val="00572587"/>
    <w:rsid w:val="00573052"/>
    <w:rsid w:val="005743D1"/>
    <w:rsid w:val="005743E5"/>
    <w:rsid w:val="005761D9"/>
    <w:rsid w:val="00576291"/>
    <w:rsid w:val="0057647F"/>
    <w:rsid w:val="00576B2E"/>
    <w:rsid w:val="005771D2"/>
    <w:rsid w:val="005772CC"/>
    <w:rsid w:val="00577498"/>
    <w:rsid w:val="0057757F"/>
    <w:rsid w:val="00577BC6"/>
    <w:rsid w:val="00577CBA"/>
    <w:rsid w:val="00581B65"/>
    <w:rsid w:val="00582109"/>
    <w:rsid w:val="0058267F"/>
    <w:rsid w:val="00582C5A"/>
    <w:rsid w:val="00582D3B"/>
    <w:rsid w:val="00582F59"/>
    <w:rsid w:val="00583669"/>
    <w:rsid w:val="00583AFE"/>
    <w:rsid w:val="00583B91"/>
    <w:rsid w:val="00583E07"/>
    <w:rsid w:val="0058519E"/>
    <w:rsid w:val="00585870"/>
    <w:rsid w:val="00586818"/>
    <w:rsid w:val="00587233"/>
    <w:rsid w:val="00587525"/>
    <w:rsid w:val="0058763B"/>
    <w:rsid w:val="00587CC9"/>
    <w:rsid w:val="005901C4"/>
    <w:rsid w:val="00590508"/>
    <w:rsid w:val="00590A2D"/>
    <w:rsid w:val="00591116"/>
    <w:rsid w:val="00591D7A"/>
    <w:rsid w:val="00592131"/>
    <w:rsid w:val="0059232D"/>
    <w:rsid w:val="005924CD"/>
    <w:rsid w:val="00592A0F"/>
    <w:rsid w:val="00592FD9"/>
    <w:rsid w:val="00593896"/>
    <w:rsid w:val="00593A38"/>
    <w:rsid w:val="00594354"/>
    <w:rsid w:val="0059505A"/>
    <w:rsid w:val="0059593C"/>
    <w:rsid w:val="00595DBA"/>
    <w:rsid w:val="005960E1"/>
    <w:rsid w:val="00596964"/>
    <w:rsid w:val="0059738C"/>
    <w:rsid w:val="00597A4F"/>
    <w:rsid w:val="005A010A"/>
    <w:rsid w:val="005A017C"/>
    <w:rsid w:val="005A04B3"/>
    <w:rsid w:val="005A09D2"/>
    <w:rsid w:val="005A1067"/>
    <w:rsid w:val="005A141A"/>
    <w:rsid w:val="005A1B3C"/>
    <w:rsid w:val="005A1D28"/>
    <w:rsid w:val="005A292C"/>
    <w:rsid w:val="005A2BF4"/>
    <w:rsid w:val="005A2D69"/>
    <w:rsid w:val="005A30B8"/>
    <w:rsid w:val="005A3573"/>
    <w:rsid w:val="005A497B"/>
    <w:rsid w:val="005A4CBF"/>
    <w:rsid w:val="005A600A"/>
    <w:rsid w:val="005A62C2"/>
    <w:rsid w:val="005A6726"/>
    <w:rsid w:val="005A674A"/>
    <w:rsid w:val="005A6E94"/>
    <w:rsid w:val="005A6EAC"/>
    <w:rsid w:val="005A6EF2"/>
    <w:rsid w:val="005A7329"/>
    <w:rsid w:val="005A7876"/>
    <w:rsid w:val="005B0025"/>
    <w:rsid w:val="005B0356"/>
    <w:rsid w:val="005B0714"/>
    <w:rsid w:val="005B0736"/>
    <w:rsid w:val="005B116F"/>
    <w:rsid w:val="005B18D3"/>
    <w:rsid w:val="005B1D98"/>
    <w:rsid w:val="005B20BA"/>
    <w:rsid w:val="005B2110"/>
    <w:rsid w:val="005B232B"/>
    <w:rsid w:val="005B3083"/>
    <w:rsid w:val="005B3136"/>
    <w:rsid w:val="005B389B"/>
    <w:rsid w:val="005B398D"/>
    <w:rsid w:val="005B3C4A"/>
    <w:rsid w:val="005B4009"/>
    <w:rsid w:val="005B49C2"/>
    <w:rsid w:val="005B553D"/>
    <w:rsid w:val="005B5B34"/>
    <w:rsid w:val="005B5C5A"/>
    <w:rsid w:val="005B6257"/>
    <w:rsid w:val="005B6589"/>
    <w:rsid w:val="005B65B7"/>
    <w:rsid w:val="005B6EA2"/>
    <w:rsid w:val="005B6F98"/>
    <w:rsid w:val="005B71B7"/>
    <w:rsid w:val="005C00C6"/>
    <w:rsid w:val="005C0D08"/>
    <w:rsid w:val="005C14F6"/>
    <w:rsid w:val="005C1886"/>
    <w:rsid w:val="005C1908"/>
    <w:rsid w:val="005C1CB3"/>
    <w:rsid w:val="005C1CC4"/>
    <w:rsid w:val="005C21B7"/>
    <w:rsid w:val="005C31E0"/>
    <w:rsid w:val="005C3E6F"/>
    <w:rsid w:val="005C62AD"/>
    <w:rsid w:val="005C6A64"/>
    <w:rsid w:val="005D08FE"/>
    <w:rsid w:val="005D0964"/>
    <w:rsid w:val="005D0E1A"/>
    <w:rsid w:val="005D36FD"/>
    <w:rsid w:val="005D494B"/>
    <w:rsid w:val="005D4C36"/>
    <w:rsid w:val="005D5CC9"/>
    <w:rsid w:val="005D66C5"/>
    <w:rsid w:val="005D6CC3"/>
    <w:rsid w:val="005D6CC7"/>
    <w:rsid w:val="005D770E"/>
    <w:rsid w:val="005E0043"/>
    <w:rsid w:val="005E0C2E"/>
    <w:rsid w:val="005E10D5"/>
    <w:rsid w:val="005E1C47"/>
    <w:rsid w:val="005E1ECF"/>
    <w:rsid w:val="005E225F"/>
    <w:rsid w:val="005E246A"/>
    <w:rsid w:val="005E2E41"/>
    <w:rsid w:val="005E2EC1"/>
    <w:rsid w:val="005E3323"/>
    <w:rsid w:val="005E3778"/>
    <w:rsid w:val="005E3C3A"/>
    <w:rsid w:val="005E4268"/>
    <w:rsid w:val="005E4858"/>
    <w:rsid w:val="005E4BC7"/>
    <w:rsid w:val="005E505A"/>
    <w:rsid w:val="005E59D0"/>
    <w:rsid w:val="005E62DD"/>
    <w:rsid w:val="005E6552"/>
    <w:rsid w:val="005E6ADD"/>
    <w:rsid w:val="005E7032"/>
    <w:rsid w:val="005E7098"/>
    <w:rsid w:val="005E75AB"/>
    <w:rsid w:val="005E7A29"/>
    <w:rsid w:val="005E7DF9"/>
    <w:rsid w:val="005F0034"/>
    <w:rsid w:val="005F017D"/>
    <w:rsid w:val="005F0963"/>
    <w:rsid w:val="005F0EA6"/>
    <w:rsid w:val="005F1EAD"/>
    <w:rsid w:val="005F23A7"/>
    <w:rsid w:val="005F265B"/>
    <w:rsid w:val="005F2BCA"/>
    <w:rsid w:val="005F2CF7"/>
    <w:rsid w:val="005F317A"/>
    <w:rsid w:val="005F37C5"/>
    <w:rsid w:val="005F3877"/>
    <w:rsid w:val="005F3AB6"/>
    <w:rsid w:val="005F44DC"/>
    <w:rsid w:val="005F45BC"/>
    <w:rsid w:val="005F4CFF"/>
    <w:rsid w:val="005F5CF3"/>
    <w:rsid w:val="005F6850"/>
    <w:rsid w:val="005F6AFF"/>
    <w:rsid w:val="005F6BF8"/>
    <w:rsid w:val="005F709F"/>
    <w:rsid w:val="005F758E"/>
    <w:rsid w:val="005F7829"/>
    <w:rsid w:val="005F7EA0"/>
    <w:rsid w:val="00600B74"/>
    <w:rsid w:val="00601134"/>
    <w:rsid w:val="006012B1"/>
    <w:rsid w:val="0060144C"/>
    <w:rsid w:val="00601FD4"/>
    <w:rsid w:val="006028C3"/>
    <w:rsid w:val="00603283"/>
    <w:rsid w:val="00603422"/>
    <w:rsid w:val="00603661"/>
    <w:rsid w:val="0060471A"/>
    <w:rsid w:val="006055C8"/>
    <w:rsid w:val="006057B0"/>
    <w:rsid w:val="00606C76"/>
    <w:rsid w:val="00610475"/>
    <w:rsid w:val="0061051F"/>
    <w:rsid w:val="00610F2C"/>
    <w:rsid w:val="00611254"/>
    <w:rsid w:val="00611473"/>
    <w:rsid w:val="0061155F"/>
    <w:rsid w:val="006116C5"/>
    <w:rsid w:val="00611715"/>
    <w:rsid w:val="00611BE3"/>
    <w:rsid w:val="00612A82"/>
    <w:rsid w:val="00612B73"/>
    <w:rsid w:val="00613006"/>
    <w:rsid w:val="006132F5"/>
    <w:rsid w:val="0061356C"/>
    <w:rsid w:val="00613679"/>
    <w:rsid w:val="00613DB5"/>
    <w:rsid w:val="00614745"/>
    <w:rsid w:val="006160D0"/>
    <w:rsid w:val="006161E8"/>
    <w:rsid w:val="006171F7"/>
    <w:rsid w:val="00617774"/>
    <w:rsid w:val="00617CFB"/>
    <w:rsid w:val="00620218"/>
    <w:rsid w:val="006224F4"/>
    <w:rsid w:val="00622F0C"/>
    <w:rsid w:val="0062328F"/>
    <w:rsid w:val="00624320"/>
    <w:rsid w:val="006255D6"/>
    <w:rsid w:val="00625F8B"/>
    <w:rsid w:val="0062630B"/>
    <w:rsid w:val="00626879"/>
    <w:rsid w:val="006272D7"/>
    <w:rsid w:val="00627539"/>
    <w:rsid w:val="006279EE"/>
    <w:rsid w:val="00627E99"/>
    <w:rsid w:val="00627FA0"/>
    <w:rsid w:val="00631293"/>
    <w:rsid w:val="00631BA9"/>
    <w:rsid w:val="00631C7A"/>
    <w:rsid w:val="00631C7D"/>
    <w:rsid w:val="00632FC2"/>
    <w:rsid w:val="006339EE"/>
    <w:rsid w:val="006339EF"/>
    <w:rsid w:val="00634623"/>
    <w:rsid w:val="00634884"/>
    <w:rsid w:val="006355FB"/>
    <w:rsid w:val="00635BE8"/>
    <w:rsid w:val="00636899"/>
    <w:rsid w:val="00636DD2"/>
    <w:rsid w:val="00636F05"/>
    <w:rsid w:val="006372A3"/>
    <w:rsid w:val="006403CF"/>
    <w:rsid w:val="00640E48"/>
    <w:rsid w:val="00640FE0"/>
    <w:rsid w:val="0064171A"/>
    <w:rsid w:val="006419F4"/>
    <w:rsid w:val="00642257"/>
    <w:rsid w:val="0064243C"/>
    <w:rsid w:val="00642FC2"/>
    <w:rsid w:val="00643870"/>
    <w:rsid w:val="00643EBF"/>
    <w:rsid w:val="00644848"/>
    <w:rsid w:val="00644EEE"/>
    <w:rsid w:val="00645F0C"/>
    <w:rsid w:val="00646601"/>
    <w:rsid w:val="0064785D"/>
    <w:rsid w:val="00647935"/>
    <w:rsid w:val="00647F15"/>
    <w:rsid w:val="006504F3"/>
    <w:rsid w:val="00650669"/>
    <w:rsid w:val="00651686"/>
    <w:rsid w:val="0065182B"/>
    <w:rsid w:val="006520F8"/>
    <w:rsid w:val="00652126"/>
    <w:rsid w:val="006527EE"/>
    <w:rsid w:val="006528D8"/>
    <w:rsid w:val="0065298F"/>
    <w:rsid w:val="00652CC0"/>
    <w:rsid w:val="00653DAE"/>
    <w:rsid w:val="00654CAB"/>
    <w:rsid w:val="006555B2"/>
    <w:rsid w:val="006559A5"/>
    <w:rsid w:val="00655F8D"/>
    <w:rsid w:val="00656128"/>
    <w:rsid w:val="00660BD9"/>
    <w:rsid w:val="00661694"/>
    <w:rsid w:val="00662670"/>
    <w:rsid w:val="00662BA3"/>
    <w:rsid w:val="00662CF5"/>
    <w:rsid w:val="00662DB2"/>
    <w:rsid w:val="006634ED"/>
    <w:rsid w:val="00664B91"/>
    <w:rsid w:val="006665F2"/>
    <w:rsid w:val="00667882"/>
    <w:rsid w:val="00671950"/>
    <w:rsid w:val="00673671"/>
    <w:rsid w:val="0067381C"/>
    <w:rsid w:val="00673C66"/>
    <w:rsid w:val="00673C6E"/>
    <w:rsid w:val="00673CCC"/>
    <w:rsid w:val="00673CDD"/>
    <w:rsid w:val="00673E0E"/>
    <w:rsid w:val="00674C3B"/>
    <w:rsid w:val="006752EC"/>
    <w:rsid w:val="00675ED6"/>
    <w:rsid w:val="0067750D"/>
    <w:rsid w:val="006778D6"/>
    <w:rsid w:val="00677FB5"/>
    <w:rsid w:val="0068009F"/>
    <w:rsid w:val="0068043E"/>
    <w:rsid w:val="006806D3"/>
    <w:rsid w:val="00680B60"/>
    <w:rsid w:val="00681CF1"/>
    <w:rsid w:val="00681E58"/>
    <w:rsid w:val="0068379A"/>
    <w:rsid w:val="00684867"/>
    <w:rsid w:val="00684D20"/>
    <w:rsid w:val="00685BA3"/>
    <w:rsid w:val="0068629E"/>
    <w:rsid w:val="006878BA"/>
    <w:rsid w:val="00687975"/>
    <w:rsid w:val="00690286"/>
    <w:rsid w:val="00690EEA"/>
    <w:rsid w:val="0069154B"/>
    <w:rsid w:val="00691847"/>
    <w:rsid w:val="00692756"/>
    <w:rsid w:val="00693B8C"/>
    <w:rsid w:val="0069463F"/>
    <w:rsid w:val="00694AF2"/>
    <w:rsid w:val="006958FE"/>
    <w:rsid w:val="00695B91"/>
    <w:rsid w:val="0069621E"/>
    <w:rsid w:val="00697185"/>
    <w:rsid w:val="00697B31"/>
    <w:rsid w:val="006A09BD"/>
    <w:rsid w:val="006A0F11"/>
    <w:rsid w:val="006A15BB"/>
    <w:rsid w:val="006A1B84"/>
    <w:rsid w:val="006A3CD5"/>
    <w:rsid w:val="006A3D65"/>
    <w:rsid w:val="006A4410"/>
    <w:rsid w:val="006A45FE"/>
    <w:rsid w:val="006A5215"/>
    <w:rsid w:val="006A6580"/>
    <w:rsid w:val="006A7B47"/>
    <w:rsid w:val="006B0A21"/>
    <w:rsid w:val="006B0B58"/>
    <w:rsid w:val="006B0EC6"/>
    <w:rsid w:val="006B0FED"/>
    <w:rsid w:val="006B1290"/>
    <w:rsid w:val="006B13A6"/>
    <w:rsid w:val="006B1FEB"/>
    <w:rsid w:val="006B23E4"/>
    <w:rsid w:val="006B36EE"/>
    <w:rsid w:val="006B3806"/>
    <w:rsid w:val="006B3ACD"/>
    <w:rsid w:val="006B3C3E"/>
    <w:rsid w:val="006B3E05"/>
    <w:rsid w:val="006B57A0"/>
    <w:rsid w:val="006B5D0F"/>
    <w:rsid w:val="006B5EFC"/>
    <w:rsid w:val="006B7B7C"/>
    <w:rsid w:val="006C06EE"/>
    <w:rsid w:val="006C14A2"/>
    <w:rsid w:val="006C154C"/>
    <w:rsid w:val="006C19AB"/>
    <w:rsid w:val="006C1A4E"/>
    <w:rsid w:val="006C1D29"/>
    <w:rsid w:val="006C35D9"/>
    <w:rsid w:val="006C39AC"/>
    <w:rsid w:val="006C3E3C"/>
    <w:rsid w:val="006C5259"/>
    <w:rsid w:val="006C5640"/>
    <w:rsid w:val="006C58B4"/>
    <w:rsid w:val="006C5A5D"/>
    <w:rsid w:val="006C76F8"/>
    <w:rsid w:val="006D12C4"/>
    <w:rsid w:val="006D1E61"/>
    <w:rsid w:val="006D2084"/>
    <w:rsid w:val="006D285E"/>
    <w:rsid w:val="006D2ADD"/>
    <w:rsid w:val="006D3229"/>
    <w:rsid w:val="006D488E"/>
    <w:rsid w:val="006D4B4A"/>
    <w:rsid w:val="006D5D03"/>
    <w:rsid w:val="006D68DB"/>
    <w:rsid w:val="006D7B90"/>
    <w:rsid w:val="006E0871"/>
    <w:rsid w:val="006E0A2D"/>
    <w:rsid w:val="006E0DD3"/>
    <w:rsid w:val="006E0E72"/>
    <w:rsid w:val="006E1623"/>
    <w:rsid w:val="006E181E"/>
    <w:rsid w:val="006E18B4"/>
    <w:rsid w:val="006E2741"/>
    <w:rsid w:val="006E2C6C"/>
    <w:rsid w:val="006E2DC1"/>
    <w:rsid w:val="006E2DC2"/>
    <w:rsid w:val="006E3103"/>
    <w:rsid w:val="006E37B0"/>
    <w:rsid w:val="006E59BD"/>
    <w:rsid w:val="006E6ED8"/>
    <w:rsid w:val="006E7106"/>
    <w:rsid w:val="006E7302"/>
    <w:rsid w:val="006F0EEB"/>
    <w:rsid w:val="006F1B08"/>
    <w:rsid w:val="006F2818"/>
    <w:rsid w:val="006F2BA9"/>
    <w:rsid w:val="006F2FC1"/>
    <w:rsid w:val="006F4721"/>
    <w:rsid w:val="006F48EC"/>
    <w:rsid w:val="006F4D83"/>
    <w:rsid w:val="006F52DE"/>
    <w:rsid w:val="006F56BC"/>
    <w:rsid w:val="006F6161"/>
    <w:rsid w:val="006F690A"/>
    <w:rsid w:val="006F6F55"/>
    <w:rsid w:val="006F715B"/>
    <w:rsid w:val="006F7AB3"/>
    <w:rsid w:val="00700732"/>
    <w:rsid w:val="007008B7"/>
    <w:rsid w:val="0070094F"/>
    <w:rsid w:val="00701258"/>
    <w:rsid w:val="00701368"/>
    <w:rsid w:val="00701715"/>
    <w:rsid w:val="007017C5"/>
    <w:rsid w:val="00702BA2"/>
    <w:rsid w:val="00702E85"/>
    <w:rsid w:val="0070394A"/>
    <w:rsid w:val="00703D55"/>
    <w:rsid w:val="00703EEA"/>
    <w:rsid w:val="00703FE7"/>
    <w:rsid w:val="0070422C"/>
    <w:rsid w:val="007046CD"/>
    <w:rsid w:val="00704B76"/>
    <w:rsid w:val="00704EA8"/>
    <w:rsid w:val="0070517B"/>
    <w:rsid w:val="0070575F"/>
    <w:rsid w:val="00706131"/>
    <w:rsid w:val="00706178"/>
    <w:rsid w:val="007068C8"/>
    <w:rsid w:val="00706EB8"/>
    <w:rsid w:val="007077D5"/>
    <w:rsid w:val="00707DB8"/>
    <w:rsid w:val="007107CE"/>
    <w:rsid w:val="00711279"/>
    <w:rsid w:val="00711833"/>
    <w:rsid w:val="007132CD"/>
    <w:rsid w:val="00713306"/>
    <w:rsid w:val="007134B2"/>
    <w:rsid w:val="00713600"/>
    <w:rsid w:val="007138C6"/>
    <w:rsid w:val="0071448C"/>
    <w:rsid w:val="007144D6"/>
    <w:rsid w:val="00714590"/>
    <w:rsid w:val="00714B6C"/>
    <w:rsid w:val="00714BA1"/>
    <w:rsid w:val="00715A36"/>
    <w:rsid w:val="00715DFF"/>
    <w:rsid w:val="007168B1"/>
    <w:rsid w:val="007168D0"/>
    <w:rsid w:val="007168E9"/>
    <w:rsid w:val="00716958"/>
    <w:rsid w:val="00720130"/>
    <w:rsid w:val="0072055D"/>
    <w:rsid w:val="00720570"/>
    <w:rsid w:val="00720B9C"/>
    <w:rsid w:val="0072109C"/>
    <w:rsid w:val="0072228B"/>
    <w:rsid w:val="00724163"/>
    <w:rsid w:val="00725672"/>
    <w:rsid w:val="00725DE7"/>
    <w:rsid w:val="0072638E"/>
    <w:rsid w:val="0072700B"/>
    <w:rsid w:val="007275D4"/>
    <w:rsid w:val="0073035D"/>
    <w:rsid w:val="0073157A"/>
    <w:rsid w:val="0073206C"/>
    <w:rsid w:val="00732085"/>
    <w:rsid w:val="00732AE8"/>
    <w:rsid w:val="00732D84"/>
    <w:rsid w:val="00734295"/>
    <w:rsid w:val="00734E17"/>
    <w:rsid w:val="00737385"/>
    <w:rsid w:val="007378EA"/>
    <w:rsid w:val="0074012A"/>
    <w:rsid w:val="00740A2D"/>
    <w:rsid w:val="007417F9"/>
    <w:rsid w:val="00741B3D"/>
    <w:rsid w:val="00742DA1"/>
    <w:rsid w:val="00743817"/>
    <w:rsid w:val="007441D9"/>
    <w:rsid w:val="007457E0"/>
    <w:rsid w:val="00745977"/>
    <w:rsid w:val="00745A91"/>
    <w:rsid w:val="00746246"/>
    <w:rsid w:val="007462CF"/>
    <w:rsid w:val="00746380"/>
    <w:rsid w:val="0074719B"/>
    <w:rsid w:val="0074795E"/>
    <w:rsid w:val="00747A7A"/>
    <w:rsid w:val="00750531"/>
    <w:rsid w:val="00750AF0"/>
    <w:rsid w:val="00750CCA"/>
    <w:rsid w:val="00751302"/>
    <w:rsid w:val="007514C9"/>
    <w:rsid w:val="007522B3"/>
    <w:rsid w:val="0075323F"/>
    <w:rsid w:val="0075397E"/>
    <w:rsid w:val="00753D9C"/>
    <w:rsid w:val="007543FB"/>
    <w:rsid w:val="007550AE"/>
    <w:rsid w:val="00755393"/>
    <w:rsid w:val="00757898"/>
    <w:rsid w:val="00757D95"/>
    <w:rsid w:val="00760248"/>
    <w:rsid w:val="007605F5"/>
    <w:rsid w:val="0076149D"/>
    <w:rsid w:val="00761D00"/>
    <w:rsid w:val="007622A4"/>
    <w:rsid w:val="00763BAF"/>
    <w:rsid w:val="00763EFC"/>
    <w:rsid w:val="0076495D"/>
    <w:rsid w:val="00765054"/>
    <w:rsid w:val="007657AD"/>
    <w:rsid w:val="00766888"/>
    <w:rsid w:val="00767E72"/>
    <w:rsid w:val="0077077B"/>
    <w:rsid w:val="00771E26"/>
    <w:rsid w:val="00772948"/>
    <w:rsid w:val="00772987"/>
    <w:rsid w:val="00772C6F"/>
    <w:rsid w:val="00773898"/>
    <w:rsid w:val="00774881"/>
    <w:rsid w:val="00775ACD"/>
    <w:rsid w:val="007761FF"/>
    <w:rsid w:val="00776566"/>
    <w:rsid w:val="00776B14"/>
    <w:rsid w:val="007776C2"/>
    <w:rsid w:val="00780AAD"/>
    <w:rsid w:val="00780DEA"/>
    <w:rsid w:val="00780E6D"/>
    <w:rsid w:val="007813D0"/>
    <w:rsid w:val="00781447"/>
    <w:rsid w:val="007823FF"/>
    <w:rsid w:val="0078346D"/>
    <w:rsid w:val="00784CB4"/>
    <w:rsid w:val="0078524B"/>
    <w:rsid w:val="00785991"/>
    <w:rsid w:val="00785BA0"/>
    <w:rsid w:val="00786397"/>
    <w:rsid w:val="00786413"/>
    <w:rsid w:val="00786517"/>
    <w:rsid w:val="00786C97"/>
    <w:rsid w:val="00786D09"/>
    <w:rsid w:val="007870B9"/>
    <w:rsid w:val="007872B9"/>
    <w:rsid w:val="007873C6"/>
    <w:rsid w:val="00787601"/>
    <w:rsid w:val="00787904"/>
    <w:rsid w:val="00787D93"/>
    <w:rsid w:val="0079060B"/>
    <w:rsid w:val="00790614"/>
    <w:rsid w:val="0079143E"/>
    <w:rsid w:val="00791B3A"/>
    <w:rsid w:val="0079225B"/>
    <w:rsid w:val="007931AE"/>
    <w:rsid w:val="00793441"/>
    <w:rsid w:val="0079458A"/>
    <w:rsid w:val="00794BEF"/>
    <w:rsid w:val="00795A47"/>
    <w:rsid w:val="00795D82"/>
    <w:rsid w:val="00795F6A"/>
    <w:rsid w:val="00796306"/>
    <w:rsid w:val="007A0656"/>
    <w:rsid w:val="007A0994"/>
    <w:rsid w:val="007A0E55"/>
    <w:rsid w:val="007A10A5"/>
    <w:rsid w:val="007A16ED"/>
    <w:rsid w:val="007A1C31"/>
    <w:rsid w:val="007A2D7C"/>
    <w:rsid w:val="007A3446"/>
    <w:rsid w:val="007A3FE1"/>
    <w:rsid w:val="007A4211"/>
    <w:rsid w:val="007A44FE"/>
    <w:rsid w:val="007A552F"/>
    <w:rsid w:val="007A562E"/>
    <w:rsid w:val="007A576C"/>
    <w:rsid w:val="007A5E55"/>
    <w:rsid w:val="007A60E6"/>
    <w:rsid w:val="007A7056"/>
    <w:rsid w:val="007A799D"/>
    <w:rsid w:val="007A7D12"/>
    <w:rsid w:val="007B0AC0"/>
    <w:rsid w:val="007B0F79"/>
    <w:rsid w:val="007B1A8C"/>
    <w:rsid w:val="007B20A8"/>
    <w:rsid w:val="007B20EF"/>
    <w:rsid w:val="007B267E"/>
    <w:rsid w:val="007B2D7A"/>
    <w:rsid w:val="007B2F53"/>
    <w:rsid w:val="007B3226"/>
    <w:rsid w:val="007B413D"/>
    <w:rsid w:val="007B4433"/>
    <w:rsid w:val="007B4B93"/>
    <w:rsid w:val="007B50A9"/>
    <w:rsid w:val="007B67B7"/>
    <w:rsid w:val="007B735B"/>
    <w:rsid w:val="007B7F61"/>
    <w:rsid w:val="007C009C"/>
    <w:rsid w:val="007C00D9"/>
    <w:rsid w:val="007C021B"/>
    <w:rsid w:val="007C0DA1"/>
    <w:rsid w:val="007C1CC6"/>
    <w:rsid w:val="007C1F5C"/>
    <w:rsid w:val="007C2103"/>
    <w:rsid w:val="007C2AE0"/>
    <w:rsid w:val="007C2DAB"/>
    <w:rsid w:val="007C3454"/>
    <w:rsid w:val="007C4574"/>
    <w:rsid w:val="007C505C"/>
    <w:rsid w:val="007C5B81"/>
    <w:rsid w:val="007C60DC"/>
    <w:rsid w:val="007C6117"/>
    <w:rsid w:val="007C6BEE"/>
    <w:rsid w:val="007C6C2B"/>
    <w:rsid w:val="007C6F6C"/>
    <w:rsid w:val="007C779D"/>
    <w:rsid w:val="007D0FEC"/>
    <w:rsid w:val="007D192E"/>
    <w:rsid w:val="007D24F4"/>
    <w:rsid w:val="007D351B"/>
    <w:rsid w:val="007D3790"/>
    <w:rsid w:val="007D3F54"/>
    <w:rsid w:val="007D4492"/>
    <w:rsid w:val="007D46E7"/>
    <w:rsid w:val="007D5C8D"/>
    <w:rsid w:val="007D60BB"/>
    <w:rsid w:val="007D60CE"/>
    <w:rsid w:val="007D689A"/>
    <w:rsid w:val="007D7CA7"/>
    <w:rsid w:val="007E0C46"/>
    <w:rsid w:val="007E26A2"/>
    <w:rsid w:val="007E297D"/>
    <w:rsid w:val="007E3012"/>
    <w:rsid w:val="007E4AF8"/>
    <w:rsid w:val="007E4EEF"/>
    <w:rsid w:val="007E4F1D"/>
    <w:rsid w:val="007E56C6"/>
    <w:rsid w:val="007E5966"/>
    <w:rsid w:val="007E59BA"/>
    <w:rsid w:val="007E6420"/>
    <w:rsid w:val="007E7037"/>
    <w:rsid w:val="007E73FF"/>
    <w:rsid w:val="007F0500"/>
    <w:rsid w:val="007F0508"/>
    <w:rsid w:val="007F078C"/>
    <w:rsid w:val="007F09E3"/>
    <w:rsid w:val="007F113E"/>
    <w:rsid w:val="007F1E94"/>
    <w:rsid w:val="007F2199"/>
    <w:rsid w:val="007F2509"/>
    <w:rsid w:val="007F3664"/>
    <w:rsid w:val="007F3D42"/>
    <w:rsid w:val="007F4702"/>
    <w:rsid w:val="007F4CC5"/>
    <w:rsid w:val="007F5F54"/>
    <w:rsid w:val="007F628D"/>
    <w:rsid w:val="007F72ED"/>
    <w:rsid w:val="007F73EF"/>
    <w:rsid w:val="007F7608"/>
    <w:rsid w:val="007F76D0"/>
    <w:rsid w:val="007F7B9C"/>
    <w:rsid w:val="008019FE"/>
    <w:rsid w:val="0080212F"/>
    <w:rsid w:val="008021FC"/>
    <w:rsid w:val="00802416"/>
    <w:rsid w:val="00802918"/>
    <w:rsid w:val="00802C93"/>
    <w:rsid w:val="00803EEF"/>
    <w:rsid w:val="00804CAC"/>
    <w:rsid w:val="00804D71"/>
    <w:rsid w:val="00805250"/>
    <w:rsid w:val="00805AA0"/>
    <w:rsid w:val="00806070"/>
    <w:rsid w:val="00806457"/>
    <w:rsid w:val="008068D5"/>
    <w:rsid w:val="00810006"/>
    <w:rsid w:val="00810738"/>
    <w:rsid w:val="00811465"/>
    <w:rsid w:val="0081352E"/>
    <w:rsid w:val="00813F88"/>
    <w:rsid w:val="0081400D"/>
    <w:rsid w:val="008142B8"/>
    <w:rsid w:val="00814BFF"/>
    <w:rsid w:val="00814F82"/>
    <w:rsid w:val="0081623B"/>
    <w:rsid w:val="00816248"/>
    <w:rsid w:val="008175CF"/>
    <w:rsid w:val="00817954"/>
    <w:rsid w:val="00817A65"/>
    <w:rsid w:val="00817C1A"/>
    <w:rsid w:val="0082079A"/>
    <w:rsid w:val="0082092B"/>
    <w:rsid w:val="0082106C"/>
    <w:rsid w:val="00821BF1"/>
    <w:rsid w:val="0082214F"/>
    <w:rsid w:val="008225F0"/>
    <w:rsid w:val="0082298C"/>
    <w:rsid w:val="0082314C"/>
    <w:rsid w:val="0082421F"/>
    <w:rsid w:val="0082460E"/>
    <w:rsid w:val="00824B0F"/>
    <w:rsid w:val="00825012"/>
    <w:rsid w:val="0082544B"/>
    <w:rsid w:val="00826293"/>
    <w:rsid w:val="0083046B"/>
    <w:rsid w:val="00830649"/>
    <w:rsid w:val="00831443"/>
    <w:rsid w:val="00831B58"/>
    <w:rsid w:val="00832C77"/>
    <w:rsid w:val="008331B5"/>
    <w:rsid w:val="00833D33"/>
    <w:rsid w:val="00833EC0"/>
    <w:rsid w:val="00833F16"/>
    <w:rsid w:val="008346DC"/>
    <w:rsid w:val="00834839"/>
    <w:rsid w:val="00834E2C"/>
    <w:rsid w:val="00835C58"/>
    <w:rsid w:val="00835EA0"/>
    <w:rsid w:val="008361AD"/>
    <w:rsid w:val="00840FEC"/>
    <w:rsid w:val="00841A24"/>
    <w:rsid w:val="008423C1"/>
    <w:rsid w:val="0084245A"/>
    <w:rsid w:val="00842EBF"/>
    <w:rsid w:val="00843B31"/>
    <w:rsid w:val="0084427A"/>
    <w:rsid w:val="0084479D"/>
    <w:rsid w:val="00844DC6"/>
    <w:rsid w:val="00845010"/>
    <w:rsid w:val="00845092"/>
    <w:rsid w:val="00845773"/>
    <w:rsid w:val="0084580B"/>
    <w:rsid w:val="00845E08"/>
    <w:rsid w:val="00846093"/>
    <w:rsid w:val="00846EE6"/>
    <w:rsid w:val="00847115"/>
    <w:rsid w:val="008506A7"/>
    <w:rsid w:val="0085086F"/>
    <w:rsid w:val="00850FD0"/>
    <w:rsid w:val="008510F5"/>
    <w:rsid w:val="0085121E"/>
    <w:rsid w:val="008514F1"/>
    <w:rsid w:val="008515C6"/>
    <w:rsid w:val="00851B61"/>
    <w:rsid w:val="0085260F"/>
    <w:rsid w:val="00852633"/>
    <w:rsid w:val="008548A7"/>
    <w:rsid w:val="00854A72"/>
    <w:rsid w:val="00854E61"/>
    <w:rsid w:val="008552FB"/>
    <w:rsid w:val="0085542E"/>
    <w:rsid w:val="00855D2A"/>
    <w:rsid w:val="00856519"/>
    <w:rsid w:val="00857E05"/>
    <w:rsid w:val="00860109"/>
    <w:rsid w:val="008610AC"/>
    <w:rsid w:val="008611D3"/>
    <w:rsid w:val="00861947"/>
    <w:rsid w:val="00862659"/>
    <w:rsid w:val="00862CA6"/>
    <w:rsid w:val="0086344B"/>
    <w:rsid w:val="008647A4"/>
    <w:rsid w:val="0086522A"/>
    <w:rsid w:val="008655A8"/>
    <w:rsid w:val="0086638E"/>
    <w:rsid w:val="00866514"/>
    <w:rsid w:val="008705CF"/>
    <w:rsid w:val="00871F12"/>
    <w:rsid w:val="00873366"/>
    <w:rsid w:val="008737D1"/>
    <w:rsid w:val="00873A27"/>
    <w:rsid w:val="00873FE5"/>
    <w:rsid w:val="008752F5"/>
    <w:rsid w:val="00875FC9"/>
    <w:rsid w:val="00876249"/>
    <w:rsid w:val="00876F0A"/>
    <w:rsid w:val="00881070"/>
    <w:rsid w:val="00881941"/>
    <w:rsid w:val="00882323"/>
    <w:rsid w:val="00882A3F"/>
    <w:rsid w:val="0088315C"/>
    <w:rsid w:val="008835C2"/>
    <w:rsid w:val="008844EA"/>
    <w:rsid w:val="008855A7"/>
    <w:rsid w:val="008855B5"/>
    <w:rsid w:val="00885720"/>
    <w:rsid w:val="0088618D"/>
    <w:rsid w:val="008873DD"/>
    <w:rsid w:val="008876E1"/>
    <w:rsid w:val="008877C2"/>
    <w:rsid w:val="00890006"/>
    <w:rsid w:val="008906CD"/>
    <w:rsid w:val="00890EFE"/>
    <w:rsid w:val="008913C0"/>
    <w:rsid w:val="008922A7"/>
    <w:rsid w:val="008925BC"/>
    <w:rsid w:val="00892AF9"/>
    <w:rsid w:val="00892E99"/>
    <w:rsid w:val="0089316F"/>
    <w:rsid w:val="008931D2"/>
    <w:rsid w:val="008940D1"/>
    <w:rsid w:val="00895562"/>
    <w:rsid w:val="008960FD"/>
    <w:rsid w:val="00896313"/>
    <w:rsid w:val="00897405"/>
    <w:rsid w:val="008A1A1B"/>
    <w:rsid w:val="008A1A90"/>
    <w:rsid w:val="008A1F56"/>
    <w:rsid w:val="008A20AB"/>
    <w:rsid w:val="008A2176"/>
    <w:rsid w:val="008A21D3"/>
    <w:rsid w:val="008A2500"/>
    <w:rsid w:val="008A2ADB"/>
    <w:rsid w:val="008A2B06"/>
    <w:rsid w:val="008A2B61"/>
    <w:rsid w:val="008A31EA"/>
    <w:rsid w:val="008A326F"/>
    <w:rsid w:val="008A3284"/>
    <w:rsid w:val="008A32B2"/>
    <w:rsid w:val="008A3857"/>
    <w:rsid w:val="008A38DC"/>
    <w:rsid w:val="008A4600"/>
    <w:rsid w:val="008A4815"/>
    <w:rsid w:val="008A5010"/>
    <w:rsid w:val="008A501D"/>
    <w:rsid w:val="008A530A"/>
    <w:rsid w:val="008A53AF"/>
    <w:rsid w:val="008A61F2"/>
    <w:rsid w:val="008A64BF"/>
    <w:rsid w:val="008A65BA"/>
    <w:rsid w:val="008A71A4"/>
    <w:rsid w:val="008A736D"/>
    <w:rsid w:val="008B0F62"/>
    <w:rsid w:val="008B139A"/>
    <w:rsid w:val="008B1CAD"/>
    <w:rsid w:val="008B1F90"/>
    <w:rsid w:val="008B2178"/>
    <w:rsid w:val="008B29D0"/>
    <w:rsid w:val="008B2CC6"/>
    <w:rsid w:val="008B3411"/>
    <w:rsid w:val="008B3773"/>
    <w:rsid w:val="008B456B"/>
    <w:rsid w:val="008B4DD5"/>
    <w:rsid w:val="008B6049"/>
    <w:rsid w:val="008B6D2E"/>
    <w:rsid w:val="008B7261"/>
    <w:rsid w:val="008B7284"/>
    <w:rsid w:val="008B744A"/>
    <w:rsid w:val="008B755C"/>
    <w:rsid w:val="008C0162"/>
    <w:rsid w:val="008C04C5"/>
    <w:rsid w:val="008C06C5"/>
    <w:rsid w:val="008C12D6"/>
    <w:rsid w:val="008C1382"/>
    <w:rsid w:val="008C1850"/>
    <w:rsid w:val="008C263B"/>
    <w:rsid w:val="008C4583"/>
    <w:rsid w:val="008C4948"/>
    <w:rsid w:val="008C536A"/>
    <w:rsid w:val="008C5847"/>
    <w:rsid w:val="008C61FC"/>
    <w:rsid w:val="008C65E0"/>
    <w:rsid w:val="008C6C68"/>
    <w:rsid w:val="008D06D1"/>
    <w:rsid w:val="008D0C7E"/>
    <w:rsid w:val="008D1BB2"/>
    <w:rsid w:val="008D1EC2"/>
    <w:rsid w:val="008D223C"/>
    <w:rsid w:val="008D2271"/>
    <w:rsid w:val="008D3373"/>
    <w:rsid w:val="008D3C92"/>
    <w:rsid w:val="008D5391"/>
    <w:rsid w:val="008D5678"/>
    <w:rsid w:val="008D5D0D"/>
    <w:rsid w:val="008D616E"/>
    <w:rsid w:val="008D6238"/>
    <w:rsid w:val="008D64A0"/>
    <w:rsid w:val="008D78A5"/>
    <w:rsid w:val="008E02C3"/>
    <w:rsid w:val="008E0B14"/>
    <w:rsid w:val="008E0D4E"/>
    <w:rsid w:val="008E10DD"/>
    <w:rsid w:val="008E122B"/>
    <w:rsid w:val="008E1A07"/>
    <w:rsid w:val="008E229E"/>
    <w:rsid w:val="008E2B11"/>
    <w:rsid w:val="008E3527"/>
    <w:rsid w:val="008E433E"/>
    <w:rsid w:val="008E4EE2"/>
    <w:rsid w:val="008E5FFD"/>
    <w:rsid w:val="008E63F1"/>
    <w:rsid w:val="008E7C01"/>
    <w:rsid w:val="008F0CD3"/>
    <w:rsid w:val="008F0DF0"/>
    <w:rsid w:val="008F10B6"/>
    <w:rsid w:val="008F2167"/>
    <w:rsid w:val="008F2F2F"/>
    <w:rsid w:val="008F2F53"/>
    <w:rsid w:val="008F4727"/>
    <w:rsid w:val="008F493D"/>
    <w:rsid w:val="008F5422"/>
    <w:rsid w:val="008F5972"/>
    <w:rsid w:val="008F6E85"/>
    <w:rsid w:val="008F740E"/>
    <w:rsid w:val="008F7898"/>
    <w:rsid w:val="008F7BE4"/>
    <w:rsid w:val="00900E5C"/>
    <w:rsid w:val="00901BC3"/>
    <w:rsid w:val="00901CBD"/>
    <w:rsid w:val="00902038"/>
    <w:rsid w:val="00902824"/>
    <w:rsid w:val="00903801"/>
    <w:rsid w:val="00903B20"/>
    <w:rsid w:val="00904AA6"/>
    <w:rsid w:val="009053B0"/>
    <w:rsid w:val="00905631"/>
    <w:rsid w:val="0090582F"/>
    <w:rsid w:val="009063EA"/>
    <w:rsid w:val="0090783E"/>
    <w:rsid w:val="00907CCE"/>
    <w:rsid w:val="0091012E"/>
    <w:rsid w:val="00910FF4"/>
    <w:rsid w:val="0091125E"/>
    <w:rsid w:val="00911CD0"/>
    <w:rsid w:val="00912BD1"/>
    <w:rsid w:val="009143C5"/>
    <w:rsid w:val="009154A8"/>
    <w:rsid w:val="00915F53"/>
    <w:rsid w:val="00917082"/>
    <w:rsid w:val="009178B3"/>
    <w:rsid w:val="00917CE6"/>
    <w:rsid w:val="00920EFA"/>
    <w:rsid w:val="00920F41"/>
    <w:rsid w:val="009210DE"/>
    <w:rsid w:val="00921618"/>
    <w:rsid w:val="00921C77"/>
    <w:rsid w:val="00922703"/>
    <w:rsid w:val="00923658"/>
    <w:rsid w:val="00924B32"/>
    <w:rsid w:val="009260BE"/>
    <w:rsid w:val="00926440"/>
    <w:rsid w:val="00926A3E"/>
    <w:rsid w:val="009279F7"/>
    <w:rsid w:val="00927D7B"/>
    <w:rsid w:val="00930C85"/>
    <w:rsid w:val="00931AD8"/>
    <w:rsid w:val="009321AE"/>
    <w:rsid w:val="00932F5E"/>
    <w:rsid w:val="00934D3E"/>
    <w:rsid w:val="009350E6"/>
    <w:rsid w:val="009353A8"/>
    <w:rsid w:val="00935A57"/>
    <w:rsid w:val="0093627D"/>
    <w:rsid w:val="0093776A"/>
    <w:rsid w:val="00937F34"/>
    <w:rsid w:val="0094030C"/>
    <w:rsid w:val="009403CA"/>
    <w:rsid w:val="00940E87"/>
    <w:rsid w:val="00941412"/>
    <w:rsid w:val="00941A1C"/>
    <w:rsid w:val="00941D84"/>
    <w:rsid w:val="00942606"/>
    <w:rsid w:val="00943386"/>
    <w:rsid w:val="00943566"/>
    <w:rsid w:val="00943F06"/>
    <w:rsid w:val="009450BC"/>
    <w:rsid w:val="0094533B"/>
    <w:rsid w:val="0094598A"/>
    <w:rsid w:val="00945AEF"/>
    <w:rsid w:val="00945DF3"/>
    <w:rsid w:val="00946135"/>
    <w:rsid w:val="00946D16"/>
    <w:rsid w:val="009508DE"/>
    <w:rsid w:val="009511A4"/>
    <w:rsid w:val="00951BBC"/>
    <w:rsid w:val="00951C58"/>
    <w:rsid w:val="00951EA9"/>
    <w:rsid w:val="00952133"/>
    <w:rsid w:val="00953F3C"/>
    <w:rsid w:val="00954394"/>
    <w:rsid w:val="009549D6"/>
    <w:rsid w:val="00955280"/>
    <w:rsid w:val="00955A68"/>
    <w:rsid w:val="0095620E"/>
    <w:rsid w:val="009566C8"/>
    <w:rsid w:val="0095673F"/>
    <w:rsid w:val="00957025"/>
    <w:rsid w:val="00957545"/>
    <w:rsid w:val="00957AA5"/>
    <w:rsid w:val="00957BB8"/>
    <w:rsid w:val="009603D1"/>
    <w:rsid w:val="00960699"/>
    <w:rsid w:val="00960793"/>
    <w:rsid w:val="009614F6"/>
    <w:rsid w:val="00961A8E"/>
    <w:rsid w:val="00962A34"/>
    <w:rsid w:val="009630E0"/>
    <w:rsid w:val="0096337C"/>
    <w:rsid w:val="00964425"/>
    <w:rsid w:val="009645FB"/>
    <w:rsid w:val="00964BFE"/>
    <w:rsid w:val="00964CAD"/>
    <w:rsid w:val="00964CC3"/>
    <w:rsid w:val="0096625C"/>
    <w:rsid w:val="009665AD"/>
    <w:rsid w:val="00966736"/>
    <w:rsid w:val="00966963"/>
    <w:rsid w:val="00966C29"/>
    <w:rsid w:val="00967926"/>
    <w:rsid w:val="00967CE9"/>
    <w:rsid w:val="00970676"/>
    <w:rsid w:val="0097203C"/>
    <w:rsid w:val="00972F19"/>
    <w:rsid w:val="009738BE"/>
    <w:rsid w:val="0097413D"/>
    <w:rsid w:val="00975550"/>
    <w:rsid w:val="009755B3"/>
    <w:rsid w:val="00977613"/>
    <w:rsid w:val="00977C07"/>
    <w:rsid w:val="00977F25"/>
    <w:rsid w:val="00981460"/>
    <w:rsid w:val="0098170A"/>
    <w:rsid w:val="00981953"/>
    <w:rsid w:val="00981DFB"/>
    <w:rsid w:val="009834C8"/>
    <w:rsid w:val="00983AF6"/>
    <w:rsid w:val="00986FBF"/>
    <w:rsid w:val="009871D1"/>
    <w:rsid w:val="00987642"/>
    <w:rsid w:val="00987707"/>
    <w:rsid w:val="00987CD5"/>
    <w:rsid w:val="00990F7C"/>
    <w:rsid w:val="00991179"/>
    <w:rsid w:val="0099130C"/>
    <w:rsid w:val="009926BA"/>
    <w:rsid w:val="00992E25"/>
    <w:rsid w:val="00992FAA"/>
    <w:rsid w:val="009934C4"/>
    <w:rsid w:val="0099449C"/>
    <w:rsid w:val="009948E1"/>
    <w:rsid w:val="009952AA"/>
    <w:rsid w:val="0099531E"/>
    <w:rsid w:val="009961C3"/>
    <w:rsid w:val="009969B2"/>
    <w:rsid w:val="009A0212"/>
    <w:rsid w:val="009A1045"/>
    <w:rsid w:val="009A12C6"/>
    <w:rsid w:val="009A1F1F"/>
    <w:rsid w:val="009A2982"/>
    <w:rsid w:val="009A318A"/>
    <w:rsid w:val="009A34F7"/>
    <w:rsid w:val="009A3FEF"/>
    <w:rsid w:val="009A43FE"/>
    <w:rsid w:val="009A4AAD"/>
    <w:rsid w:val="009A4AB7"/>
    <w:rsid w:val="009A5039"/>
    <w:rsid w:val="009A7A0B"/>
    <w:rsid w:val="009B00DC"/>
    <w:rsid w:val="009B04AC"/>
    <w:rsid w:val="009B1B75"/>
    <w:rsid w:val="009B1EE0"/>
    <w:rsid w:val="009B237D"/>
    <w:rsid w:val="009B24C6"/>
    <w:rsid w:val="009B27BC"/>
    <w:rsid w:val="009B29A4"/>
    <w:rsid w:val="009B2C29"/>
    <w:rsid w:val="009B48B0"/>
    <w:rsid w:val="009B4BDE"/>
    <w:rsid w:val="009B5355"/>
    <w:rsid w:val="009B5CBF"/>
    <w:rsid w:val="009B5FE7"/>
    <w:rsid w:val="009B6C2B"/>
    <w:rsid w:val="009B700C"/>
    <w:rsid w:val="009C01A3"/>
    <w:rsid w:val="009C02D2"/>
    <w:rsid w:val="009C0672"/>
    <w:rsid w:val="009C091C"/>
    <w:rsid w:val="009C0BC6"/>
    <w:rsid w:val="009C15A0"/>
    <w:rsid w:val="009C1E99"/>
    <w:rsid w:val="009C23DA"/>
    <w:rsid w:val="009C2B04"/>
    <w:rsid w:val="009C32B2"/>
    <w:rsid w:val="009C4088"/>
    <w:rsid w:val="009C4FC1"/>
    <w:rsid w:val="009C4FDF"/>
    <w:rsid w:val="009C50BF"/>
    <w:rsid w:val="009C5364"/>
    <w:rsid w:val="009C56F7"/>
    <w:rsid w:val="009C6F09"/>
    <w:rsid w:val="009D1569"/>
    <w:rsid w:val="009D24D7"/>
    <w:rsid w:val="009D2575"/>
    <w:rsid w:val="009D27D1"/>
    <w:rsid w:val="009D41D1"/>
    <w:rsid w:val="009D4CC6"/>
    <w:rsid w:val="009D621C"/>
    <w:rsid w:val="009D7F8D"/>
    <w:rsid w:val="009E1294"/>
    <w:rsid w:val="009E1BA0"/>
    <w:rsid w:val="009E1DCF"/>
    <w:rsid w:val="009E1F22"/>
    <w:rsid w:val="009E22B4"/>
    <w:rsid w:val="009E2EF4"/>
    <w:rsid w:val="009E4B13"/>
    <w:rsid w:val="009E4CD4"/>
    <w:rsid w:val="009E517A"/>
    <w:rsid w:val="009E5453"/>
    <w:rsid w:val="009E5BB4"/>
    <w:rsid w:val="009E60A7"/>
    <w:rsid w:val="009E60B4"/>
    <w:rsid w:val="009E7320"/>
    <w:rsid w:val="009E749A"/>
    <w:rsid w:val="009F2997"/>
    <w:rsid w:val="009F2A2E"/>
    <w:rsid w:val="009F2B4A"/>
    <w:rsid w:val="009F2C30"/>
    <w:rsid w:val="009F2ED5"/>
    <w:rsid w:val="009F30EC"/>
    <w:rsid w:val="009F343F"/>
    <w:rsid w:val="009F4285"/>
    <w:rsid w:val="009F45BE"/>
    <w:rsid w:val="009F59A2"/>
    <w:rsid w:val="009F5F48"/>
    <w:rsid w:val="009F6612"/>
    <w:rsid w:val="009F66ED"/>
    <w:rsid w:val="009F6DE6"/>
    <w:rsid w:val="009F7788"/>
    <w:rsid w:val="009F7B7A"/>
    <w:rsid w:val="00A0003B"/>
    <w:rsid w:val="00A001E1"/>
    <w:rsid w:val="00A01FB4"/>
    <w:rsid w:val="00A020E4"/>
    <w:rsid w:val="00A0334E"/>
    <w:rsid w:val="00A03B07"/>
    <w:rsid w:val="00A03DEF"/>
    <w:rsid w:val="00A04268"/>
    <w:rsid w:val="00A04482"/>
    <w:rsid w:val="00A04A86"/>
    <w:rsid w:val="00A05DBD"/>
    <w:rsid w:val="00A06BDB"/>
    <w:rsid w:val="00A10014"/>
    <w:rsid w:val="00A1041B"/>
    <w:rsid w:val="00A10972"/>
    <w:rsid w:val="00A109EA"/>
    <w:rsid w:val="00A10C8F"/>
    <w:rsid w:val="00A112CA"/>
    <w:rsid w:val="00A114A7"/>
    <w:rsid w:val="00A11EE1"/>
    <w:rsid w:val="00A122EC"/>
    <w:rsid w:val="00A12904"/>
    <w:rsid w:val="00A12A5A"/>
    <w:rsid w:val="00A13EC0"/>
    <w:rsid w:val="00A14D33"/>
    <w:rsid w:val="00A14DA3"/>
    <w:rsid w:val="00A1568F"/>
    <w:rsid w:val="00A1643D"/>
    <w:rsid w:val="00A16C2F"/>
    <w:rsid w:val="00A173DD"/>
    <w:rsid w:val="00A176CF"/>
    <w:rsid w:val="00A17C6D"/>
    <w:rsid w:val="00A2029C"/>
    <w:rsid w:val="00A21E6A"/>
    <w:rsid w:val="00A227E6"/>
    <w:rsid w:val="00A22E76"/>
    <w:rsid w:val="00A22FFF"/>
    <w:rsid w:val="00A234A8"/>
    <w:rsid w:val="00A2395E"/>
    <w:rsid w:val="00A247AE"/>
    <w:rsid w:val="00A2512F"/>
    <w:rsid w:val="00A251A4"/>
    <w:rsid w:val="00A254A8"/>
    <w:rsid w:val="00A2604E"/>
    <w:rsid w:val="00A27653"/>
    <w:rsid w:val="00A30A8C"/>
    <w:rsid w:val="00A30E8B"/>
    <w:rsid w:val="00A31B5C"/>
    <w:rsid w:val="00A31EB6"/>
    <w:rsid w:val="00A31FD4"/>
    <w:rsid w:val="00A320B0"/>
    <w:rsid w:val="00A320C2"/>
    <w:rsid w:val="00A321E3"/>
    <w:rsid w:val="00A32A8C"/>
    <w:rsid w:val="00A32F55"/>
    <w:rsid w:val="00A34879"/>
    <w:rsid w:val="00A34A77"/>
    <w:rsid w:val="00A35446"/>
    <w:rsid w:val="00A36124"/>
    <w:rsid w:val="00A37379"/>
    <w:rsid w:val="00A404EA"/>
    <w:rsid w:val="00A408A3"/>
    <w:rsid w:val="00A4112B"/>
    <w:rsid w:val="00A42095"/>
    <w:rsid w:val="00A42879"/>
    <w:rsid w:val="00A42E17"/>
    <w:rsid w:val="00A43256"/>
    <w:rsid w:val="00A43497"/>
    <w:rsid w:val="00A43BE5"/>
    <w:rsid w:val="00A4508C"/>
    <w:rsid w:val="00A45737"/>
    <w:rsid w:val="00A45DA1"/>
    <w:rsid w:val="00A46079"/>
    <w:rsid w:val="00A460A8"/>
    <w:rsid w:val="00A47B29"/>
    <w:rsid w:val="00A47B9A"/>
    <w:rsid w:val="00A50DC0"/>
    <w:rsid w:val="00A50DC4"/>
    <w:rsid w:val="00A510EF"/>
    <w:rsid w:val="00A52BD9"/>
    <w:rsid w:val="00A533A8"/>
    <w:rsid w:val="00A533FD"/>
    <w:rsid w:val="00A55612"/>
    <w:rsid w:val="00A55618"/>
    <w:rsid w:val="00A55A90"/>
    <w:rsid w:val="00A55FD2"/>
    <w:rsid w:val="00A5705C"/>
    <w:rsid w:val="00A57163"/>
    <w:rsid w:val="00A57485"/>
    <w:rsid w:val="00A57DB3"/>
    <w:rsid w:val="00A607ED"/>
    <w:rsid w:val="00A60B44"/>
    <w:rsid w:val="00A627F3"/>
    <w:rsid w:val="00A648F8"/>
    <w:rsid w:val="00A649F8"/>
    <w:rsid w:val="00A65589"/>
    <w:rsid w:val="00A65760"/>
    <w:rsid w:val="00A65AF0"/>
    <w:rsid w:val="00A65FAD"/>
    <w:rsid w:val="00A667C1"/>
    <w:rsid w:val="00A66905"/>
    <w:rsid w:val="00A67075"/>
    <w:rsid w:val="00A673D4"/>
    <w:rsid w:val="00A6776B"/>
    <w:rsid w:val="00A67AB7"/>
    <w:rsid w:val="00A7078B"/>
    <w:rsid w:val="00A7080D"/>
    <w:rsid w:val="00A70923"/>
    <w:rsid w:val="00A7115B"/>
    <w:rsid w:val="00A71847"/>
    <w:rsid w:val="00A7197E"/>
    <w:rsid w:val="00A71D66"/>
    <w:rsid w:val="00A72C48"/>
    <w:rsid w:val="00A73005"/>
    <w:rsid w:val="00A7404E"/>
    <w:rsid w:val="00A74355"/>
    <w:rsid w:val="00A7443C"/>
    <w:rsid w:val="00A74EC0"/>
    <w:rsid w:val="00A75333"/>
    <w:rsid w:val="00A754DD"/>
    <w:rsid w:val="00A75EFF"/>
    <w:rsid w:val="00A76EBA"/>
    <w:rsid w:val="00A774AB"/>
    <w:rsid w:val="00A77E0A"/>
    <w:rsid w:val="00A8041C"/>
    <w:rsid w:val="00A805D5"/>
    <w:rsid w:val="00A8163D"/>
    <w:rsid w:val="00A83A28"/>
    <w:rsid w:val="00A84B10"/>
    <w:rsid w:val="00A853D3"/>
    <w:rsid w:val="00A85787"/>
    <w:rsid w:val="00A857DD"/>
    <w:rsid w:val="00A86367"/>
    <w:rsid w:val="00A86566"/>
    <w:rsid w:val="00A86EB5"/>
    <w:rsid w:val="00A87415"/>
    <w:rsid w:val="00A8763B"/>
    <w:rsid w:val="00A87B6C"/>
    <w:rsid w:val="00A9048C"/>
    <w:rsid w:val="00A917BC"/>
    <w:rsid w:val="00A919D9"/>
    <w:rsid w:val="00A92116"/>
    <w:rsid w:val="00A9307C"/>
    <w:rsid w:val="00A939C6"/>
    <w:rsid w:val="00A93EC0"/>
    <w:rsid w:val="00A940A2"/>
    <w:rsid w:val="00A94EC2"/>
    <w:rsid w:val="00A953C1"/>
    <w:rsid w:val="00A95ECE"/>
    <w:rsid w:val="00A971DB"/>
    <w:rsid w:val="00A974EF"/>
    <w:rsid w:val="00A97A46"/>
    <w:rsid w:val="00AA099D"/>
    <w:rsid w:val="00AA1230"/>
    <w:rsid w:val="00AA1E3F"/>
    <w:rsid w:val="00AA2D16"/>
    <w:rsid w:val="00AA31A2"/>
    <w:rsid w:val="00AA4343"/>
    <w:rsid w:val="00AA630C"/>
    <w:rsid w:val="00AA6545"/>
    <w:rsid w:val="00AB0045"/>
    <w:rsid w:val="00AB0F55"/>
    <w:rsid w:val="00AB1B4B"/>
    <w:rsid w:val="00AB275B"/>
    <w:rsid w:val="00AB3269"/>
    <w:rsid w:val="00AB3950"/>
    <w:rsid w:val="00AB3C3D"/>
    <w:rsid w:val="00AB4057"/>
    <w:rsid w:val="00AB489B"/>
    <w:rsid w:val="00AB4D18"/>
    <w:rsid w:val="00AB4FF1"/>
    <w:rsid w:val="00AB516B"/>
    <w:rsid w:val="00AB5942"/>
    <w:rsid w:val="00AB59A2"/>
    <w:rsid w:val="00AB59D4"/>
    <w:rsid w:val="00AB5D4F"/>
    <w:rsid w:val="00AB6039"/>
    <w:rsid w:val="00AB6315"/>
    <w:rsid w:val="00AB655F"/>
    <w:rsid w:val="00AB6AB7"/>
    <w:rsid w:val="00AB6DED"/>
    <w:rsid w:val="00AB7908"/>
    <w:rsid w:val="00AB7B76"/>
    <w:rsid w:val="00AC0399"/>
    <w:rsid w:val="00AC090F"/>
    <w:rsid w:val="00AC10A2"/>
    <w:rsid w:val="00AC1573"/>
    <w:rsid w:val="00AC17BF"/>
    <w:rsid w:val="00AC2B01"/>
    <w:rsid w:val="00AC3ECA"/>
    <w:rsid w:val="00AC412E"/>
    <w:rsid w:val="00AC43D8"/>
    <w:rsid w:val="00AC515D"/>
    <w:rsid w:val="00AC568B"/>
    <w:rsid w:val="00AC568E"/>
    <w:rsid w:val="00AC5709"/>
    <w:rsid w:val="00AC5DA9"/>
    <w:rsid w:val="00AC64AD"/>
    <w:rsid w:val="00AC64AF"/>
    <w:rsid w:val="00AC66BF"/>
    <w:rsid w:val="00AC6F13"/>
    <w:rsid w:val="00AC7478"/>
    <w:rsid w:val="00AC764E"/>
    <w:rsid w:val="00AC76C5"/>
    <w:rsid w:val="00AC7F09"/>
    <w:rsid w:val="00AD0620"/>
    <w:rsid w:val="00AD147A"/>
    <w:rsid w:val="00AD158B"/>
    <w:rsid w:val="00AD1E3D"/>
    <w:rsid w:val="00AD1F4B"/>
    <w:rsid w:val="00AD29E4"/>
    <w:rsid w:val="00AD2B33"/>
    <w:rsid w:val="00AD302D"/>
    <w:rsid w:val="00AD3562"/>
    <w:rsid w:val="00AD404B"/>
    <w:rsid w:val="00AD4569"/>
    <w:rsid w:val="00AD4AE9"/>
    <w:rsid w:val="00AD4DA9"/>
    <w:rsid w:val="00AD5DD0"/>
    <w:rsid w:val="00AD60AA"/>
    <w:rsid w:val="00AD6F9F"/>
    <w:rsid w:val="00AD76AC"/>
    <w:rsid w:val="00AE169D"/>
    <w:rsid w:val="00AE1CAA"/>
    <w:rsid w:val="00AE2602"/>
    <w:rsid w:val="00AE3091"/>
    <w:rsid w:val="00AE3FF8"/>
    <w:rsid w:val="00AE4734"/>
    <w:rsid w:val="00AE47CF"/>
    <w:rsid w:val="00AE5161"/>
    <w:rsid w:val="00AE5488"/>
    <w:rsid w:val="00AE5DD5"/>
    <w:rsid w:val="00AE60B7"/>
    <w:rsid w:val="00AE7661"/>
    <w:rsid w:val="00AE77BF"/>
    <w:rsid w:val="00AE7B74"/>
    <w:rsid w:val="00AE7CBB"/>
    <w:rsid w:val="00AF03BB"/>
    <w:rsid w:val="00AF1153"/>
    <w:rsid w:val="00AF1FA6"/>
    <w:rsid w:val="00AF1FA8"/>
    <w:rsid w:val="00AF2265"/>
    <w:rsid w:val="00AF2405"/>
    <w:rsid w:val="00AF3352"/>
    <w:rsid w:val="00AF352D"/>
    <w:rsid w:val="00AF4C99"/>
    <w:rsid w:val="00AF553A"/>
    <w:rsid w:val="00AF5E21"/>
    <w:rsid w:val="00AF694A"/>
    <w:rsid w:val="00AF69E9"/>
    <w:rsid w:val="00AF7760"/>
    <w:rsid w:val="00AF7880"/>
    <w:rsid w:val="00B00173"/>
    <w:rsid w:val="00B00FE7"/>
    <w:rsid w:val="00B01022"/>
    <w:rsid w:val="00B01866"/>
    <w:rsid w:val="00B0224E"/>
    <w:rsid w:val="00B02B82"/>
    <w:rsid w:val="00B0582E"/>
    <w:rsid w:val="00B06DF0"/>
    <w:rsid w:val="00B0775C"/>
    <w:rsid w:val="00B07F91"/>
    <w:rsid w:val="00B10641"/>
    <w:rsid w:val="00B10F1A"/>
    <w:rsid w:val="00B11460"/>
    <w:rsid w:val="00B11493"/>
    <w:rsid w:val="00B11ED7"/>
    <w:rsid w:val="00B12A42"/>
    <w:rsid w:val="00B131B7"/>
    <w:rsid w:val="00B1323E"/>
    <w:rsid w:val="00B13BE3"/>
    <w:rsid w:val="00B13C18"/>
    <w:rsid w:val="00B143C9"/>
    <w:rsid w:val="00B144BD"/>
    <w:rsid w:val="00B14EBB"/>
    <w:rsid w:val="00B1518A"/>
    <w:rsid w:val="00B15207"/>
    <w:rsid w:val="00B15824"/>
    <w:rsid w:val="00B15A6C"/>
    <w:rsid w:val="00B15CCB"/>
    <w:rsid w:val="00B1706C"/>
    <w:rsid w:val="00B17CC4"/>
    <w:rsid w:val="00B212CA"/>
    <w:rsid w:val="00B212F0"/>
    <w:rsid w:val="00B21381"/>
    <w:rsid w:val="00B21525"/>
    <w:rsid w:val="00B21665"/>
    <w:rsid w:val="00B22063"/>
    <w:rsid w:val="00B229D8"/>
    <w:rsid w:val="00B22D3E"/>
    <w:rsid w:val="00B268F6"/>
    <w:rsid w:val="00B2693A"/>
    <w:rsid w:val="00B27169"/>
    <w:rsid w:val="00B271D1"/>
    <w:rsid w:val="00B279E8"/>
    <w:rsid w:val="00B27B4F"/>
    <w:rsid w:val="00B30083"/>
    <w:rsid w:val="00B302FC"/>
    <w:rsid w:val="00B30AA6"/>
    <w:rsid w:val="00B31004"/>
    <w:rsid w:val="00B3156F"/>
    <w:rsid w:val="00B31C31"/>
    <w:rsid w:val="00B32CF5"/>
    <w:rsid w:val="00B331ED"/>
    <w:rsid w:val="00B332DA"/>
    <w:rsid w:val="00B3356E"/>
    <w:rsid w:val="00B33662"/>
    <w:rsid w:val="00B342A6"/>
    <w:rsid w:val="00B34B0D"/>
    <w:rsid w:val="00B35A33"/>
    <w:rsid w:val="00B35CAE"/>
    <w:rsid w:val="00B367C1"/>
    <w:rsid w:val="00B36A7A"/>
    <w:rsid w:val="00B36F11"/>
    <w:rsid w:val="00B40806"/>
    <w:rsid w:val="00B413AB"/>
    <w:rsid w:val="00B41B28"/>
    <w:rsid w:val="00B42542"/>
    <w:rsid w:val="00B429B5"/>
    <w:rsid w:val="00B42EC9"/>
    <w:rsid w:val="00B43330"/>
    <w:rsid w:val="00B437CB"/>
    <w:rsid w:val="00B43AC6"/>
    <w:rsid w:val="00B43E63"/>
    <w:rsid w:val="00B4482E"/>
    <w:rsid w:val="00B4492B"/>
    <w:rsid w:val="00B45B10"/>
    <w:rsid w:val="00B468AC"/>
    <w:rsid w:val="00B4699C"/>
    <w:rsid w:val="00B472EA"/>
    <w:rsid w:val="00B47A45"/>
    <w:rsid w:val="00B50D1B"/>
    <w:rsid w:val="00B50F60"/>
    <w:rsid w:val="00B53327"/>
    <w:rsid w:val="00B549E5"/>
    <w:rsid w:val="00B55085"/>
    <w:rsid w:val="00B5563B"/>
    <w:rsid w:val="00B557A6"/>
    <w:rsid w:val="00B55DA7"/>
    <w:rsid w:val="00B55E93"/>
    <w:rsid w:val="00B57582"/>
    <w:rsid w:val="00B5793C"/>
    <w:rsid w:val="00B57FEA"/>
    <w:rsid w:val="00B60F80"/>
    <w:rsid w:val="00B61332"/>
    <w:rsid w:val="00B61C59"/>
    <w:rsid w:val="00B6224D"/>
    <w:rsid w:val="00B638A4"/>
    <w:rsid w:val="00B63CB3"/>
    <w:rsid w:val="00B63E74"/>
    <w:rsid w:val="00B64045"/>
    <w:rsid w:val="00B64E04"/>
    <w:rsid w:val="00B64E1C"/>
    <w:rsid w:val="00B65B5F"/>
    <w:rsid w:val="00B668F7"/>
    <w:rsid w:val="00B67AB9"/>
    <w:rsid w:val="00B67E8D"/>
    <w:rsid w:val="00B70907"/>
    <w:rsid w:val="00B70CC2"/>
    <w:rsid w:val="00B71498"/>
    <w:rsid w:val="00B71738"/>
    <w:rsid w:val="00B72FBE"/>
    <w:rsid w:val="00B7379D"/>
    <w:rsid w:val="00B73D69"/>
    <w:rsid w:val="00B754D3"/>
    <w:rsid w:val="00B75649"/>
    <w:rsid w:val="00B768DB"/>
    <w:rsid w:val="00B76B53"/>
    <w:rsid w:val="00B7760D"/>
    <w:rsid w:val="00B77C7C"/>
    <w:rsid w:val="00B801FB"/>
    <w:rsid w:val="00B807F6"/>
    <w:rsid w:val="00B80B7D"/>
    <w:rsid w:val="00B81098"/>
    <w:rsid w:val="00B81792"/>
    <w:rsid w:val="00B82333"/>
    <w:rsid w:val="00B8271A"/>
    <w:rsid w:val="00B82817"/>
    <w:rsid w:val="00B82EE3"/>
    <w:rsid w:val="00B832C3"/>
    <w:rsid w:val="00B8358A"/>
    <w:rsid w:val="00B839B0"/>
    <w:rsid w:val="00B83A51"/>
    <w:rsid w:val="00B8505B"/>
    <w:rsid w:val="00B854C2"/>
    <w:rsid w:val="00B87466"/>
    <w:rsid w:val="00B87529"/>
    <w:rsid w:val="00B90A7E"/>
    <w:rsid w:val="00B90CC2"/>
    <w:rsid w:val="00B910CD"/>
    <w:rsid w:val="00B9154D"/>
    <w:rsid w:val="00B91819"/>
    <w:rsid w:val="00B91C8D"/>
    <w:rsid w:val="00B92C09"/>
    <w:rsid w:val="00B932AD"/>
    <w:rsid w:val="00B93897"/>
    <w:rsid w:val="00B94CDA"/>
    <w:rsid w:val="00B94CE2"/>
    <w:rsid w:val="00B9528F"/>
    <w:rsid w:val="00B9599B"/>
    <w:rsid w:val="00B96295"/>
    <w:rsid w:val="00B96491"/>
    <w:rsid w:val="00B97292"/>
    <w:rsid w:val="00BA02C0"/>
    <w:rsid w:val="00BA0A2F"/>
    <w:rsid w:val="00BA0C1C"/>
    <w:rsid w:val="00BA1B15"/>
    <w:rsid w:val="00BA2C6D"/>
    <w:rsid w:val="00BA36A9"/>
    <w:rsid w:val="00BA4E5C"/>
    <w:rsid w:val="00BA509F"/>
    <w:rsid w:val="00BA51B6"/>
    <w:rsid w:val="00BA5E20"/>
    <w:rsid w:val="00BA606E"/>
    <w:rsid w:val="00BA62F7"/>
    <w:rsid w:val="00BA67D6"/>
    <w:rsid w:val="00BA794E"/>
    <w:rsid w:val="00BB05F1"/>
    <w:rsid w:val="00BB0BF6"/>
    <w:rsid w:val="00BB2250"/>
    <w:rsid w:val="00BB2306"/>
    <w:rsid w:val="00BB23C6"/>
    <w:rsid w:val="00BB310D"/>
    <w:rsid w:val="00BB3F53"/>
    <w:rsid w:val="00BB5015"/>
    <w:rsid w:val="00BB5264"/>
    <w:rsid w:val="00BB646C"/>
    <w:rsid w:val="00BB6E90"/>
    <w:rsid w:val="00BB7A9D"/>
    <w:rsid w:val="00BB7F28"/>
    <w:rsid w:val="00BB7F96"/>
    <w:rsid w:val="00BC0874"/>
    <w:rsid w:val="00BC0BCC"/>
    <w:rsid w:val="00BC10D1"/>
    <w:rsid w:val="00BC1C4A"/>
    <w:rsid w:val="00BC2748"/>
    <w:rsid w:val="00BC3867"/>
    <w:rsid w:val="00BC3E76"/>
    <w:rsid w:val="00BC4004"/>
    <w:rsid w:val="00BC48F6"/>
    <w:rsid w:val="00BC4D82"/>
    <w:rsid w:val="00BC5771"/>
    <w:rsid w:val="00BC5DCD"/>
    <w:rsid w:val="00BC621B"/>
    <w:rsid w:val="00BC650D"/>
    <w:rsid w:val="00BC6E2D"/>
    <w:rsid w:val="00BC73A1"/>
    <w:rsid w:val="00BC752B"/>
    <w:rsid w:val="00BD0ADA"/>
    <w:rsid w:val="00BD0E8F"/>
    <w:rsid w:val="00BD103C"/>
    <w:rsid w:val="00BD10AA"/>
    <w:rsid w:val="00BD1141"/>
    <w:rsid w:val="00BD154D"/>
    <w:rsid w:val="00BD160D"/>
    <w:rsid w:val="00BD27FC"/>
    <w:rsid w:val="00BD31DB"/>
    <w:rsid w:val="00BD4030"/>
    <w:rsid w:val="00BD42E7"/>
    <w:rsid w:val="00BD4CD9"/>
    <w:rsid w:val="00BD4ED6"/>
    <w:rsid w:val="00BD4F99"/>
    <w:rsid w:val="00BD4FDB"/>
    <w:rsid w:val="00BD5C17"/>
    <w:rsid w:val="00BD6356"/>
    <w:rsid w:val="00BD72C1"/>
    <w:rsid w:val="00BD7B6A"/>
    <w:rsid w:val="00BE0121"/>
    <w:rsid w:val="00BE0961"/>
    <w:rsid w:val="00BE0D34"/>
    <w:rsid w:val="00BE16C7"/>
    <w:rsid w:val="00BE1E8E"/>
    <w:rsid w:val="00BE1FA1"/>
    <w:rsid w:val="00BE27CA"/>
    <w:rsid w:val="00BE33B6"/>
    <w:rsid w:val="00BE3566"/>
    <w:rsid w:val="00BE3C3B"/>
    <w:rsid w:val="00BE4179"/>
    <w:rsid w:val="00BE505D"/>
    <w:rsid w:val="00BE6522"/>
    <w:rsid w:val="00BE6950"/>
    <w:rsid w:val="00BE7201"/>
    <w:rsid w:val="00BE7A4E"/>
    <w:rsid w:val="00BE7E80"/>
    <w:rsid w:val="00BF0E21"/>
    <w:rsid w:val="00BF13BF"/>
    <w:rsid w:val="00BF3C14"/>
    <w:rsid w:val="00BF3C2A"/>
    <w:rsid w:val="00BF42C9"/>
    <w:rsid w:val="00BF52AD"/>
    <w:rsid w:val="00BF5C82"/>
    <w:rsid w:val="00BF758B"/>
    <w:rsid w:val="00BF77AA"/>
    <w:rsid w:val="00C008EB"/>
    <w:rsid w:val="00C012A0"/>
    <w:rsid w:val="00C02975"/>
    <w:rsid w:val="00C02AF0"/>
    <w:rsid w:val="00C042EF"/>
    <w:rsid w:val="00C045DD"/>
    <w:rsid w:val="00C05459"/>
    <w:rsid w:val="00C05838"/>
    <w:rsid w:val="00C05863"/>
    <w:rsid w:val="00C05B97"/>
    <w:rsid w:val="00C060DA"/>
    <w:rsid w:val="00C06328"/>
    <w:rsid w:val="00C075D1"/>
    <w:rsid w:val="00C0795A"/>
    <w:rsid w:val="00C07DD3"/>
    <w:rsid w:val="00C07EC9"/>
    <w:rsid w:val="00C10727"/>
    <w:rsid w:val="00C1091A"/>
    <w:rsid w:val="00C10A00"/>
    <w:rsid w:val="00C10BD3"/>
    <w:rsid w:val="00C11D00"/>
    <w:rsid w:val="00C13474"/>
    <w:rsid w:val="00C13E59"/>
    <w:rsid w:val="00C1457D"/>
    <w:rsid w:val="00C145A9"/>
    <w:rsid w:val="00C14BB4"/>
    <w:rsid w:val="00C14FDF"/>
    <w:rsid w:val="00C174FA"/>
    <w:rsid w:val="00C17958"/>
    <w:rsid w:val="00C17B6B"/>
    <w:rsid w:val="00C212BF"/>
    <w:rsid w:val="00C2152B"/>
    <w:rsid w:val="00C2190F"/>
    <w:rsid w:val="00C21E25"/>
    <w:rsid w:val="00C21FFF"/>
    <w:rsid w:val="00C2249C"/>
    <w:rsid w:val="00C22E5F"/>
    <w:rsid w:val="00C231EF"/>
    <w:rsid w:val="00C23D5E"/>
    <w:rsid w:val="00C24669"/>
    <w:rsid w:val="00C259C8"/>
    <w:rsid w:val="00C2618B"/>
    <w:rsid w:val="00C2668D"/>
    <w:rsid w:val="00C26BE5"/>
    <w:rsid w:val="00C30ACA"/>
    <w:rsid w:val="00C30F0E"/>
    <w:rsid w:val="00C31DA8"/>
    <w:rsid w:val="00C321B0"/>
    <w:rsid w:val="00C32ADE"/>
    <w:rsid w:val="00C32BC7"/>
    <w:rsid w:val="00C3371F"/>
    <w:rsid w:val="00C34233"/>
    <w:rsid w:val="00C34EDD"/>
    <w:rsid w:val="00C36125"/>
    <w:rsid w:val="00C371C3"/>
    <w:rsid w:val="00C3731A"/>
    <w:rsid w:val="00C37D1A"/>
    <w:rsid w:val="00C37E15"/>
    <w:rsid w:val="00C37E3A"/>
    <w:rsid w:val="00C4024F"/>
    <w:rsid w:val="00C40545"/>
    <w:rsid w:val="00C40A84"/>
    <w:rsid w:val="00C4199F"/>
    <w:rsid w:val="00C426CE"/>
    <w:rsid w:val="00C42AFE"/>
    <w:rsid w:val="00C43037"/>
    <w:rsid w:val="00C44697"/>
    <w:rsid w:val="00C44E89"/>
    <w:rsid w:val="00C45346"/>
    <w:rsid w:val="00C453A6"/>
    <w:rsid w:val="00C45EAC"/>
    <w:rsid w:val="00C46774"/>
    <w:rsid w:val="00C46D1D"/>
    <w:rsid w:val="00C47238"/>
    <w:rsid w:val="00C472B5"/>
    <w:rsid w:val="00C477A1"/>
    <w:rsid w:val="00C47866"/>
    <w:rsid w:val="00C47B60"/>
    <w:rsid w:val="00C50366"/>
    <w:rsid w:val="00C51F59"/>
    <w:rsid w:val="00C52427"/>
    <w:rsid w:val="00C5451A"/>
    <w:rsid w:val="00C547D2"/>
    <w:rsid w:val="00C55657"/>
    <w:rsid w:val="00C55942"/>
    <w:rsid w:val="00C55F83"/>
    <w:rsid w:val="00C569DD"/>
    <w:rsid w:val="00C56A0A"/>
    <w:rsid w:val="00C56ABE"/>
    <w:rsid w:val="00C57B19"/>
    <w:rsid w:val="00C602B8"/>
    <w:rsid w:val="00C60305"/>
    <w:rsid w:val="00C603B8"/>
    <w:rsid w:val="00C60DAB"/>
    <w:rsid w:val="00C62764"/>
    <w:rsid w:val="00C63107"/>
    <w:rsid w:val="00C6345B"/>
    <w:rsid w:val="00C654CA"/>
    <w:rsid w:val="00C6583C"/>
    <w:rsid w:val="00C662E4"/>
    <w:rsid w:val="00C66374"/>
    <w:rsid w:val="00C66AFA"/>
    <w:rsid w:val="00C66E7E"/>
    <w:rsid w:val="00C704CC"/>
    <w:rsid w:val="00C71C88"/>
    <w:rsid w:val="00C7326B"/>
    <w:rsid w:val="00C734EB"/>
    <w:rsid w:val="00C7376C"/>
    <w:rsid w:val="00C74735"/>
    <w:rsid w:val="00C74844"/>
    <w:rsid w:val="00C74F05"/>
    <w:rsid w:val="00C74F10"/>
    <w:rsid w:val="00C7588D"/>
    <w:rsid w:val="00C75F73"/>
    <w:rsid w:val="00C75FCC"/>
    <w:rsid w:val="00C76B19"/>
    <w:rsid w:val="00C76E65"/>
    <w:rsid w:val="00C80195"/>
    <w:rsid w:val="00C81162"/>
    <w:rsid w:val="00C8196E"/>
    <w:rsid w:val="00C825F6"/>
    <w:rsid w:val="00C83095"/>
    <w:rsid w:val="00C8335B"/>
    <w:rsid w:val="00C83559"/>
    <w:rsid w:val="00C83B6E"/>
    <w:rsid w:val="00C83CE7"/>
    <w:rsid w:val="00C83D47"/>
    <w:rsid w:val="00C8441C"/>
    <w:rsid w:val="00C84B7E"/>
    <w:rsid w:val="00C8561A"/>
    <w:rsid w:val="00C85CBE"/>
    <w:rsid w:val="00C86306"/>
    <w:rsid w:val="00C86BA8"/>
    <w:rsid w:val="00C8708B"/>
    <w:rsid w:val="00C9039F"/>
    <w:rsid w:val="00C90FDA"/>
    <w:rsid w:val="00C92474"/>
    <w:rsid w:val="00C925C3"/>
    <w:rsid w:val="00C93543"/>
    <w:rsid w:val="00C93F8E"/>
    <w:rsid w:val="00C944B1"/>
    <w:rsid w:val="00C94502"/>
    <w:rsid w:val="00C94940"/>
    <w:rsid w:val="00C95403"/>
    <w:rsid w:val="00C957B1"/>
    <w:rsid w:val="00C95DD6"/>
    <w:rsid w:val="00C96C8C"/>
    <w:rsid w:val="00C97FBA"/>
    <w:rsid w:val="00CA0208"/>
    <w:rsid w:val="00CA04DB"/>
    <w:rsid w:val="00CA0749"/>
    <w:rsid w:val="00CA13B0"/>
    <w:rsid w:val="00CA1A21"/>
    <w:rsid w:val="00CA20F3"/>
    <w:rsid w:val="00CA2430"/>
    <w:rsid w:val="00CA33B0"/>
    <w:rsid w:val="00CA37D8"/>
    <w:rsid w:val="00CA3924"/>
    <w:rsid w:val="00CA4D65"/>
    <w:rsid w:val="00CA514A"/>
    <w:rsid w:val="00CA64E8"/>
    <w:rsid w:val="00CA71B0"/>
    <w:rsid w:val="00CB04A9"/>
    <w:rsid w:val="00CB0593"/>
    <w:rsid w:val="00CB1854"/>
    <w:rsid w:val="00CB1A85"/>
    <w:rsid w:val="00CB242A"/>
    <w:rsid w:val="00CB25B3"/>
    <w:rsid w:val="00CB3F14"/>
    <w:rsid w:val="00CB40AB"/>
    <w:rsid w:val="00CB4B42"/>
    <w:rsid w:val="00CB57BD"/>
    <w:rsid w:val="00CB6654"/>
    <w:rsid w:val="00CB6A69"/>
    <w:rsid w:val="00CB6AC7"/>
    <w:rsid w:val="00CB7178"/>
    <w:rsid w:val="00CC092F"/>
    <w:rsid w:val="00CC0BCF"/>
    <w:rsid w:val="00CC0D9E"/>
    <w:rsid w:val="00CC0F4E"/>
    <w:rsid w:val="00CC2351"/>
    <w:rsid w:val="00CC2744"/>
    <w:rsid w:val="00CC3B03"/>
    <w:rsid w:val="00CC3B81"/>
    <w:rsid w:val="00CC41C0"/>
    <w:rsid w:val="00CC4430"/>
    <w:rsid w:val="00CC4BC8"/>
    <w:rsid w:val="00CC5B99"/>
    <w:rsid w:val="00CC6323"/>
    <w:rsid w:val="00CC6D5C"/>
    <w:rsid w:val="00CC6D77"/>
    <w:rsid w:val="00CC750B"/>
    <w:rsid w:val="00CC78CC"/>
    <w:rsid w:val="00CC7927"/>
    <w:rsid w:val="00CD1429"/>
    <w:rsid w:val="00CD2A6C"/>
    <w:rsid w:val="00CD3940"/>
    <w:rsid w:val="00CD3969"/>
    <w:rsid w:val="00CD4B1F"/>
    <w:rsid w:val="00CD4F25"/>
    <w:rsid w:val="00CD5E29"/>
    <w:rsid w:val="00CD66BF"/>
    <w:rsid w:val="00CD7224"/>
    <w:rsid w:val="00CD7A66"/>
    <w:rsid w:val="00CD7C55"/>
    <w:rsid w:val="00CD7DC6"/>
    <w:rsid w:val="00CE075A"/>
    <w:rsid w:val="00CE10DB"/>
    <w:rsid w:val="00CE2CA8"/>
    <w:rsid w:val="00CE2E04"/>
    <w:rsid w:val="00CE3048"/>
    <w:rsid w:val="00CE35B8"/>
    <w:rsid w:val="00CE39C4"/>
    <w:rsid w:val="00CE4053"/>
    <w:rsid w:val="00CE43C9"/>
    <w:rsid w:val="00CE51E8"/>
    <w:rsid w:val="00CE5728"/>
    <w:rsid w:val="00CE586E"/>
    <w:rsid w:val="00CE6517"/>
    <w:rsid w:val="00CF0F56"/>
    <w:rsid w:val="00CF1736"/>
    <w:rsid w:val="00CF1974"/>
    <w:rsid w:val="00CF1AF8"/>
    <w:rsid w:val="00CF1C61"/>
    <w:rsid w:val="00CF24FB"/>
    <w:rsid w:val="00CF290F"/>
    <w:rsid w:val="00CF2C96"/>
    <w:rsid w:val="00CF2D89"/>
    <w:rsid w:val="00CF2E5F"/>
    <w:rsid w:val="00CF3C1D"/>
    <w:rsid w:val="00CF4DAD"/>
    <w:rsid w:val="00CF5739"/>
    <w:rsid w:val="00CF77C7"/>
    <w:rsid w:val="00D00DAE"/>
    <w:rsid w:val="00D01127"/>
    <w:rsid w:val="00D01875"/>
    <w:rsid w:val="00D03655"/>
    <w:rsid w:val="00D03AE3"/>
    <w:rsid w:val="00D03FA4"/>
    <w:rsid w:val="00D042E2"/>
    <w:rsid w:val="00D047FF"/>
    <w:rsid w:val="00D04E4A"/>
    <w:rsid w:val="00D0538A"/>
    <w:rsid w:val="00D05869"/>
    <w:rsid w:val="00D059C5"/>
    <w:rsid w:val="00D05F73"/>
    <w:rsid w:val="00D061FD"/>
    <w:rsid w:val="00D06850"/>
    <w:rsid w:val="00D06BBF"/>
    <w:rsid w:val="00D06FD7"/>
    <w:rsid w:val="00D07AA2"/>
    <w:rsid w:val="00D102FF"/>
    <w:rsid w:val="00D10444"/>
    <w:rsid w:val="00D1078D"/>
    <w:rsid w:val="00D11126"/>
    <w:rsid w:val="00D11FF1"/>
    <w:rsid w:val="00D1204A"/>
    <w:rsid w:val="00D12320"/>
    <w:rsid w:val="00D12C3F"/>
    <w:rsid w:val="00D12DBE"/>
    <w:rsid w:val="00D1315E"/>
    <w:rsid w:val="00D14B51"/>
    <w:rsid w:val="00D14B71"/>
    <w:rsid w:val="00D14BAF"/>
    <w:rsid w:val="00D15378"/>
    <w:rsid w:val="00D1562E"/>
    <w:rsid w:val="00D15C82"/>
    <w:rsid w:val="00D15CE6"/>
    <w:rsid w:val="00D15EDF"/>
    <w:rsid w:val="00D16738"/>
    <w:rsid w:val="00D16CAE"/>
    <w:rsid w:val="00D170CF"/>
    <w:rsid w:val="00D17703"/>
    <w:rsid w:val="00D2104A"/>
    <w:rsid w:val="00D21912"/>
    <w:rsid w:val="00D21D2F"/>
    <w:rsid w:val="00D21D80"/>
    <w:rsid w:val="00D224D1"/>
    <w:rsid w:val="00D22BFD"/>
    <w:rsid w:val="00D22F5A"/>
    <w:rsid w:val="00D23231"/>
    <w:rsid w:val="00D23871"/>
    <w:rsid w:val="00D23B79"/>
    <w:rsid w:val="00D242CA"/>
    <w:rsid w:val="00D244FD"/>
    <w:rsid w:val="00D24F08"/>
    <w:rsid w:val="00D255DE"/>
    <w:rsid w:val="00D26EF6"/>
    <w:rsid w:val="00D27272"/>
    <w:rsid w:val="00D275F3"/>
    <w:rsid w:val="00D278AB"/>
    <w:rsid w:val="00D30778"/>
    <w:rsid w:val="00D32D76"/>
    <w:rsid w:val="00D3351B"/>
    <w:rsid w:val="00D33729"/>
    <w:rsid w:val="00D33954"/>
    <w:rsid w:val="00D33B00"/>
    <w:rsid w:val="00D33CEB"/>
    <w:rsid w:val="00D33DDC"/>
    <w:rsid w:val="00D345D9"/>
    <w:rsid w:val="00D36010"/>
    <w:rsid w:val="00D36202"/>
    <w:rsid w:val="00D37324"/>
    <w:rsid w:val="00D3750B"/>
    <w:rsid w:val="00D37741"/>
    <w:rsid w:val="00D40A55"/>
    <w:rsid w:val="00D41B52"/>
    <w:rsid w:val="00D41BCA"/>
    <w:rsid w:val="00D41D64"/>
    <w:rsid w:val="00D428E3"/>
    <w:rsid w:val="00D42AE1"/>
    <w:rsid w:val="00D4428C"/>
    <w:rsid w:val="00D4454D"/>
    <w:rsid w:val="00D449DF"/>
    <w:rsid w:val="00D44E23"/>
    <w:rsid w:val="00D44F42"/>
    <w:rsid w:val="00D454CA"/>
    <w:rsid w:val="00D4558E"/>
    <w:rsid w:val="00D45F27"/>
    <w:rsid w:val="00D45F66"/>
    <w:rsid w:val="00D46094"/>
    <w:rsid w:val="00D46AC4"/>
    <w:rsid w:val="00D471F6"/>
    <w:rsid w:val="00D47639"/>
    <w:rsid w:val="00D4781F"/>
    <w:rsid w:val="00D512C2"/>
    <w:rsid w:val="00D51712"/>
    <w:rsid w:val="00D520B8"/>
    <w:rsid w:val="00D52166"/>
    <w:rsid w:val="00D525C8"/>
    <w:rsid w:val="00D526FF"/>
    <w:rsid w:val="00D52C10"/>
    <w:rsid w:val="00D52CC2"/>
    <w:rsid w:val="00D52DEC"/>
    <w:rsid w:val="00D53DA2"/>
    <w:rsid w:val="00D540F5"/>
    <w:rsid w:val="00D54546"/>
    <w:rsid w:val="00D551DD"/>
    <w:rsid w:val="00D551E9"/>
    <w:rsid w:val="00D55492"/>
    <w:rsid w:val="00D55A5A"/>
    <w:rsid w:val="00D55DDD"/>
    <w:rsid w:val="00D560FC"/>
    <w:rsid w:val="00D566CF"/>
    <w:rsid w:val="00D578A8"/>
    <w:rsid w:val="00D609E5"/>
    <w:rsid w:val="00D6180A"/>
    <w:rsid w:val="00D61ED7"/>
    <w:rsid w:val="00D61F01"/>
    <w:rsid w:val="00D62A3D"/>
    <w:rsid w:val="00D62A68"/>
    <w:rsid w:val="00D63B97"/>
    <w:rsid w:val="00D70A36"/>
    <w:rsid w:val="00D70BCE"/>
    <w:rsid w:val="00D713F1"/>
    <w:rsid w:val="00D722FD"/>
    <w:rsid w:val="00D7274F"/>
    <w:rsid w:val="00D735E6"/>
    <w:rsid w:val="00D73D84"/>
    <w:rsid w:val="00D73E3E"/>
    <w:rsid w:val="00D74051"/>
    <w:rsid w:val="00D74323"/>
    <w:rsid w:val="00D74864"/>
    <w:rsid w:val="00D7487C"/>
    <w:rsid w:val="00D757F5"/>
    <w:rsid w:val="00D75C98"/>
    <w:rsid w:val="00D760A3"/>
    <w:rsid w:val="00D76B73"/>
    <w:rsid w:val="00D76F5E"/>
    <w:rsid w:val="00D76F71"/>
    <w:rsid w:val="00D80093"/>
    <w:rsid w:val="00D806E4"/>
    <w:rsid w:val="00D80D49"/>
    <w:rsid w:val="00D81F0E"/>
    <w:rsid w:val="00D823A4"/>
    <w:rsid w:val="00D8368B"/>
    <w:rsid w:val="00D83926"/>
    <w:rsid w:val="00D844BD"/>
    <w:rsid w:val="00D84842"/>
    <w:rsid w:val="00D848E2"/>
    <w:rsid w:val="00D85675"/>
    <w:rsid w:val="00D86381"/>
    <w:rsid w:val="00D874A5"/>
    <w:rsid w:val="00D900F4"/>
    <w:rsid w:val="00D90775"/>
    <w:rsid w:val="00D90E20"/>
    <w:rsid w:val="00D92246"/>
    <w:rsid w:val="00D932B8"/>
    <w:rsid w:val="00D93B5E"/>
    <w:rsid w:val="00D93F79"/>
    <w:rsid w:val="00D945C3"/>
    <w:rsid w:val="00D94B1B"/>
    <w:rsid w:val="00D94BF6"/>
    <w:rsid w:val="00D94F21"/>
    <w:rsid w:val="00D9631E"/>
    <w:rsid w:val="00D9676E"/>
    <w:rsid w:val="00D979B2"/>
    <w:rsid w:val="00DA0064"/>
    <w:rsid w:val="00DA0CA8"/>
    <w:rsid w:val="00DA11E7"/>
    <w:rsid w:val="00DA1CCB"/>
    <w:rsid w:val="00DA1FB1"/>
    <w:rsid w:val="00DA21FE"/>
    <w:rsid w:val="00DA3719"/>
    <w:rsid w:val="00DA4279"/>
    <w:rsid w:val="00DA44CC"/>
    <w:rsid w:val="00DA51EC"/>
    <w:rsid w:val="00DA532D"/>
    <w:rsid w:val="00DA58C1"/>
    <w:rsid w:val="00DA5C92"/>
    <w:rsid w:val="00DA665F"/>
    <w:rsid w:val="00DA6A10"/>
    <w:rsid w:val="00DA7076"/>
    <w:rsid w:val="00DA730B"/>
    <w:rsid w:val="00DA73A3"/>
    <w:rsid w:val="00DA79E2"/>
    <w:rsid w:val="00DA7A97"/>
    <w:rsid w:val="00DA7B81"/>
    <w:rsid w:val="00DA7BC0"/>
    <w:rsid w:val="00DB001E"/>
    <w:rsid w:val="00DB0030"/>
    <w:rsid w:val="00DB08DC"/>
    <w:rsid w:val="00DB1B3D"/>
    <w:rsid w:val="00DB2B1C"/>
    <w:rsid w:val="00DB2F1F"/>
    <w:rsid w:val="00DB3085"/>
    <w:rsid w:val="00DB40B8"/>
    <w:rsid w:val="00DB444A"/>
    <w:rsid w:val="00DB4C73"/>
    <w:rsid w:val="00DB4D99"/>
    <w:rsid w:val="00DB55E3"/>
    <w:rsid w:val="00DB650D"/>
    <w:rsid w:val="00DB701F"/>
    <w:rsid w:val="00DB73EA"/>
    <w:rsid w:val="00DB7758"/>
    <w:rsid w:val="00DB78C2"/>
    <w:rsid w:val="00DC0121"/>
    <w:rsid w:val="00DC0158"/>
    <w:rsid w:val="00DC05B1"/>
    <w:rsid w:val="00DC12AD"/>
    <w:rsid w:val="00DC1921"/>
    <w:rsid w:val="00DC1B28"/>
    <w:rsid w:val="00DC1C9D"/>
    <w:rsid w:val="00DC286A"/>
    <w:rsid w:val="00DC2D02"/>
    <w:rsid w:val="00DC2E1D"/>
    <w:rsid w:val="00DC3E11"/>
    <w:rsid w:val="00DC4AF1"/>
    <w:rsid w:val="00DC504F"/>
    <w:rsid w:val="00DC5775"/>
    <w:rsid w:val="00DC6049"/>
    <w:rsid w:val="00DC648F"/>
    <w:rsid w:val="00DC693D"/>
    <w:rsid w:val="00DC6FD8"/>
    <w:rsid w:val="00DC7A0A"/>
    <w:rsid w:val="00DC7D6A"/>
    <w:rsid w:val="00DD08ED"/>
    <w:rsid w:val="00DD10A9"/>
    <w:rsid w:val="00DD1A7A"/>
    <w:rsid w:val="00DD1DEE"/>
    <w:rsid w:val="00DD1E2B"/>
    <w:rsid w:val="00DD400A"/>
    <w:rsid w:val="00DD5666"/>
    <w:rsid w:val="00DD57BE"/>
    <w:rsid w:val="00DD59C0"/>
    <w:rsid w:val="00DD6F14"/>
    <w:rsid w:val="00DD7301"/>
    <w:rsid w:val="00DD73D2"/>
    <w:rsid w:val="00DD7964"/>
    <w:rsid w:val="00DD7CF2"/>
    <w:rsid w:val="00DE0314"/>
    <w:rsid w:val="00DE0BD5"/>
    <w:rsid w:val="00DE0F02"/>
    <w:rsid w:val="00DE1936"/>
    <w:rsid w:val="00DE19D0"/>
    <w:rsid w:val="00DE22E5"/>
    <w:rsid w:val="00DE24CA"/>
    <w:rsid w:val="00DE330C"/>
    <w:rsid w:val="00DE3A12"/>
    <w:rsid w:val="00DE4729"/>
    <w:rsid w:val="00DE4A43"/>
    <w:rsid w:val="00DE4D67"/>
    <w:rsid w:val="00DE4DB1"/>
    <w:rsid w:val="00DE5075"/>
    <w:rsid w:val="00DE57ED"/>
    <w:rsid w:val="00DE5D6C"/>
    <w:rsid w:val="00DE6400"/>
    <w:rsid w:val="00DE6823"/>
    <w:rsid w:val="00DE6A69"/>
    <w:rsid w:val="00DE7760"/>
    <w:rsid w:val="00DF0346"/>
    <w:rsid w:val="00DF067F"/>
    <w:rsid w:val="00DF0A7C"/>
    <w:rsid w:val="00DF0CC0"/>
    <w:rsid w:val="00DF0F70"/>
    <w:rsid w:val="00DF0FB7"/>
    <w:rsid w:val="00DF15E0"/>
    <w:rsid w:val="00DF1B7D"/>
    <w:rsid w:val="00DF243B"/>
    <w:rsid w:val="00DF2CD5"/>
    <w:rsid w:val="00DF3367"/>
    <w:rsid w:val="00DF3E27"/>
    <w:rsid w:val="00DF4463"/>
    <w:rsid w:val="00DF485E"/>
    <w:rsid w:val="00DF508E"/>
    <w:rsid w:val="00DF5D94"/>
    <w:rsid w:val="00DF5DF9"/>
    <w:rsid w:val="00DF5E88"/>
    <w:rsid w:val="00DF6F8B"/>
    <w:rsid w:val="00DF7515"/>
    <w:rsid w:val="00DF7695"/>
    <w:rsid w:val="00DF7742"/>
    <w:rsid w:val="00E00F1D"/>
    <w:rsid w:val="00E011DB"/>
    <w:rsid w:val="00E012B9"/>
    <w:rsid w:val="00E0153F"/>
    <w:rsid w:val="00E0223F"/>
    <w:rsid w:val="00E02499"/>
    <w:rsid w:val="00E024AA"/>
    <w:rsid w:val="00E02AFB"/>
    <w:rsid w:val="00E02D62"/>
    <w:rsid w:val="00E02DCC"/>
    <w:rsid w:val="00E04448"/>
    <w:rsid w:val="00E049ED"/>
    <w:rsid w:val="00E04B14"/>
    <w:rsid w:val="00E04C81"/>
    <w:rsid w:val="00E04F96"/>
    <w:rsid w:val="00E052F2"/>
    <w:rsid w:val="00E05FC5"/>
    <w:rsid w:val="00E06164"/>
    <w:rsid w:val="00E06478"/>
    <w:rsid w:val="00E06819"/>
    <w:rsid w:val="00E07214"/>
    <w:rsid w:val="00E07CDC"/>
    <w:rsid w:val="00E07DEB"/>
    <w:rsid w:val="00E10017"/>
    <w:rsid w:val="00E11448"/>
    <w:rsid w:val="00E11876"/>
    <w:rsid w:val="00E1189E"/>
    <w:rsid w:val="00E11B84"/>
    <w:rsid w:val="00E1203B"/>
    <w:rsid w:val="00E1342B"/>
    <w:rsid w:val="00E1395F"/>
    <w:rsid w:val="00E13CD0"/>
    <w:rsid w:val="00E1492D"/>
    <w:rsid w:val="00E14B84"/>
    <w:rsid w:val="00E157D3"/>
    <w:rsid w:val="00E1640A"/>
    <w:rsid w:val="00E1708E"/>
    <w:rsid w:val="00E177E4"/>
    <w:rsid w:val="00E2055D"/>
    <w:rsid w:val="00E205AD"/>
    <w:rsid w:val="00E20BBB"/>
    <w:rsid w:val="00E20D17"/>
    <w:rsid w:val="00E20DD5"/>
    <w:rsid w:val="00E220CA"/>
    <w:rsid w:val="00E227F4"/>
    <w:rsid w:val="00E22BFE"/>
    <w:rsid w:val="00E22D47"/>
    <w:rsid w:val="00E2334F"/>
    <w:rsid w:val="00E23D29"/>
    <w:rsid w:val="00E2406A"/>
    <w:rsid w:val="00E24723"/>
    <w:rsid w:val="00E265EA"/>
    <w:rsid w:val="00E266FF"/>
    <w:rsid w:val="00E268D4"/>
    <w:rsid w:val="00E26BAF"/>
    <w:rsid w:val="00E26EE1"/>
    <w:rsid w:val="00E275B1"/>
    <w:rsid w:val="00E27CFB"/>
    <w:rsid w:val="00E27FE4"/>
    <w:rsid w:val="00E30C9D"/>
    <w:rsid w:val="00E317DA"/>
    <w:rsid w:val="00E31B46"/>
    <w:rsid w:val="00E3372D"/>
    <w:rsid w:val="00E33D47"/>
    <w:rsid w:val="00E34535"/>
    <w:rsid w:val="00E34E97"/>
    <w:rsid w:val="00E352AC"/>
    <w:rsid w:val="00E3538B"/>
    <w:rsid w:val="00E37372"/>
    <w:rsid w:val="00E375BD"/>
    <w:rsid w:val="00E37F17"/>
    <w:rsid w:val="00E37FF5"/>
    <w:rsid w:val="00E4006E"/>
    <w:rsid w:val="00E40229"/>
    <w:rsid w:val="00E40546"/>
    <w:rsid w:val="00E42DD3"/>
    <w:rsid w:val="00E43B8B"/>
    <w:rsid w:val="00E4500E"/>
    <w:rsid w:val="00E4682F"/>
    <w:rsid w:val="00E46BF8"/>
    <w:rsid w:val="00E46D84"/>
    <w:rsid w:val="00E47EE4"/>
    <w:rsid w:val="00E507A5"/>
    <w:rsid w:val="00E51F05"/>
    <w:rsid w:val="00E527C2"/>
    <w:rsid w:val="00E528A3"/>
    <w:rsid w:val="00E52C0F"/>
    <w:rsid w:val="00E52F07"/>
    <w:rsid w:val="00E53259"/>
    <w:rsid w:val="00E5364C"/>
    <w:rsid w:val="00E547F0"/>
    <w:rsid w:val="00E5572D"/>
    <w:rsid w:val="00E55EBF"/>
    <w:rsid w:val="00E56F08"/>
    <w:rsid w:val="00E5701E"/>
    <w:rsid w:val="00E57297"/>
    <w:rsid w:val="00E57378"/>
    <w:rsid w:val="00E57AB4"/>
    <w:rsid w:val="00E607C8"/>
    <w:rsid w:val="00E60C18"/>
    <w:rsid w:val="00E614C6"/>
    <w:rsid w:val="00E618A5"/>
    <w:rsid w:val="00E61D0D"/>
    <w:rsid w:val="00E636EF"/>
    <w:rsid w:val="00E6483F"/>
    <w:rsid w:val="00E65C0B"/>
    <w:rsid w:val="00E65DD8"/>
    <w:rsid w:val="00E67240"/>
    <w:rsid w:val="00E67A31"/>
    <w:rsid w:val="00E7112C"/>
    <w:rsid w:val="00E71A97"/>
    <w:rsid w:val="00E71B0E"/>
    <w:rsid w:val="00E72E97"/>
    <w:rsid w:val="00E72F8B"/>
    <w:rsid w:val="00E738C1"/>
    <w:rsid w:val="00E74C29"/>
    <w:rsid w:val="00E7548B"/>
    <w:rsid w:val="00E75B89"/>
    <w:rsid w:val="00E75F0C"/>
    <w:rsid w:val="00E76B4A"/>
    <w:rsid w:val="00E77405"/>
    <w:rsid w:val="00E77C40"/>
    <w:rsid w:val="00E77E11"/>
    <w:rsid w:val="00E829DA"/>
    <w:rsid w:val="00E82FBE"/>
    <w:rsid w:val="00E846BD"/>
    <w:rsid w:val="00E84E3C"/>
    <w:rsid w:val="00E85450"/>
    <w:rsid w:val="00E8564A"/>
    <w:rsid w:val="00E85AD2"/>
    <w:rsid w:val="00E86A59"/>
    <w:rsid w:val="00E87590"/>
    <w:rsid w:val="00E904FF"/>
    <w:rsid w:val="00E91E1E"/>
    <w:rsid w:val="00E92665"/>
    <w:rsid w:val="00E92F92"/>
    <w:rsid w:val="00E94233"/>
    <w:rsid w:val="00E942F7"/>
    <w:rsid w:val="00E94515"/>
    <w:rsid w:val="00E95222"/>
    <w:rsid w:val="00E954CD"/>
    <w:rsid w:val="00E95D43"/>
    <w:rsid w:val="00E95EE6"/>
    <w:rsid w:val="00E971D8"/>
    <w:rsid w:val="00E97FBB"/>
    <w:rsid w:val="00EA01EA"/>
    <w:rsid w:val="00EA0406"/>
    <w:rsid w:val="00EA0649"/>
    <w:rsid w:val="00EA0B35"/>
    <w:rsid w:val="00EA154A"/>
    <w:rsid w:val="00EA190E"/>
    <w:rsid w:val="00EA2E64"/>
    <w:rsid w:val="00EA3339"/>
    <w:rsid w:val="00EA3375"/>
    <w:rsid w:val="00EA368D"/>
    <w:rsid w:val="00EA3969"/>
    <w:rsid w:val="00EA39F4"/>
    <w:rsid w:val="00EA3D57"/>
    <w:rsid w:val="00EA3DCB"/>
    <w:rsid w:val="00EA3F30"/>
    <w:rsid w:val="00EA4600"/>
    <w:rsid w:val="00EA5302"/>
    <w:rsid w:val="00EA6B83"/>
    <w:rsid w:val="00EB05ED"/>
    <w:rsid w:val="00EB0A58"/>
    <w:rsid w:val="00EB0B40"/>
    <w:rsid w:val="00EB191B"/>
    <w:rsid w:val="00EB1D9D"/>
    <w:rsid w:val="00EB2019"/>
    <w:rsid w:val="00EB2CCF"/>
    <w:rsid w:val="00EB3323"/>
    <w:rsid w:val="00EB3F16"/>
    <w:rsid w:val="00EB3F5A"/>
    <w:rsid w:val="00EB4456"/>
    <w:rsid w:val="00EB4E4A"/>
    <w:rsid w:val="00EB5090"/>
    <w:rsid w:val="00EB5286"/>
    <w:rsid w:val="00EB578B"/>
    <w:rsid w:val="00EB64E2"/>
    <w:rsid w:val="00EB6828"/>
    <w:rsid w:val="00EB6C06"/>
    <w:rsid w:val="00EB71EF"/>
    <w:rsid w:val="00EC0002"/>
    <w:rsid w:val="00EC0359"/>
    <w:rsid w:val="00EC0C44"/>
    <w:rsid w:val="00EC0E0C"/>
    <w:rsid w:val="00EC1BF5"/>
    <w:rsid w:val="00EC28B1"/>
    <w:rsid w:val="00EC4184"/>
    <w:rsid w:val="00EC4AAD"/>
    <w:rsid w:val="00EC4CEA"/>
    <w:rsid w:val="00EC64B5"/>
    <w:rsid w:val="00EC6964"/>
    <w:rsid w:val="00EC70A2"/>
    <w:rsid w:val="00EC719C"/>
    <w:rsid w:val="00EC71C4"/>
    <w:rsid w:val="00EC75EE"/>
    <w:rsid w:val="00ED28AF"/>
    <w:rsid w:val="00ED3B27"/>
    <w:rsid w:val="00ED4601"/>
    <w:rsid w:val="00ED6C08"/>
    <w:rsid w:val="00ED7438"/>
    <w:rsid w:val="00ED7F20"/>
    <w:rsid w:val="00EE0186"/>
    <w:rsid w:val="00EE192B"/>
    <w:rsid w:val="00EE1CEF"/>
    <w:rsid w:val="00EE2011"/>
    <w:rsid w:val="00EE21AD"/>
    <w:rsid w:val="00EE2CEB"/>
    <w:rsid w:val="00EE395D"/>
    <w:rsid w:val="00EE3C3E"/>
    <w:rsid w:val="00EE45DF"/>
    <w:rsid w:val="00EE514E"/>
    <w:rsid w:val="00EE5FB4"/>
    <w:rsid w:val="00EE6790"/>
    <w:rsid w:val="00EE7B40"/>
    <w:rsid w:val="00EE7F03"/>
    <w:rsid w:val="00EF02A4"/>
    <w:rsid w:val="00EF0364"/>
    <w:rsid w:val="00EF0AB9"/>
    <w:rsid w:val="00EF1543"/>
    <w:rsid w:val="00EF18E0"/>
    <w:rsid w:val="00EF2583"/>
    <w:rsid w:val="00EF2DDF"/>
    <w:rsid w:val="00EF32A1"/>
    <w:rsid w:val="00EF3571"/>
    <w:rsid w:val="00EF5327"/>
    <w:rsid w:val="00EF5645"/>
    <w:rsid w:val="00EF5C32"/>
    <w:rsid w:val="00EF5F72"/>
    <w:rsid w:val="00EF632F"/>
    <w:rsid w:val="00EF6A8D"/>
    <w:rsid w:val="00EF6B7F"/>
    <w:rsid w:val="00F013DC"/>
    <w:rsid w:val="00F0366B"/>
    <w:rsid w:val="00F03DEA"/>
    <w:rsid w:val="00F040BA"/>
    <w:rsid w:val="00F04759"/>
    <w:rsid w:val="00F04B57"/>
    <w:rsid w:val="00F0556D"/>
    <w:rsid w:val="00F059CD"/>
    <w:rsid w:val="00F05D5D"/>
    <w:rsid w:val="00F060C0"/>
    <w:rsid w:val="00F063BC"/>
    <w:rsid w:val="00F06F50"/>
    <w:rsid w:val="00F100C4"/>
    <w:rsid w:val="00F10197"/>
    <w:rsid w:val="00F10402"/>
    <w:rsid w:val="00F10833"/>
    <w:rsid w:val="00F109D5"/>
    <w:rsid w:val="00F117F4"/>
    <w:rsid w:val="00F12614"/>
    <w:rsid w:val="00F1389C"/>
    <w:rsid w:val="00F13BD9"/>
    <w:rsid w:val="00F147A3"/>
    <w:rsid w:val="00F14E48"/>
    <w:rsid w:val="00F150D1"/>
    <w:rsid w:val="00F1515F"/>
    <w:rsid w:val="00F16536"/>
    <w:rsid w:val="00F167FE"/>
    <w:rsid w:val="00F16F5C"/>
    <w:rsid w:val="00F171A6"/>
    <w:rsid w:val="00F17429"/>
    <w:rsid w:val="00F174D8"/>
    <w:rsid w:val="00F17658"/>
    <w:rsid w:val="00F200D7"/>
    <w:rsid w:val="00F20535"/>
    <w:rsid w:val="00F208F2"/>
    <w:rsid w:val="00F20943"/>
    <w:rsid w:val="00F20FE0"/>
    <w:rsid w:val="00F213AD"/>
    <w:rsid w:val="00F21793"/>
    <w:rsid w:val="00F22603"/>
    <w:rsid w:val="00F23FB2"/>
    <w:rsid w:val="00F24B4B"/>
    <w:rsid w:val="00F24BD4"/>
    <w:rsid w:val="00F25639"/>
    <w:rsid w:val="00F25B6F"/>
    <w:rsid w:val="00F260DB"/>
    <w:rsid w:val="00F26537"/>
    <w:rsid w:val="00F276D0"/>
    <w:rsid w:val="00F30525"/>
    <w:rsid w:val="00F30C65"/>
    <w:rsid w:val="00F311F5"/>
    <w:rsid w:val="00F31B53"/>
    <w:rsid w:val="00F31EE4"/>
    <w:rsid w:val="00F36BF5"/>
    <w:rsid w:val="00F36F96"/>
    <w:rsid w:val="00F4009B"/>
    <w:rsid w:val="00F4017C"/>
    <w:rsid w:val="00F40A13"/>
    <w:rsid w:val="00F41576"/>
    <w:rsid w:val="00F417AB"/>
    <w:rsid w:val="00F4183F"/>
    <w:rsid w:val="00F419B5"/>
    <w:rsid w:val="00F41CA4"/>
    <w:rsid w:val="00F4237B"/>
    <w:rsid w:val="00F428A9"/>
    <w:rsid w:val="00F43293"/>
    <w:rsid w:val="00F4340E"/>
    <w:rsid w:val="00F43DB0"/>
    <w:rsid w:val="00F445DD"/>
    <w:rsid w:val="00F4493A"/>
    <w:rsid w:val="00F450F7"/>
    <w:rsid w:val="00F460CD"/>
    <w:rsid w:val="00F46F41"/>
    <w:rsid w:val="00F4771C"/>
    <w:rsid w:val="00F50240"/>
    <w:rsid w:val="00F50CC5"/>
    <w:rsid w:val="00F50D72"/>
    <w:rsid w:val="00F518CF"/>
    <w:rsid w:val="00F52A5D"/>
    <w:rsid w:val="00F52BBF"/>
    <w:rsid w:val="00F52C27"/>
    <w:rsid w:val="00F52C36"/>
    <w:rsid w:val="00F52D6A"/>
    <w:rsid w:val="00F551AD"/>
    <w:rsid w:val="00F552CB"/>
    <w:rsid w:val="00F55F94"/>
    <w:rsid w:val="00F565BA"/>
    <w:rsid w:val="00F565F6"/>
    <w:rsid w:val="00F56AE2"/>
    <w:rsid w:val="00F56B73"/>
    <w:rsid w:val="00F5713C"/>
    <w:rsid w:val="00F57714"/>
    <w:rsid w:val="00F57935"/>
    <w:rsid w:val="00F60677"/>
    <w:rsid w:val="00F61981"/>
    <w:rsid w:val="00F62285"/>
    <w:rsid w:val="00F631CB"/>
    <w:rsid w:val="00F64B4B"/>
    <w:rsid w:val="00F64D48"/>
    <w:rsid w:val="00F650A7"/>
    <w:rsid w:val="00F6722A"/>
    <w:rsid w:val="00F679EB"/>
    <w:rsid w:val="00F67E0F"/>
    <w:rsid w:val="00F7028A"/>
    <w:rsid w:val="00F7095B"/>
    <w:rsid w:val="00F70E58"/>
    <w:rsid w:val="00F71C0B"/>
    <w:rsid w:val="00F72B54"/>
    <w:rsid w:val="00F72BE2"/>
    <w:rsid w:val="00F73F99"/>
    <w:rsid w:val="00F745E6"/>
    <w:rsid w:val="00F7587D"/>
    <w:rsid w:val="00F75F22"/>
    <w:rsid w:val="00F764EE"/>
    <w:rsid w:val="00F774B3"/>
    <w:rsid w:val="00F801E0"/>
    <w:rsid w:val="00F802E2"/>
    <w:rsid w:val="00F81564"/>
    <w:rsid w:val="00F81598"/>
    <w:rsid w:val="00F825EA"/>
    <w:rsid w:val="00F82C9A"/>
    <w:rsid w:val="00F82EDA"/>
    <w:rsid w:val="00F83EF2"/>
    <w:rsid w:val="00F83F8A"/>
    <w:rsid w:val="00F8434A"/>
    <w:rsid w:val="00F85954"/>
    <w:rsid w:val="00F85BEA"/>
    <w:rsid w:val="00F86184"/>
    <w:rsid w:val="00F86D09"/>
    <w:rsid w:val="00F86ECC"/>
    <w:rsid w:val="00F87408"/>
    <w:rsid w:val="00F9057C"/>
    <w:rsid w:val="00F91516"/>
    <w:rsid w:val="00F9180F"/>
    <w:rsid w:val="00F929DD"/>
    <w:rsid w:val="00F93B32"/>
    <w:rsid w:val="00F946FF"/>
    <w:rsid w:val="00F953E0"/>
    <w:rsid w:val="00F954D3"/>
    <w:rsid w:val="00F95F92"/>
    <w:rsid w:val="00F96599"/>
    <w:rsid w:val="00F97F80"/>
    <w:rsid w:val="00FA0A39"/>
    <w:rsid w:val="00FA11AA"/>
    <w:rsid w:val="00FA1CF7"/>
    <w:rsid w:val="00FA283C"/>
    <w:rsid w:val="00FA2A28"/>
    <w:rsid w:val="00FA2C11"/>
    <w:rsid w:val="00FA2DB8"/>
    <w:rsid w:val="00FA388C"/>
    <w:rsid w:val="00FA44BB"/>
    <w:rsid w:val="00FA4965"/>
    <w:rsid w:val="00FA4B84"/>
    <w:rsid w:val="00FA64BB"/>
    <w:rsid w:val="00FA7522"/>
    <w:rsid w:val="00FA7A9F"/>
    <w:rsid w:val="00FB0FAC"/>
    <w:rsid w:val="00FB138E"/>
    <w:rsid w:val="00FB2622"/>
    <w:rsid w:val="00FB3CC6"/>
    <w:rsid w:val="00FB3DF7"/>
    <w:rsid w:val="00FB42E7"/>
    <w:rsid w:val="00FB4480"/>
    <w:rsid w:val="00FB59CE"/>
    <w:rsid w:val="00FC03A8"/>
    <w:rsid w:val="00FC0795"/>
    <w:rsid w:val="00FC2174"/>
    <w:rsid w:val="00FC2C8D"/>
    <w:rsid w:val="00FC3139"/>
    <w:rsid w:val="00FC393C"/>
    <w:rsid w:val="00FC3CC0"/>
    <w:rsid w:val="00FC3EE9"/>
    <w:rsid w:val="00FC426B"/>
    <w:rsid w:val="00FC47BC"/>
    <w:rsid w:val="00FC5836"/>
    <w:rsid w:val="00FC64D2"/>
    <w:rsid w:val="00FC66BE"/>
    <w:rsid w:val="00FC6EAB"/>
    <w:rsid w:val="00FC75A6"/>
    <w:rsid w:val="00FD0129"/>
    <w:rsid w:val="00FD1297"/>
    <w:rsid w:val="00FD2976"/>
    <w:rsid w:val="00FD3541"/>
    <w:rsid w:val="00FD3C81"/>
    <w:rsid w:val="00FD453E"/>
    <w:rsid w:val="00FD4862"/>
    <w:rsid w:val="00FD4EEB"/>
    <w:rsid w:val="00FD4F82"/>
    <w:rsid w:val="00FD5F22"/>
    <w:rsid w:val="00FD66D9"/>
    <w:rsid w:val="00FD6E94"/>
    <w:rsid w:val="00FD6EC9"/>
    <w:rsid w:val="00FD7B75"/>
    <w:rsid w:val="00FD7E17"/>
    <w:rsid w:val="00FE048C"/>
    <w:rsid w:val="00FE0C3A"/>
    <w:rsid w:val="00FE19AF"/>
    <w:rsid w:val="00FE215D"/>
    <w:rsid w:val="00FE2477"/>
    <w:rsid w:val="00FE26C0"/>
    <w:rsid w:val="00FE2E61"/>
    <w:rsid w:val="00FE318F"/>
    <w:rsid w:val="00FE3737"/>
    <w:rsid w:val="00FE3DF4"/>
    <w:rsid w:val="00FE4E10"/>
    <w:rsid w:val="00FE5B8D"/>
    <w:rsid w:val="00FE6635"/>
    <w:rsid w:val="00FE70BE"/>
    <w:rsid w:val="00FE7338"/>
    <w:rsid w:val="00FE7D49"/>
    <w:rsid w:val="00FE7E0E"/>
    <w:rsid w:val="00FF034C"/>
    <w:rsid w:val="00FF0509"/>
    <w:rsid w:val="00FF0B11"/>
    <w:rsid w:val="00FF0D2E"/>
    <w:rsid w:val="00FF55A6"/>
    <w:rsid w:val="00FF5868"/>
    <w:rsid w:val="00FF58A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style="v-text-anchor:middle" fillcolor="none [3212]" strokecolor="none [3213]">
      <v:fill color="none [3212]"/>
      <v:stroke color="none [3213]" weight="1pt"/>
      <v:textbox style="mso-fit-shape-to-text:t" inset="5.85pt,.7pt,5.85pt,.7pt"/>
      <o:colormru v:ext="edit" colors="#99f,#6565ff,#403c5e,#f9f,#f6f,#f6c"/>
    </o:shapedefaults>
    <o:shapelayout v:ext="edit">
      <o:idmap v:ext="edit" data="2"/>
    </o:shapelayout>
  </w:shapeDefaults>
  <w:decimalSymbol w:val="."/>
  <w:listSeparator w:val=","/>
  <w14:docId w14:val="6EA4BC5C"/>
  <w15:docId w15:val="{AA56712A-F7DD-4480-8E54-DA271B1C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Date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437EDC"/>
    <w:pPr>
      <w:widowControl w:val="0"/>
      <w:jc w:val="both"/>
    </w:pPr>
    <w:rPr>
      <w:sz w:val="21"/>
    </w:rPr>
  </w:style>
  <w:style w:type="paragraph" w:styleId="Heading1">
    <w:name w:val="heading 1"/>
    <w:basedOn w:val="Normal"/>
    <w:next w:val="Normal"/>
    <w:qFormat/>
    <w:rsid w:val="005A09D2"/>
    <w:pPr>
      <w:keepNext/>
      <w:pageBreakBefore/>
      <w:numPr>
        <w:numId w:val="1"/>
      </w:numPr>
      <w:outlineLvl w:val="0"/>
    </w:pPr>
    <w:rPr>
      <w:rFonts w:eastAsia="ＭＳ ゴシック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C042EF"/>
    <w:pPr>
      <w:keepNext/>
      <w:numPr>
        <w:ilvl w:val="1"/>
        <w:numId w:val="1"/>
      </w:numPr>
      <w:outlineLvl w:val="1"/>
    </w:pPr>
    <w:rPr>
      <w:rFonts w:eastAsia="ＭＳ ゴシック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D21E4"/>
    <w:pPr>
      <w:keepNext/>
      <w:numPr>
        <w:ilvl w:val="2"/>
        <w:numId w:val="1"/>
      </w:numPr>
      <w:tabs>
        <w:tab w:val="clear" w:pos="2694"/>
        <w:tab w:val="num" w:pos="1560"/>
      </w:tabs>
      <w:ind w:left="709"/>
      <w:outlineLvl w:val="2"/>
    </w:pPr>
    <w:rPr>
      <w:rFonts w:eastAsia="ＭＳ ゴシック"/>
      <w:b/>
    </w:rPr>
  </w:style>
  <w:style w:type="paragraph" w:styleId="Heading4">
    <w:name w:val="heading 4"/>
    <w:basedOn w:val="Normal"/>
    <w:next w:val="Normal"/>
    <w:link w:val="Heading4Char"/>
    <w:qFormat/>
    <w:rsid w:val="00C042EF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AB7B7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semiHidden/>
    <w:rsid w:val="00583B91"/>
    <w:rPr>
      <w:rFonts w:ascii="Times New Roman" w:eastAsia="ＭＳ Ｐゴシック" w:hAnsi="Times New Roman"/>
      <w:sz w:val="21"/>
    </w:rPr>
  </w:style>
  <w:style w:type="paragraph" w:styleId="Header">
    <w:name w:val="header"/>
    <w:basedOn w:val="Normal"/>
    <w:link w:val="HeaderChar"/>
    <w:uiPriority w:val="99"/>
    <w:semiHidden/>
    <w:rsid w:val="00AB7B76"/>
    <w:pPr>
      <w:tabs>
        <w:tab w:val="center" w:pos="4252"/>
        <w:tab w:val="right" w:pos="8504"/>
      </w:tabs>
      <w:snapToGrid w:val="0"/>
    </w:pPr>
  </w:style>
  <w:style w:type="paragraph" w:styleId="TOC1">
    <w:name w:val="toc 1"/>
    <w:basedOn w:val="Normal"/>
    <w:next w:val="Normal"/>
    <w:autoRedefine/>
    <w:uiPriority w:val="39"/>
    <w:qFormat/>
    <w:rsid w:val="00C81162"/>
    <w:pPr>
      <w:tabs>
        <w:tab w:val="left" w:pos="420"/>
        <w:tab w:val="right" w:leader="dot" w:pos="9736"/>
      </w:tabs>
    </w:pPr>
  </w:style>
  <w:style w:type="character" w:styleId="FollowedHyperlink">
    <w:name w:val="FollowedHyperlink"/>
    <w:basedOn w:val="DefaultParagraphFont"/>
    <w:semiHidden/>
    <w:rsid w:val="00AB7B76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AB7B76"/>
    <w:rPr>
      <w:sz w:val="18"/>
      <w:szCs w:val="18"/>
    </w:rPr>
  </w:style>
  <w:style w:type="paragraph" w:styleId="CommentText">
    <w:name w:val="annotation text"/>
    <w:basedOn w:val="Normal"/>
    <w:semiHidden/>
    <w:rsid w:val="00AB7B76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AB7B76"/>
    <w:rPr>
      <w:b/>
      <w:bCs/>
    </w:rPr>
  </w:style>
  <w:style w:type="paragraph" w:styleId="BalloonText">
    <w:name w:val="Balloon Text"/>
    <w:basedOn w:val="Normal"/>
    <w:semiHidden/>
    <w:rsid w:val="00AB7B76"/>
    <w:rPr>
      <w:rFonts w:eastAsia="ＭＳ ゴシック"/>
      <w:sz w:val="18"/>
      <w:szCs w:val="18"/>
    </w:rPr>
  </w:style>
  <w:style w:type="paragraph" w:styleId="TOC2">
    <w:name w:val="toc 2"/>
    <w:basedOn w:val="Normal"/>
    <w:next w:val="Normal"/>
    <w:autoRedefine/>
    <w:uiPriority w:val="39"/>
    <w:qFormat/>
    <w:rsid w:val="00B63E74"/>
    <w:pPr>
      <w:tabs>
        <w:tab w:val="left" w:pos="840"/>
        <w:tab w:val="right" w:leader="dot" w:pos="9736"/>
      </w:tabs>
      <w:ind w:leftChars="100" w:left="210"/>
    </w:pPr>
  </w:style>
  <w:style w:type="paragraph" w:styleId="DocumentMap">
    <w:name w:val="Document Map"/>
    <w:basedOn w:val="Normal"/>
    <w:semiHidden/>
    <w:rsid w:val="00AB7B76"/>
    <w:pPr>
      <w:shd w:val="clear" w:color="auto" w:fill="000080"/>
    </w:pPr>
    <w:rPr>
      <w:rFonts w:eastAsia="ＭＳ ゴシック"/>
    </w:rPr>
  </w:style>
  <w:style w:type="character" w:customStyle="1" w:styleId="a0">
    <w:name w:val="テーブル本文"/>
    <w:basedOn w:val="DefaultParagraphFont"/>
    <w:uiPriority w:val="1"/>
    <w:qFormat/>
    <w:rsid w:val="0073206C"/>
    <w:rPr>
      <w:rFonts w:ascii="Times New Roman" w:eastAsia="ＭＳ Ｐゴシック" w:hAnsi="Times New Roman"/>
      <w:sz w:val="18"/>
    </w:rPr>
  </w:style>
  <w:style w:type="numbering" w:customStyle="1" w:styleId="ElementNo">
    <w:name w:val="ElementNo"/>
    <w:basedOn w:val="NoList"/>
    <w:rsid w:val="002D6D0A"/>
    <w:pPr>
      <w:numPr>
        <w:numId w:val="2"/>
      </w:numPr>
    </w:pPr>
  </w:style>
  <w:style w:type="paragraph" w:styleId="BodyTextFirstIndent">
    <w:name w:val="Body Text First Indent"/>
    <w:basedOn w:val="Normal"/>
    <w:semiHidden/>
    <w:rsid w:val="005E0C2E"/>
    <w:pPr>
      <w:ind w:firstLine="210"/>
    </w:pPr>
    <w:rPr>
      <w:rFonts w:ascii="Century" w:eastAsia="ＭＳ 明朝" w:hAnsi="Century" w:cs="Century"/>
      <w:szCs w:val="21"/>
    </w:rPr>
  </w:style>
  <w:style w:type="table" w:styleId="TableGrid">
    <w:name w:val="Table Grid"/>
    <w:basedOn w:val="TableNormal"/>
    <w:rsid w:val="002A2BA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qFormat/>
    <w:rsid w:val="007A3446"/>
    <w:pPr>
      <w:tabs>
        <w:tab w:val="left" w:pos="1260"/>
        <w:tab w:val="right" w:leader="dot" w:pos="9736"/>
      </w:tabs>
      <w:ind w:left="420"/>
    </w:pPr>
  </w:style>
  <w:style w:type="paragraph" w:styleId="TOC4">
    <w:name w:val="toc 4"/>
    <w:basedOn w:val="Normal"/>
    <w:next w:val="Normal"/>
    <w:autoRedefine/>
    <w:uiPriority w:val="39"/>
    <w:semiHidden/>
    <w:rsid w:val="00EE0186"/>
    <w:pPr>
      <w:ind w:leftChars="300" w:left="630"/>
    </w:pPr>
    <w:rPr>
      <w:rFonts w:ascii="Century" w:eastAsia="ＭＳ 明朝" w:hAnsi="Century"/>
    </w:rPr>
  </w:style>
  <w:style w:type="paragraph" w:styleId="TOC5">
    <w:name w:val="toc 5"/>
    <w:basedOn w:val="Normal"/>
    <w:next w:val="Normal"/>
    <w:autoRedefine/>
    <w:uiPriority w:val="39"/>
    <w:semiHidden/>
    <w:rsid w:val="00EE0186"/>
    <w:pPr>
      <w:ind w:leftChars="400" w:left="840"/>
    </w:pPr>
    <w:rPr>
      <w:rFonts w:ascii="Century" w:eastAsia="ＭＳ 明朝" w:hAnsi="Century"/>
    </w:rPr>
  </w:style>
  <w:style w:type="paragraph" w:styleId="TOC6">
    <w:name w:val="toc 6"/>
    <w:basedOn w:val="Normal"/>
    <w:next w:val="Normal"/>
    <w:autoRedefine/>
    <w:uiPriority w:val="39"/>
    <w:semiHidden/>
    <w:rsid w:val="00EE0186"/>
    <w:pPr>
      <w:ind w:leftChars="500" w:left="1050"/>
    </w:pPr>
    <w:rPr>
      <w:rFonts w:ascii="Century" w:eastAsia="ＭＳ 明朝" w:hAnsi="Century"/>
    </w:rPr>
  </w:style>
  <w:style w:type="paragraph" w:styleId="TOC7">
    <w:name w:val="toc 7"/>
    <w:basedOn w:val="Normal"/>
    <w:next w:val="Normal"/>
    <w:autoRedefine/>
    <w:uiPriority w:val="39"/>
    <w:semiHidden/>
    <w:rsid w:val="00EE0186"/>
    <w:pPr>
      <w:ind w:leftChars="600" w:left="1260"/>
    </w:pPr>
    <w:rPr>
      <w:rFonts w:ascii="Century" w:eastAsia="ＭＳ 明朝" w:hAnsi="Century"/>
    </w:rPr>
  </w:style>
  <w:style w:type="paragraph" w:styleId="TOC8">
    <w:name w:val="toc 8"/>
    <w:basedOn w:val="Normal"/>
    <w:next w:val="Normal"/>
    <w:autoRedefine/>
    <w:uiPriority w:val="39"/>
    <w:semiHidden/>
    <w:rsid w:val="00EE0186"/>
    <w:pPr>
      <w:ind w:leftChars="700" w:left="1470"/>
    </w:pPr>
    <w:rPr>
      <w:rFonts w:ascii="Century" w:eastAsia="ＭＳ 明朝" w:hAnsi="Century"/>
    </w:rPr>
  </w:style>
  <w:style w:type="paragraph" w:styleId="TOC9">
    <w:name w:val="toc 9"/>
    <w:basedOn w:val="Normal"/>
    <w:next w:val="Normal"/>
    <w:autoRedefine/>
    <w:uiPriority w:val="39"/>
    <w:semiHidden/>
    <w:rsid w:val="00EE0186"/>
    <w:pPr>
      <w:ind w:leftChars="800" w:left="1680"/>
    </w:pPr>
    <w:rPr>
      <w:rFonts w:ascii="Century" w:eastAsia="ＭＳ 明朝" w:hAnsi="Century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4723"/>
    <w:rPr>
      <w:rFonts w:ascii="Times New Roman" w:eastAsia="ＭＳ Ｐゴシック" w:hAnsi="Times New Roman"/>
      <w:kern w:val="2"/>
      <w:sz w:val="21"/>
      <w:szCs w:val="24"/>
    </w:rPr>
  </w:style>
  <w:style w:type="character" w:customStyle="1" w:styleId="a1">
    <w:name w:val="必須フィールド"/>
    <w:basedOn w:val="DefaultParagraphFont"/>
    <w:uiPriority w:val="2"/>
    <w:qFormat/>
    <w:rsid w:val="00D47639"/>
    <w:rPr>
      <w:rFonts w:ascii="Times New Roman" w:eastAsia="ＭＳ Ｐゴシック" w:hAnsi="Times New Roman"/>
      <w:color w:val="808080" w:themeColor="background1" w:themeShade="80"/>
      <w:bdr w:val="none" w:sz="0" w:space="0" w:color="auto"/>
      <w:shd w:val="clear" w:color="auto" w:fill="FFC00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24723"/>
    <w:rPr>
      <w:rFonts w:ascii="Times New Roman" w:eastAsia="ＭＳ Ｐゴシック" w:hAnsi="Times New Roman"/>
      <w:kern w:val="2"/>
      <w:sz w:val="21"/>
      <w:szCs w:val="24"/>
    </w:rPr>
  </w:style>
  <w:style w:type="character" w:styleId="PlaceholderText">
    <w:name w:val="Placeholder Text"/>
    <w:basedOn w:val="DefaultParagraphFont"/>
    <w:uiPriority w:val="99"/>
    <w:semiHidden/>
    <w:rsid w:val="00420A28"/>
    <w:rPr>
      <w:color w:val="808080"/>
    </w:rPr>
  </w:style>
  <w:style w:type="paragraph" w:styleId="ListParagraph">
    <w:name w:val="List Paragraph"/>
    <w:basedOn w:val="Normal"/>
    <w:uiPriority w:val="34"/>
    <w:qFormat/>
    <w:rsid w:val="004D21E4"/>
    <w:pPr>
      <w:ind w:leftChars="400" w:left="8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E4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character" w:customStyle="1" w:styleId="Heading3Char">
    <w:name w:val="Heading 3 Char"/>
    <w:basedOn w:val="DefaultParagraphFont"/>
    <w:link w:val="Heading3"/>
    <w:rsid w:val="004D21E4"/>
    <w:rPr>
      <w:rFonts w:eastAsia="ＭＳ ゴシック"/>
      <w:b/>
      <w:sz w:val="21"/>
    </w:rPr>
  </w:style>
  <w:style w:type="character" w:styleId="LineNumber">
    <w:name w:val="line number"/>
    <w:basedOn w:val="DefaultParagraphFont"/>
    <w:semiHidden/>
    <w:rsid w:val="00DE6A69"/>
  </w:style>
  <w:style w:type="character" w:styleId="BookTitle">
    <w:name w:val="Book Title"/>
    <w:basedOn w:val="DefaultParagraphFont"/>
    <w:uiPriority w:val="33"/>
    <w:semiHidden/>
    <w:qFormat/>
    <w:rsid w:val="004D21E4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rsid w:val="008A5010"/>
    <w:rPr>
      <w:b/>
      <w:bCs/>
      <w:sz w:val="21"/>
    </w:rPr>
  </w:style>
  <w:style w:type="character" w:customStyle="1" w:styleId="a2">
    <w:name w:val="相互参照"/>
    <w:basedOn w:val="DefaultParagraphFont"/>
    <w:qFormat/>
    <w:rsid w:val="008A5010"/>
    <w:rPr>
      <w:sz w:val="18"/>
      <w:bdr w:val="none" w:sz="0" w:space="0" w:color="auto"/>
      <w:shd w:val="clear" w:color="auto" w:fill="FBD4B4" w:themeFill="accent6" w:themeFillTint="66"/>
    </w:rPr>
  </w:style>
  <w:style w:type="table" w:customStyle="1" w:styleId="a3">
    <w:name w:val="通用表格"/>
    <w:basedOn w:val="TableNormal"/>
    <w:uiPriority w:val="99"/>
    <w:rsid w:val="00D44E23"/>
    <w:pPr>
      <w:jc w:val="center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  <w:vAlign w:val="top"/>
      </w:tcPr>
    </w:tblStylePr>
    <w:tblStylePr w:type="firstCol">
      <w:rPr>
        <w:rFonts w:ascii="Times New Roman" w:eastAsia="ＭＳ Ｐゴシック" w:hAnsi="Times New Roman"/>
        <w:sz w:val="18"/>
      </w:rPr>
      <w:tblPr/>
      <w:tcPr>
        <w:shd w:val="clear" w:color="auto" w:fill="D9D9D9" w:themeFill="background1" w:themeFillShade="D9"/>
      </w:tcPr>
    </w:tblStylePr>
  </w:style>
  <w:style w:type="paragraph" w:customStyle="1" w:styleId="a4">
    <w:name w:val="首行缩进"/>
    <w:semiHidden/>
    <w:rsid w:val="0073206C"/>
    <w:pPr>
      <w:ind w:firstLineChars="100" w:firstLine="100"/>
    </w:pPr>
    <w:rPr>
      <w:rFonts w:cs="ＭＳ 明朝"/>
    </w:rPr>
  </w:style>
  <w:style w:type="paragraph" w:customStyle="1" w:styleId="a5">
    <w:name w:val="改定履歴"/>
    <w:basedOn w:val="Normal"/>
    <w:rsid w:val="005E0C2E"/>
    <w:pPr>
      <w:jc w:val="center"/>
    </w:pPr>
    <w:rPr>
      <w:b/>
      <w:bCs/>
      <w:color w:val="000000" w:themeColor="text1"/>
      <w:szCs w:val="21"/>
    </w:rPr>
  </w:style>
  <w:style w:type="paragraph" w:customStyle="1" w:styleId="a6">
    <w:name w:val="竖排文本"/>
    <w:basedOn w:val="Normal"/>
    <w:semiHidden/>
    <w:rsid w:val="00D16CAE"/>
    <w:pPr>
      <w:ind w:left="113" w:right="113"/>
    </w:pPr>
    <w:rPr>
      <w:rFonts w:asciiTheme="minorHAnsi" w:eastAsiaTheme="majorEastAsia" w:hAnsiTheme="majorEastAsia" w:cs="ＭＳ 明朝"/>
      <w:color w:val="000000" w:themeColor="text1"/>
      <w:sz w:val="18"/>
    </w:rPr>
  </w:style>
  <w:style w:type="paragraph" w:customStyle="1" w:styleId="a7">
    <w:name w:val="テーブルタイトル"/>
    <w:basedOn w:val="Normal"/>
    <w:uiPriority w:val="1"/>
    <w:rsid w:val="003F0AFC"/>
    <w:pPr>
      <w:jc w:val="center"/>
    </w:pPr>
    <w:rPr>
      <w:rFonts w:hAnsi="ＭＳ Ｐゴシック" w:cs="ＭＳ 明朝"/>
      <w:bCs/>
      <w:color w:val="000000" w:themeColor="text1"/>
      <w:sz w:val="18"/>
    </w:rPr>
  </w:style>
  <w:style w:type="paragraph" w:customStyle="1" w:styleId="9">
    <w:name w:val="样式 9 磅 居中"/>
    <w:basedOn w:val="Normal"/>
    <w:semiHidden/>
    <w:rsid w:val="005E0C2E"/>
    <w:pPr>
      <w:shd w:val="clear" w:color="auto" w:fill="C0504D" w:themeFill="accent2"/>
      <w:jc w:val="center"/>
    </w:pPr>
    <w:rPr>
      <w:rFonts w:cs="ＭＳ 明朝"/>
      <w:sz w:val="18"/>
    </w:rPr>
  </w:style>
  <w:style w:type="paragraph" w:customStyle="1" w:styleId="a8">
    <w:name w:val="テーブル中間"/>
    <w:basedOn w:val="Normal"/>
    <w:uiPriority w:val="1"/>
    <w:qFormat/>
    <w:rsid w:val="00DF6F8B"/>
    <w:pPr>
      <w:spacing w:line="360" w:lineRule="auto"/>
      <w:jc w:val="center"/>
    </w:pPr>
    <w:rPr>
      <w:sz w:val="18"/>
    </w:rPr>
  </w:style>
  <w:style w:type="paragraph" w:styleId="Title">
    <w:name w:val="Title"/>
    <w:basedOn w:val="Normal"/>
    <w:next w:val="Normal"/>
    <w:link w:val="TitleChar"/>
    <w:rsid w:val="006A0F11"/>
    <w:pPr>
      <w:spacing w:before="240" w:after="120"/>
      <w:jc w:val="center"/>
      <w:outlineLvl w:val="0"/>
    </w:pPr>
    <w:rPr>
      <w:rFonts w:cstheme="majorBidi"/>
      <w:b/>
      <w:sz w:val="40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6A0F11"/>
    <w:rPr>
      <w:rFonts w:cstheme="majorBidi"/>
      <w:b/>
      <w:sz w:val="40"/>
      <w:szCs w:val="32"/>
      <w:u w:val="single"/>
    </w:rPr>
  </w:style>
  <w:style w:type="paragraph" w:customStyle="1" w:styleId="1">
    <w:name w:val="本文1"/>
    <w:qFormat/>
    <w:rsid w:val="000E50EE"/>
    <w:pPr>
      <w:ind w:firstLineChars="100" w:firstLine="100"/>
    </w:pPr>
    <w:rPr>
      <w:sz w:val="21"/>
    </w:rPr>
  </w:style>
  <w:style w:type="character" w:customStyle="1" w:styleId="Heading2Char">
    <w:name w:val="Heading 2 Char"/>
    <w:basedOn w:val="DefaultParagraphFont"/>
    <w:link w:val="Heading2"/>
    <w:rsid w:val="0068629E"/>
    <w:rPr>
      <w:rFonts w:eastAsia="ＭＳ ゴシック"/>
      <w:b/>
      <w:sz w:val="24"/>
    </w:rPr>
  </w:style>
  <w:style w:type="table" w:customStyle="1" w:styleId="10">
    <w:name w:val="网格型1"/>
    <w:basedOn w:val="TableNormal"/>
    <w:next w:val="TableGrid"/>
    <w:rsid w:val="00263B24"/>
    <w:pPr>
      <w:widowControl w:val="0"/>
      <w:jc w:val="both"/>
    </w:pPr>
    <w:rPr>
      <w:rFonts w:ascii="Century" w:eastAsia="ＭＳ 明朝" w:hAnsi="Century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rsid w:val="00263B24"/>
    <w:pPr>
      <w:widowControl w:val="0"/>
      <w:jc w:val="both"/>
    </w:pPr>
    <w:rPr>
      <w:rFonts w:ascii="Century" w:eastAsia="ＭＳ 明朝" w:hAnsi="Century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TableNormal"/>
    <w:next w:val="TableGrid"/>
    <w:rsid w:val="00A31EB6"/>
    <w:pPr>
      <w:widowControl w:val="0"/>
      <w:jc w:val="both"/>
    </w:pPr>
    <w:rPr>
      <w:rFonts w:ascii="Century" w:eastAsia="ＭＳ 明朝" w:hAnsi="Century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処理内容"/>
    <w:basedOn w:val="NoList"/>
    <w:rsid w:val="00C30ACA"/>
    <w:pPr>
      <w:numPr>
        <w:numId w:val="4"/>
      </w:numPr>
    </w:pPr>
  </w:style>
  <w:style w:type="paragraph" w:customStyle="1" w:styleId="a9">
    <w:name w:val="目次"/>
    <w:basedOn w:val="a5"/>
    <w:qFormat/>
    <w:rsid w:val="00A227E6"/>
    <w:rPr>
      <w:sz w:val="28"/>
    </w:rPr>
  </w:style>
  <w:style w:type="numbering" w:customStyle="1" w:styleId="ElementNo1">
    <w:name w:val="ElementNo1"/>
    <w:basedOn w:val="NoList"/>
    <w:rsid w:val="008C536A"/>
  </w:style>
  <w:style w:type="numbering" w:customStyle="1" w:styleId="11">
    <w:name w:val="処理内容1"/>
    <w:basedOn w:val="NoList"/>
    <w:rsid w:val="008C536A"/>
  </w:style>
  <w:style w:type="numbering" w:customStyle="1" w:styleId="ElementNo2">
    <w:name w:val="ElementNo2"/>
    <w:basedOn w:val="NoList"/>
    <w:rsid w:val="008C536A"/>
  </w:style>
  <w:style w:type="numbering" w:customStyle="1" w:styleId="20">
    <w:name w:val="処理内容2"/>
    <w:basedOn w:val="NoList"/>
    <w:rsid w:val="008C536A"/>
  </w:style>
  <w:style w:type="numbering" w:customStyle="1" w:styleId="ElementNo3">
    <w:name w:val="ElementNo3"/>
    <w:basedOn w:val="NoList"/>
    <w:rsid w:val="00E205AD"/>
  </w:style>
  <w:style w:type="character" w:styleId="Hyperlink">
    <w:name w:val="Hyperlink"/>
    <w:basedOn w:val="DefaultParagraphFont"/>
    <w:uiPriority w:val="99"/>
    <w:unhideWhenUsed/>
    <w:rsid w:val="00B11493"/>
    <w:rPr>
      <w:color w:val="0000FF" w:themeColor="hyperlink"/>
      <w:u w:val="single"/>
    </w:rPr>
  </w:style>
  <w:style w:type="paragraph" w:customStyle="1" w:styleId="4355753BB6654E6AA195576396E009F95">
    <w:name w:val="4355753BB6654E6AA195576396E009F95"/>
    <w:rsid w:val="00F86D09"/>
    <w:pPr>
      <w:keepNext/>
      <w:widowControl w:val="0"/>
      <w:tabs>
        <w:tab w:val="num" w:pos="1560"/>
      </w:tabs>
      <w:ind w:left="709" w:hanging="709"/>
      <w:jc w:val="both"/>
      <w:outlineLvl w:val="2"/>
    </w:pPr>
    <w:rPr>
      <w:rFonts w:eastAsia="ＭＳ ゴシック"/>
      <w:b/>
    </w:rPr>
  </w:style>
  <w:style w:type="paragraph" w:customStyle="1" w:styleId="1670DFB7CB35479AAF91D7E98D6473A25">
    <w:name w:val="1670DFB7CB35479AAF91D7E98D6473A25"/>
    <w:rsid w:val="00F86D09"/>
    <w:pPr>
      <w:keepNext/>
      <w:widowControl w:val="0"/>
      <w:tabs>
        <w:tab w:val="num" w:pos="851"/>
      </w:tabs>
      <w:ind w:left="851" w:hanging="851"/>
      <w:jc w:val="both"/>
      <w:outlineLvl w:val="3"/>
    </w:pPr>
    <w:rPr>
      <w:b/>
      <w:bCs/>
    </w:rPr>
  </w:style>
  <w:style w:type="paragraph" w:styleId="Revision">
    <w:name w:val="Revision"/>
    <w:hidden/>
    <w:uiPriority w:val="99"/>
    <w:semiHidden/>
    <w:rsid w:val="00926440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emf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cl0682\Desktop\motc_estimate\SW&#35443;&#32048;&#35373;&#35336;&#26360;%5bXXX_XXX%5d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7E73074874CB4A72ABBB77E6052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7B9F3E-8C57-421D-AB98-2FBADE4B0485}"/>
      </w:docPartPr>
      <w:docPartBody>
        <w:p w:rsidR="002A1D7C" w:rsidRDefault="002A1D7C">
          <w:pPr>
            <w:pStyle w:val="6EF7E73074874CB4A72ABBB77E60523A"/>
          </w:pPr>
          <w:r w:rsidRPr="00D47639">
            <w:rPr>
              <w:rStyle w:val="a"/>
            </w:rPr>
            <w:t>FS15002-S64010-01</w:t>
          </w:r>
        </w:p>
      </w:docPartBody>
    </w:docPart>
    <w:docPart>
      <w:docPartPr>
        <w:name w:val="F603DD5E258D4AFC8CB24885B9DA3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8F8FB-40D9-40B8-BECB-B38A48025557}"/>
      </w:docPartPr>
      <w:docPartBody>
        <w:p w:rsidR="002A317A" w:rsidRDefault="00554153" w:rsidP="00554153">
          <w:pPr>
            <w:pStyle w:val="F603DD5E258D4AFC8CB24885B9DA35C0"/>
          </w:pPr>
          <w:r w:rsidRPr="00CA5A30">
            <w:rPr>
              <w:rStyle w:val="PlaceholderText"/>
              <w:rFonts w:hint="eastAsia"/>
            </w:rPr>
            <w:t>[</w:t>
          </w:r>
          <w:r w:rsidRPr="00CA5A30">
            <w:rPr>
              <w:rStyle w:val="PlaceholderText"/>
              <w:rFonts w:hint="eastAsia"/>
            </w:rPr>
            <w:t>タイトル</w:t>
          </w:r>
          <w:r w:rsidRPr="00CA5A30">
            <w:rPr>
              <w:rStyle w:val="PlaceholderText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D7C"/>
    <w:rsid w:val="00010A67"/>
    <w:rsid w:val="00015422"/>
    <w:rsid w:val="00037B9F"/>
    <w:rsid w:val="00046995"/>
    <w:rsid w:val="00047D92"/>
    <w:rsid w:val="000656BA"/>
    <w:rsid w:val="0009034D"/>
    <w:rsid w:val="00092FB4"/>
    <w:rsid w:val="00096074"/>
    <w:rsid w:val="000A239D"/>
    <w:rsid w:val="000A3D5B"/>
    <w:rsid w:val="000C2688"/>
    <w:rsid w:val="000D70F6"/>
    <w:rsid w:val="00137CA9"/>
    <w:rsid w:val="00137D8A"/>
    <w:rsid w:val="00176937"/>
    <w:rsid w:val="00176BF6"/>
    <w:rsid w:val="001C198B"/>
    <w:rsid w:val="001D1350"/>
    <w:rsid w:val="001E30AE"/>
    <w:rsid w:val="001F6838"/>
    <w:rsid w:val="00232007"/>
    <w:rsid w:val="00286D65"/>
    <w:rsid w:val="002A1D7C"/>
    <w:rsid w:val="002A317A"/>
    <w:rsid w:val="002B78D7"/>
    <w:rsid w:val="002C10DC"/>
    <w:rsid w:val="002C7B7A"/>
    <w:rsid w:val="002F01E0"/>
    <w:rsid w:val="002F1E18"/>
    <w:rsid w:val="002F7D8C"/>
    <w:rsid w:val="00305795"/>
    <w:rsid w:val="00327AD0"/>
    <w:rsid w:val="0034491F"/>
    <w:rsid w:val="00346414"/>
    <w:rsid w:val="00372DD6"/>
    <w:rsid w:val="003750ED"/>
    <w:rsid w:val="0037579D"/>
    <w:rsid w:val="00387DA2"/>
    <w:rsid w:val="003E16CF"/>
    <w:rsid w:val="003F1C15"/>
    <w:rsid w:val="003F20C4"/>
    <w:rsid w:val="003F624E"/>
    <w:rsid w:val="004137F2"/>
    <w:rsid w:val="00415C85"/>
    <w:rsid w:val="00455570"/>
    <w:rsid w:val="00487141"/>
    <w:rsid w:val="004A3ADF"/>
    <w:rsid w:val="004A62C1"/>
    <w:rsid w:val="004C6BA0"/>
    <w:rsid w:val="004E2DF0"/>
    <w:rsid w:val="0051375E"/>
    <w:rsid w:val="00523195"/>
    <w:rsid w:val="00535A13"/>
    <w:rsid w:val="00537AE5"/>
    <w:rsid w:val="00546931"/>
    <w:rsid w:val="00554153"/>
    <w:rsid w:val="005838B7"/>
    <w:rsid w:val="005A213D"/>
    <w:rsid w:val="005A6B9C"/>
    <w:rsid w:val="00626B56"/>
    <w:rsid w:val="006273C8"/>
    <w:rsid w:val="00635EE7"/>
    <w:rsid w:val="0065701C"/>
    <w:rsid w:val="0067665E"/>
    <w:rsid w:val="0068003C"/>
    <w:rsid w:val="006828B0"/>
    <w:rsid w:val="006A79DD"/>
    <w:rsid w:val="006B5274"/>
    <w:rsid w:val="006F2DD1"/>
    <w:rsid w:val="006F398D"/>
    <w:rsid w:val="00711884"/>
    <w:rsid w:val="007351F6"/>
    <w:rsid w:val="00743DB0"/>
    <w:rsid w:val="0075694C"/>
    <w:rsid w:val="0077537A"/>
    <w:rsid w:val="00784B58"/>
    <w:rsid w:val="0079298A"/>
    <w:rsid w:val="00794B81"/>
    <w:rsid w:val="007C4AC3"/>
    <w:rsid w:val="007E1285"/>
    <w:rsid w:val="007E5623"/>
    <w:rsid w:val="007F1C83"/>
    <w:rsid w:val="007F1D19"/>
    <w:rsid w:val="00804BBF"/>
    <w:rsid w:val="00816EDC"/>
    <w:rsid w:val="00821B97"/>
    <w:rsid w:val="00827213"/>
    <w:rsid w:val="00830BD7"/>
    <w:rsid w:val="00832F4E"/>
    <w:rsid w:val="00857D2A"/>
    <w:rsid w:val="008623A8"/>
    <w:rsid w:val="0088006E"/>
    <w:rsid w:val="008858D4"/>
    <w:rsid w:val="008A7756"/>
    <w:rsid w:val="008B1F8B"/>
    <w:rsid w:val="008B2616"/>
    <w:rsid w:val="008E3A04"/>
    <w:rsid w:val="008F2787"/>
    <w:rsid w:val="009128BE"/>
    <w:rsid w:val="00931EDF"/>
    <w:rsid w:val="00941C5B"/>
    <w:rsid w:val="009444C5"/>
    <w:rsid w:val="00997CBB"/>
    <w:rsid w:val="00997E73"/>
    <w:rsid w:val="009B5151"/>
    <w:rsid w:val="009C1338"/>
    <w:rsid w:val="009C43A2"/>
    <w:rsid w:val="009D4C19"/>
    <w:rsid w:val="009D7ECA"/>
    <w:rsid w:val="00A14E93"/>
    <w:rsid w:val="00A43656"/>
    <w:rsid w:val="00A556B7"/>
    <w:rsid w:val="00A646E3"/>
    <w:rsid w:val="00A679A7"/>
    <w:rsid w:val="00A77510"/>
    <w:rsid w:val="00A863B1"/>
    <w:rsid w:val="00AA05DA"/>
    <w:rsid w:val="00AC0767"/>
    <w:rsid w:val="00AE043B"/>
    <w:rsid w:val="00AF66FF"/>
    <w:rsid w:val="00B31CCC"/>
    <w:rsid w:val="00B41217"/>
    <w:rsid w:val="00B778AA"/>
    <w:rsid w:val="00BF1DFD"/>
    <w:rsid w:val="00BF66B3"/>
    <w:rsid w:val="00C111A1"/>
    <w:rsid w:val="00C41802"/>
    <w:rsid w:val="00C93154"/>
    <w:rsid w:val="00CE2925"/>
    <w:rsid w:val="00CF57D9"/>
    <w:rsid w:val="00D54CFE"/>
    <w:rsid w:val="00D82B02"/>
    <w:rsid w:val="00D83FA4"/>
    <w:rsid w:val="00DA2D5D"/>
    <w:rsid w:val="00DA4044"/>
    <w:rsid w:val="00DA5E94"/>
    <w:rsid w:val="00DB45BE"/>
    <w:rsid w:val="00DE620C"/>
    <w:rsid w:val="00DF7A7D"/>
    <w:rsid w:val="00E05683"/>
    <w:rsid w:val="00E15B73"/>
    <w:rsid w:val="00E16980"/>
    <w:rsid w:val="00E37AA8"/>
    <w:rsid w:val="00E81784"/>
    <w:rsid w:val="00E83A32"/>
    <w:rsid w:val="00E96E37"/>
    <w:rsid w:val="00EB3AF4"/>
    <w:rsid w:val="00EC6E50"/>
    <w:rsid w:val="00ED4660"/>
    <w:rsid w:val="00EF4839"/>
    <w:rsid w:val="00F31292"/>
    <w:rsid w:val="00F34B83"/>
    <w:rsid w:val="00F53216"/>
    <w:rsid w:val="00F7312E"/>
    <w:rsid w:val="00F82072"/>
    <w:rsid w:val="00FA2FA9"/>
    <w:rsid w:val="00FB4FF8"/>
    <w:rsid w:val="00FC2F20"/>
    <w:rsid w:val="00FC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D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4153"/>
    <w:rPr>
      <w:color w:val="808080"/>
    </w:rPr>
  </w:style>
  <w:style w:type="character" w:customStyle="1" w:styleId="a">
    <w:name w:val="必須フィールド"/>
    <w:basedOn w:val="DefaultParagraphFont"/>
    <w:uiPriority w:val="2"/>
    <w:qFormat/>
    <w:rsid w:val="002A1D7C"/>
    <w:rPr>
      <w:rFonts w:ascii="Times New Roman" w:eastAsia="ＭＳ Ｐゴシック" w:hAnsi="Times New Roman"/>
      <w:color w:val="808080" w:themeColor="background1" w:themeShade="80"/>
      <w:bdr w:val="none" w:sz="0" w:space="0" w:color="auto"/>
      <w:shd w:val="clear" w:color="auto" w:fill="FFC000"/>
    </w:rPr>
  </w:style>
  <w:style w:type="paragraph" w:customStyle="1" w:styleId="6EF7E73074874CB4A72ABBB77E60523A">
    <w:name w:val="6EF7E73074874CB4A72ABBB77E60523A"/>
    <w:rsid w:val="002B78D7"/>
    <w:pPr>
      <w:widowControl w:val="0"/>
      <w:jc w:val="both"/>
    </w:pPr>
  </w:style>
  <w:style w:type="paragraph" w:customStyle="1" w:styleId="F603DD5E258D4AFC8CB24885B9DA35C0">
    <w:name w:val="F603DD5E258D4AFC8CB24885B9DA35C0"/>
    <w:rsid w:val="00554153"/>
    <w:pPr>
      <w:spacing w:after="160" w:line="259" w:lineRule="auto"/>
    </w:pPr>
    <w:rPr>
      <w:kern w:val="0"/>
      <w:sz w:val="2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标准属性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958B1-517B-4628-A9BC-87F3C182CB5C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4AFBB3C-1DB5-4E10-95C1-F61DE71731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58D77F-CE1D-44DD-98A5-3EE52985F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SW詳細設計書[XXX_XXX].dotm</Template>
  <TotalTime>0</TotalTime>
  <Pages>3</Pages>
  <Words>5117</Words>
  <Characters>29169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SW detailed design document[DcDcCtrl_ISR]</vt:lpstr>
      <vt:lpstr>SW詳細設計書[trmc_crrctrl]</vt:lpstr>
    </vt:vector>
  </TitlesOfParts>
  <Company>KOTEI</Company>
  <LinksUpToDate>false</LinksUpToDate>
  <CharactersWithSpaces>34218</CharactersWithSpaces>
  <SharedDoc>false</SharedDoc>
  <HLinks>
    <vt:vector size="966" baseType="variant">
      <vt:variant>
        <vt:i4>1572926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_Toc218137782</vt:lpwstr>
      </vt:variant>
      <vt:variant>
        <vt:i4>1572926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_Toc218137781</vt:lpwstr>
      </vt:variant>
      <vt:variant>
        <vt:i4>1572926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_Toc218137780</vt:lpwstr>
      </vt:variant>
      <vt:variant>
        <vt:i4>1507390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_Toc218137779</vt:lpwstr>
      </vt:variant>
      <vt:variant>
        <vt:i4>1507390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_Toc218137778</vt:lpwstr>
      </vt:variant>
      <vt:variant>
        <vt:i4>1507390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_Toc218137777</vt:lpwstr>
      </vt:variant>
      <vt:variant>
        <vt:i4>1507390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_Toc218137776</vt:lpwstr>
      </vt:variant>
      <vt:variant>
        <vt:i4>1507390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_Toc218137775</vt:lpwstr>
      </vt:variant>
      <vt:variant>
        <vt:i4>1507390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_Toc218137774</vt:lpwstr>
      </vt:variant>
      <vt:variant>
        <vt:i4>1507390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_Toc218137773</vt:lpwstr>
      </vt:variant>
      <vt:variant>
        <vt:i4>1507390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_Toc218137772</vt:lpwstr>
      </vt:variant>
      <vt:variant>
        <vt:i4>1507390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_Toc218137771</vt:lpwstr>
      </vt:variant>
      <vt:variant>
        <vt:i4>1507390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_Toc218137770</vt:lpwstr>
      </vt:variant>
      <vt:variant>
        <vt:i4>1441854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_Toc218137769</vt:lpwstr>
      </vt:variant>
      <vt:variant>
        <vt:i4>1441854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_Toc218137768</vt:lpwstr>
      </vt:variant>
      <vt:variant>
        <vt:i4>1441854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_Toc218137767</vt:lpwstr>
      </vt:variant>
      <vt:variant>
        <vt:i4>1441854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_Toc218137766</vt:lpwstr>
      </vt:variant>
      <vt:variant>
        <vt:i4>1441854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_Toc218137765</vt:lpwstr>
      </vt:variant>
      <vt:variant>
        <vt:i4>1441854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_Toc218137764</vt:lpwstr>
      </vt:variant>
      <vt:variant>
        <vt:i4>1441854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_Toc218137763</vt:lpwstr>
      </vt:variant>
      <vt:variant>
        <vt:i4>1441854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_Toc218137762</vt:lpwstr>
      </vt:variant>
      <vt:variant>
        <vt:i4>1441854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_Toc218137761</vt:lpwstr>
      </vt:variant>
      <vt:variant>
        <vt:i4>1441854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_Toc218137760</vt:lpwstr>
      </vt:variant>
      <vt:variant>
        <vt:i4>1376318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_Toc218137759</vt:lpwstr>
      </vt:variant>
      <vt:variant>
        <vt:i4>1376318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_Toc218137758</vt:lpwstr>
      </vt:variant>
      <vt:variant>
        <vt:i4>1376318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_Toc218137757</vt:lpwstr>
      </vt:variant>
      <vt:variant>
        <vt:i4>1376318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_Toc218137756</vt:lpwstr>
      </vt:variant>
      <vt:variant>
        <vt:i4>1376318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_Toc218137755</vt:lpwstr>
      </vt:variant>
      <vt:variant>
        <vt:i4>1376318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_Toc218137754</vt:lpwstr>
      </vt:variant>
      <vt:variant>
        <vt:i4>1376318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_Toc218137753</vt:lpwstr>
      </vt:variant>
      <vt:variant>
        <vt:i4>1376318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_Toc218137752</vt:lpwstr>
      </vt:variant>
      <vt:variant>
        <vt:i4>1376318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_Toc218137751</vt:lpwstr>
      </vt:variant>
      <vt:variant>
        <vt:i4>1376318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_Toc218137750</vt:lpwstr>
      </vt:variant>
      <vt:variant>
        <vt:i4>1310782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_Toc218137749</vt:lpwstr>
      </vt:variant>
      <vt:variant>
        <vt:i4>1310782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_Toc218137748</vt:lpwstr>
      </vt:variant>
      <vt:variant>
        <vt:i4>1310782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_Toc218137747</vt:lpwstr>
      </vt:variant>
      <vt:variant>
        <vt:i4>1310782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_Toc218137746</vt:lpwstr>
      </vt:variant>
      <vt:variant>
        <vt:i4>1310782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_Toc218137745</vt:lpwstr>
      </vt:variant>
      <vt:variant>
        <vt:i4>1310782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_Toc218137744</vt:lpwstr>
      </vt:variant>
      <vt:variant>
        <vt:i4>1310782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_Toc218137743</vt:lpwstr>
      </vt:variant>
      <vt:variant>
        <vt:i4>1310782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_Toc218137742</vt:lpwstr>
      </vt:variant>
      <vt:variant>
        <vt:i4>1310782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_Toc218137741</vt:lpwstr>
      </vt:variant>
      <vt:variant>
        <vt:i4>1310782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_Toc218137740</vt:lpwstr>
      </vt:variant>
      <vt:variant>
        <vt:i4>1245246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_Toc218137739</vt:lpwstr>
      </vt:variant>
      <vt:variant>
        <vt:i4>1245246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_Toc218137738</vt:lpwstr>
      </vt:variant>
      <vt:variant>
        <vt:i4>1245246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_Toc218137737</vt:lpwstr>
      </vt:variant>
      <vt:variant>
        <vt:i4>1245246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_Toc218137736</vt:lpwstr>
      </vt:variant>
      <vt:variant>
        <vt:i4>1245246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_Toc218137735</vt:lpwstr>
      </vt:variant>
      <vt:variant>
        <vt:i4>1245246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_Toc218137734</vt:lpwstr>
      </vt:variant>
      <vt:variant>
        <vt:i4>1245246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_Toc218137733</vt:lpwstr>
      </vt:variant>
      <vt:variant>
        <vt:i4>1245246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_Toc218137732</vt:lpwstr>
      </vt:variant>
      <vt:variant>
        <vt:i4>1245246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_Toc218137731</vt:lpwstr>
      </vt:variant>
      <vt:variant>
        <vt:i4>1245246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_Toc218137730</vt:lpwstr>
      </vt:variant>
      <vt:variant>
        <vt:i4>1179710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_Toc218137729</vt:lpwstr>
      </vt:variant>
      <vt:variant>
        <vt:i4>1179710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_Toc218137728</vt:lpwstr>
      </vt:variant>
      <vt:variant>
        <vt:i4>1179710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_Toc218137727</vt:lpwstr>
      </vt:variant>
      <vt:variant>
        <vt:i4>1179710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_Toc218137726</vt:lpwstr>
      </vt:variant>
      <vt:variant>
        <vt:i4>1179710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_Toc218137725</vt:lpwstr>
      </vt:variant>
      <vt:variant>
        <vt:i4>1179710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_Toc218137724</vt:lpwstr>
      </vt:variant>
      <vt:variant>
        <vt:i4>1179710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_Toc218137723</vt:lpwstr>
      </vt:variant>
      <vt:variant>
        <vt:i4>1179710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_Toc218137722</vt:lpwstr>
      </vt:variant>
      <vt:variant>
        <vt:i4>1179710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_Toc218137721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_Toc218137720</vt:lpwstr>
      </vt:variant>
      <vt:variant>
        <vt:i4>1114174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_Toc218137719</vt:lpwstr>
      </vt:variant>
      <vt:variant>
        <vt:i4>1114174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_Toc218137718</vt:lpwstr>
      </vt:variant>
      <vt:variant>
        <vt:i4>1114174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_Toc218137717</vt:lpwstr>
      </vt:variant>
      <vt:variant>
        <vt:i4>1114174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_Toc218137716</vt:lpwstr>
      </vt:variant>
      <vt:variant>
        <vt:i4>1114174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_Toc218137715</vt:lpwstr>
      </vt:variant>
      <vt:variant>
        <vt:i4>1114174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_Toc218137714</vt:lpwstr>
      </vt:variant>
      <vt:variant>
        <vt:i4>1114174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_Toc218137713</vt:lpwstr>
      </vt:variant>
      <vt:variant>
        <vt:i4>1114174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_Toc218137712</vt:lpwstr>
      </vt:variant>
      <vt:variant>
        <vt:i4>1114174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_Toc218137711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_Toc218137710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_Toc218137709</vt:lpwstr>
      </vt:variant>
      <vt:variant>
        <vt:i4>1048638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_Toc218137708</vt:lpwstr>
      </vt:variant>
      <vt:variant>
        <vt:i4>1048638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_Toc218137707</vt:lpwstr>
      </vt:variant>
      <vt:variant>
        <vt:i4>1048638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_Toc218137706</vt:lpwstr>
      </vt:variant>
      <vt:variant>
        <vt:i4>1048638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_Toc218137705</vt:lpwstr>
      </vt:variant>
      <vt:variant>
        <vt:i4>1048638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_Toc218137704</vt:lpwstr>
      </vt:variant>
      <vt:variant>
        <vt:i4>1048638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_Toc218137703</vt:lpwstr>
      </vt:variant>
      <vt:variant>
        <vt:i4>1048638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_Toc218137702</vt:lpwstr>
      </vt:variant>
      <vt:variant>
        <vt:i4>1048638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_Toc218137701</vt:lpwstr>
      </vt:variant>
      <vt:variant>
        <vt:i4>1048638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_Toc218137700</vt:lpwstr>
      </vt:variant>
      <vt:variant>
        <vt:i4>1638463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_Toc218137699</vt:lpwstr>
      </vt:variant>
      <vt:variant>
        <vt:i4>1638463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_Toc218137698</vt:lpwstr>
      </vt:variant>
      <vt:variant>
        <vt:i4>1638463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_Toc218137697</vt:lpwstr>
      </vt:variant>
      <vt:variant>
        <vt:i4>1638463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_Toc218137696</vt:lpwstr>
      </vt:variant>
      <vt:variant>
        <vt:i4>1638463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_Toc218137695</vt:lpwstr>
      </vt:variant>
      <vt:variant>
        <vt:i4>1638463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_Toc218137694</vt:lpwstr>
      </vt:variant>
      <vt:variant>
        <vt:i4>1638463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_Toc218137693</vt:lpwstr>
      </vt:variant>
      <vt:variant>
        <vt:i4>1638463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_Toc218137692</vt:lpwstr>
      </vt:variant>
      <vt:variant>
        <vt:i4>1638463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_Toc218137691</vt:lpwstr>
      </vt:variant>
      <vt:variant>
        <vt:i4>1638463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_Toc218137690</vt:lpwstr>
      </vt:variant>
      <vt:variant>
        <vt:i4>1572927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_Toc218137689</vt:lpwstr>
      </vt:variant>
      <vt:variant>
        <vt:i4>1572927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_Toc218137688</vt:lpwstr>
      </vt:variant>
      <vt:variant>
        <vt:i4>1572927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_Toc218137687</vt:lpwstr>
      </vt:variant>
      <vt:variant>
        <vt:i4>1572927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_Toc218137686</vt:lpwstr>
      </vt:variant>
      <vt:variant>
        <vt:i4>1572927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_Toc218137685</vt:lpwstr>
      </vt:variant>
      <vt:variant>
        <vt:i4>1572927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_Toc218137684</vt:lpwstr>
      </vt:variant>
      <vt:variant>
        <vt:i4>1572927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_Toc218137683</vt:lpwstr>
      </vt:variant>
      <vt:variant>
        <vt:i4>1572927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_Toc218137682</vt:lpwstr>
      </vt:variant>
      <vt:variant>
        <vt:i4>1572927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_Toc218137681</vt:lpwstr>
      </vt:variant>
      <vt:variant>
        <vt:i4>1572927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_Toc218137680</vt:lpwstr>
      </vt:variant>
      <vt:variant>
        <vt:i4>1507391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_Toc218137679</vt:lpwstr>
      </vt:variant>
      <vt:variant>
        <vt:i4>1507391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_Toc218137678</vt:lpwstr>
      </vt:variant>
      <vt:variant>
        <vt:i4>1507391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_Toc218137677</vt:lpwstr>
      </vt:variant>
      <vt:variant>
        <vt:i4>1507391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_Toc218137676</vt:lpwstr>
      </vt:variant>
      <vt:variant>
        <vt:i4>1507391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_Toc218137675</vt:lpwstr>
      </vt:variant>
      <vt:variant>
        <vt:i4>1507391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_Toc218137674</vt:lpwstr>
      </vt:variant>
      <vt:variant>
        <vt:i4>1507391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_Toc218137673</vt:lpwstr>
      </vt:variant>
      <vt:variant>
        <vt:i4>1507391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_Toc218137672</vt:lpwstr>
      </vt:variant>
      <vt:variant>
        <vt:i4>1507391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_Toc218137671</vt:lpwstr>
      </vt:variant>
      <vt:variant>
        <vt:i4>1507391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_Toc218137670</vt:lpwstr>
      </vt:variant>
      <vt:variant>
        <vt:i4>1441855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_Toc218137669</vt:lpwstr>
      </vt:variant>
      <vt:variant>
        <vt:i4>1441855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_Toc218137668</vt:lpwstr>
      </vt:variant>
      <vt:variant>
        <vt:i4>1441855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_Toc218137667</vt:lpwstr>
      </vt:variant>
      <vt:variant>
        <vt:i4>1441855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_Toc218137666</vt:lpwstr>
      </vt:variant>
      <vt:variant>
        <vt:i4>1441855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_Toc218137665</vt:lpwstr>
      </vt:variant>
      <vt:variant>
        <vt:i4>1441855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_Toc218137664</vt:lpwstr>
      </vt:variant>
      <vt:variant>
        <vt:i4>1441855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_Toc218137663</vt:lpwstr>
      </vt:variant>
      <vt:variant>
        <vt:i4>1441855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_Toc218137662</vt:lpwstr>
      </vt:variant>
      <vt:variant>
        <vt:i4>1441855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_Toc218137661</vt:lpwstr>
      </vt:variant>
      <vt:variant>
        <vt:i4>1441855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_Toc218137660</vt:lpwstr>
      </vt:variant>
      <vt:variant>
        <vt:i4>1376319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_Toc218137659</vt:lpwstr>
      </vt:variant>
      <vt:variant>
        <vt:i4>1376319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_Toc218137658</vt:lpwstr>
      </vt:variant>
      <vt:variant>
        <vt:i4>1376319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_Toc218137657</vt:lpwstr>
      </vt:variant>
      <vt:variant>
        <vt:i4>1376319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_Toc218137656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_Toc218137655</vt:lpwstr>
      </vt:variant>
      <vt:variant>
        <vt:i4>1376319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_Toc218137654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_Toc218137653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_Toc218137652</vt:lpwstr>
      </vt:variant>
      <vt:variant>
        <vt:i4>1376319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_Toc218137651</vt:lpwstr>
      </vt:variant>
      <vt:variant>
        <vt:i4>1376319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_Toc218137650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_Toc218137649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_Toc218137648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_Toc218137647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_Toc218137646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_Toc218137645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_Toc218137644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_Toc218137643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_Toc218137642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_Toc218137641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_Toc218137640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_Toc218137639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_Toc218137638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_Toc218137637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_Toc218137636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_Toc218137635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_Toc218137634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_Toc218137633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_Toc218137632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_Toc218137631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_Toc218137630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_Toc218137629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_Toc218137628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_Toc218137627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_Toc218137626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_Toc218137625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_Toc218137624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_Toc218137623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_Toc218137622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detailed design document[DcDcCtrl_ISR]</dc:title>
  <dc:creator>Bui Van Nhan</dc:creator>
  <cp:lastModifiedBy>Bui Van Nhan</cp:lastModifiedBy>
  <cp:revision>2</cp:revision>
  <cp:lastPrinted>2013-02-14T08:13:00Z</cp:lastPrinted>
  <dcterms:created xsi:type="dcterms:W3CDTF">2022-03-09T04:44:00Z</dcterms:created>
  <dcterms:modified xsi:type="dcterms:W3CDTF">2022-03-09T04:44:00Z</dcterms:modified>
  <cp:category>SW詳細設計書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bleTitleStyleName">
    <vt:lpwstr>テーブルタイトル</vt:lpwstr>
  </property>
  <property fmtid="{D5CDD505-2E9C-101B-9397-08002B2CF9AE}" pid="3" name="TableMiddleStyleName">
    <vt:lpwstr>テーブル中間</vt:lpwstr>
  </property>
  <property fmtid="{D5CDD505-2E9C-101B-9397-08002B2CF9AE}" pid="4" name="TableContentStyleName">
    <vt:lpwstr>テーブル本文</vt:lpwstr>
  </property>
</Properties>
</file>